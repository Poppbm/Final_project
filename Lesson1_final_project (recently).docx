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7CE20" w14:textId="77777777" w:rsidR="00287B9F" w:rsidRDefault="00176FC4" w:rsidP="00176FC4">
      <w:pPr>
        <w:jc w:val="center"/>
        <w:rPr>
          <w:lang w:bidi="lo-LA"/>
        </w:rPr>
      </w:pPr>
      <w:r>
        <w:rPr>
          <w:noProof/>
        </w:rPr>
        <w:drawing>
          <wp:inline distT="0" distB="0" distL="0" distR="0" wp14:anchorId="7E4ADF4D" wp14:editId="19658157">
            <wp:extent cx="2142000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T-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4764" w14:textId="77777777" w:rsidR="002155A0" w:rsidRPr="002155A0" w:rsidRDefault="002155A0" w:rsidP="002155A0">
      <w:pPr>
        <w:rPr>
          <w:lang w:bidi="lo-LA"/>
        </w:rPr>
      </w:pPr>
    </w:p>
    <w:p w14:paraId="161E8FC9" w14:textId="77777777" w:rsidR="002155A0" w:rsidRPr="002155A0" w:rsidRDefault="002155A0" w:rsidP="002155A0">
      <w:pPr>
        <w:rPr>
          <w:lang w:bidi="lo-LA"/>
        </w:rPr>
      </w:pPr>
    </w:p>
    <w:p w14:paraId="2D7EDE4C" w14:textId="77777777" w:rsidR="002155A0" w:rsidRPr="002155A0" w:rsidRDefault="002155A0" w:rsidP="002155A0">
      <w:pPr>
        <w:rPr>
          <w:lang w:bidi="lo-LA"/>
        </w:rPr>
      </w:pPr>
    </w:p>
    <w:p w14:paraId="7722E000" w14:textId="77777777" w:rsidR="002155A0" w:rsidRPr="002155A0" w:rsidRDefault="002155A0" w:rsidP="002155A0">
      <w:pPr>
        <w:rPr>
          <w:lang w:bidi="lo-LA"/>
        </w:rPr>
      </w:pPr>
    </w:p>
    <w:p w14:paraId="0FF84A67" w14:textId="77777777" w:rsidR="002155A0" w:rsidRPr="002155A0" w:rsidRDefault="002155A0" w:rsidP="002155A0">
      <w:pPr>
        <w:rPr>
          <w:lang w:bidi="lo-LA"/>
        </w:rPr>
      </w:pPr>
    </w:p>
    <w:p w14:paraId="434B0232" w14:textId="77777777" w:rsidR="00995907" w:rsidRDefault="00995907" w:rsidP="00995907">
      <w:pPr>
        <w:jc w:val="center"/>
        <w:rPr>
          <w:b/>
          <w:bCs/>
          <w:sz w:val="32"/>
          <w:szCs w:val="32"/>
          <w:lang w:bidi="lo-LA"/>
        </w:rPr>
      </w:pPr>
    </w:p>
    <w:p w14:paraId="2FA01B85" w14:textId="77777777" w:rsidR="00995907" w:rsidRDefault="00995907" w:rsidP="00995907">
      <w:pPr>
        <w:jc w:val="center"/>
        <w:rPr>
          <w:b/>
          <w:bCs/>
          <w:sz w:val="32"/>
          <w:szCs w:val="32"/>
          <w:lang w:bidi="lo-LA"/>
        </w:rPr>
      </w:pPr>
    </w:p>
    <w:p w14:paraId="2C4C919D" w14:textId="77777777" w:rsidR="002155A0" w:rsidRPr="00995907" w:rsidRDefault="00995907" w:rsidP="00995907">
      <w:pPr>
        <w:jc w:val="center"/>
        <w:rPr>
          <w:b/>
          <w:bCs/>
          <w:sz w:val="32"/>
          <w:szCs w:val="32"/>
          <w:lang w:bidi="th-TH"/>
        </w:rPr>
      </w:pPr>
      <w:r w:rsidRPr="00995907">
        <w:rPr>
          <w:rFonts w:hint="cs"/>
          <w:b/>
          <w:bCs/>
          <w:sz w:val="32"/>
          <w:szCs w:val="32"/>
          <w:cs/>
          <w:lang w:bidi="lo-LA"/>
        </w:rPr>
        <w:t>ພັດທະນາເວັບໄຊແນະນຳການທ່ອງທ່ຽວໃນຫຼວງພະບາງ</w:t>
      </w:r>
    </w:p>
    <w:p w14:paraId="107AF4C7" w14:textId="77777777" w:rsidR="002155A0" w:rsidRPr="002155A0" w:rsidRDefault="002155A0" w:rsidP="002155A0">
      <w:pPr>
        <w:rPr>
          <w:lang w:bidi="lo-LA"/>
        </w:rPr>
      </w:pPr>
    </w:p>
    <w:p w14:paraId="580D275F" w14:textId="77777777" w:rsidR="002155A0" w:rsidRPr="002155A0" w:rsidRDefault="002155A0" w:rsidP="002155A0">
      <w:pPr>
        <w:rPr>
          <w:lang w:bidi="lo-LA"/>
        </w:rPr>
      </w:pPr>
    </w:p>
    <w:p w14:paraId="0BAC4061" w14:textId="77777777" w:rsidR="002155A0" w:rsidRDefault="002155A0" w:rsidP="002155A0">
      <w:pPr>
        <w:rPr>
          <w:lang w:bidi="lo-LA"/>
        </w:rPr>
      </w:pPr>
    </w:p>
    <w:p w14:paraId="6A2E8D0C" w14:textId="77777777" w:rsidR="00EF34AF" w:rsidRPr="00C3753C" w:rsidRDefault="00EF34AF" w:rsidP="00EF34AF">
      <w:pPr>
        <w:jc w:val="center"/>
        <w:rPr>
          <w:rFonts w:ascii="Phetsarath OT" w:hAnsi="Phetsarath OT"/>
          <w:lang w:bidi="lo-LA"/>
        </w:rPr>
      </w:pPr>
    </w:p>
    <w:p w14:paraId="16E5EDF6" w14:textId="77777777" w:rsidR="002155A0" w:rsidRPr="002155A0" w:rsidRDefault="002155A0" w:rsidP="00176FC4">
      <w:pPr>
        <w:tabs>
          <w:tab w:val="left" w:pos="2940"/>
        </w:tabs>
        <w:rPr>
          <w:lang w:bidi="lo-LA"/>
        </w:rPr>
      </w:pPr>
    </w:p>
    <w:p w14:paraId="0DE6BFBA" w14:textId="77777777" w:rsidR="002155A0" w:rsidRPr="002155A0" w:rsidRDefault="002155A0" w:rsidP="002155A0">
      <w:pPr>
        <w:rPr>
          <w:lang w:bidi="lo-LA"/>
        </w:rPr>
      </w:pPr>
    </w:p>
    <w:p w14:paraId="6855EF60" w14:textId="77777777" w:rsidR="002155A0" w:rsidRPr="002155A0" w:rsidRDefault="002155A0" w:rsidP="002155A0">
      <w:pPr>
        <w:rPr>
          <w:lang w:bidi="lo-LA"/>
        </w:rPr>
      </w:pPr>
    </w:p>
    <w:p w14:paraId="43CD278B" w14:textId="77777777" w:rsidR="002155A0" w:rsidRPr="002155A0" w:rsidRDefault="002155A0" w:rsidP="002155A0">
      <w:pPr>
        <w:rPr>
          <w:lang w:bidi="lo-LA"/>
        </w:rPr>
      </w:pPr>
    </w:p>
    <w:p w14:paraId="3072C807" w14:textId="77777777" w:rsidR="002155A0" w:rsidRPr="00995907" w:rsidRDefault="002155A0" w:rsidP="002155A0">
      <w:pPr>
        <w:rPr>
          <w:lang w:bidi="lo-LA"/>
        </w:rPr>
      </w:pPr>
    </w:p>
    <w:p w14:paraId="3E7087CA" w14:textId="77777777" w:rsidR="002155A0" w:rsidRPr="002155A0" w:rsidRDefault="00143A24" w:rsidP="00143A24">
      <w:pPr>
        <w:tabs>
          <w:tab w:val="left" w:pos="5265"/>
        </w:tabs>
        <w:rPr>
          <w:lang w:bidi="lo-LA"/>
        </w:rPr>
      </w:pPr>
      <w:r>
        <w:rPr>
          <w:lang w:bidi="lo-LA"/>
        </w:rPr>
        <w:tab/>
      </w:r>
    </w:p>
    <w:p w14:paraId="7E1622A7" w14:textId="77777777" w:rsidR="002155A0" w:rsidRDefault="00995907" w:rsidP="00995907">
      <w:pPr>
        <w:tabs>
          <w:tab w:val="left" w:pos="2715"/>
        </w:tabs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ພາກວິຊາເຕັກໂນໂລຊີຂໍ້ມູນຂ່າວສານ</w:t>
      </w:r>
    </w:p>
    <w:p w14:paraId="323C4B71" w14:textId="77777777" w:rsidR="00995907" w:rsidRDefault="00995907" w:rsidP="00995907">
      <w:pPr>
        <w:tabs>
          <w:tab w:val="left" w:pos="2715"/>
        </w:tabs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ສະຖາບັນ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ເຕັກໂນໂລຊີ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ສຸດສະກະ</w:t>
      </w:r>
    </w:p>
    <w:p w14:paraId="4E2701BF" w14:textId="43C44F7F" w:rsidR="00143A24" w:rsidRDefault="00995907" w:rsidP="00995907">
      <w:pPr>
        <w:tabs>
          <w:tab w:val="left" w:pos="2715"/>
        </w:tabs>
        <w:jc w:val="center"/>
        <w:sectPr w:rsidR="00143A24" w:rsidSect="00143A24">
          <w:pgSz w:w="11907" w:h="16840" w:code="9"/>
          <w:pgMar w:top="1701" w:right="1701" w:bottom="1701" w:left="1701" w:header="720" w:footer="720" w:gutter="0"/>
          <w:cols w:space="720"/>
          <w:docGrid w:linePitch="360"/>
        </w:sectPr>
      </w:pPr>
      <w:r w:rsidRPr="00995907">
        <w:rPr>
          <w:rFonts w:hint="cs"/>
          <w:cs/>
          <w:lang w:bidi="lo-LA"/>
        </w:rPr>
        <w:t>ຮຸ້ນທີ</w:t>
      </w:r>
      <w:r w:rsidRPr="00995907">
        <w:rPr>
          <w:cs/>
          <w:lang w:bidi="lo-LA"/>
        </w:rPr>
        <w:t xml:space="preserve"> </w:t>
      </w:r>
      <w:r w:rsidRPr="00995907">
        <w:t>1</w:t>
      </w:r>
    </w:p>
    <w:p w14:paraId="497AD21B" w14:textId="77777777" w:rsidR="002155A0" w:rsidRDefault="00995907" w:rsidP="00143A24">
      <w:pPr>
        <w:jc w:val="center"/>
        <w:rPr>
          <w:b/>
          <w:bCs/>
          <w:sz w:val="28"/>
          <w:szCs w:val="28"/>
          <w:lang w:bidi="th-TH"/>
        </w:rPr>
      </w:pPr>
      <w:r w:rsidRPr="00995907">
        <w:rPr>
          <w:rFonts w:hint="cs"/>
          <w:b/>
          <w:bCs/>
          <w:sz w:val="28"/>
          <w:szCs w:val="28"/>
          <w:cs/>
          <w:lang w:bidi="lo-LA"/>
        </w:rPr>
        <w:lastRenderedPageBreak/>
        <w:t>ພັດທະນາເວັບໄຊແນະນຳການທ່ອງທ່ຽວໃນຫຼວງພະບາງ</w:t>
      </w:r>
    </w:p>
    <w:p w14:paraId="07DB27DC" w14:textId="77777777" w:rsidR="00995907" w:rsidRDefault="00995907" w:rsidP="00995907">
      <w:pPr>
        <w:rPr>
          <w:lang w:bidi="lo-LA"/>
        </w:rPr>
      </w:pPr>
      <w:r>
        <w:rPr>
          <w:lang w:bidi="lo-LA"/>
        </w:rPr>
        <w:tab/>
      </w:r>
    </w:p>
    <w:p w14:paraId="51597F94" w14:textId="342A3EC4" w:rsidR="00995907" w:rsidRDefault="00995907" w:rsidP="007C1F26">
      <w:pPr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ຂຽນໂດຍ</w:t>
      </w:r>
      <w:r w:rsidRPr="00995907">
        <w:rPr>
          <w:cs/>
          <w:lang w:bidi="lo-LA"/>
        </w:rPr>
        <w:t>:</w:t>
      </w:r>
    </w:p>
    <w:p w14:paraId="718044D4" w14:textId="77777777" w:rsidR="00995907" w:rsidRDefault="00995907" w:rsidP="00411884">
      <w:pPr>
        <w:tabs>
          <w:tab w:val="left" w:pos="2355"/>
        </w:tabs>
        <w:spacing w:line="240" w:lineRule="auto"/>
        <w:ind w:left="3600"/>
        <w:rPr>
          <w:lang w:bidi="lo-LA"/>
        </w:rPr>
      </w:pPr>
      <w:r w:rsidRPr="00995907">
        <w:rPr>
          <w:rFonts w:hint="cs"/>
          <w:cs/>
          <w:lang w:bidi="lo-LA"/>
        </w:rPr>
        <w:t>ພຣະ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ຫຼົງ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ວິໄລພອນ</w:t>
      </w:r>
    </w:p>
    <w:p w14:paraId="60DD60B7" w14:textId="77777777" w:rsidR="00995907" w:rsidRDefault="00995907" w:rsidP="00411884">
      <w:pPr>
        <w:tabs>
          <w:tab w:val="left" w:pos="2355"/>
        </w:tabs>
        <w:spacing w:line="240" w:lineRule="auto"/>
        <w:ind w:left="3600"/>
      </w:pPr>
      <w:r>
        <w:rPr>
          <w:rFonts w:hint="cs"/>
          <w:cs/>
          <w:lang w:bidi="lo-LA"/>
        </w:rPr>
        <w:t>ນາງ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ປັອບ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ພວງບຸນມີ</w:t>
      </w:r>
    </w:p>
    <w:p w14:paraId="27D4354F" w14:textId="77777777" w:rsidR="00995907" w:rsidRDefault="00995907" w:rsidP="00411884">
      <w:pPr>
        <w:tabs>
          <w:tab w:val="left" w:pos="2355"/>
        </w:tabs>
        <w:spacing w:line="240" w:lineRule="auto"/>
        <w:ind w:left="3600"/>
        <w:rPr>
          <w:lang w:bidi="lo-LA"/>
        </w:rPr>
      </w:pPr>
      <w:r>
        <w:rPr>
          <w:rFonts w:hint="cs"/>
          <w:cs/>
          <w:lang w:bidi="lo-LA"/>
        </w:rPr>
        <w:t>ທ້າວ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ຈອມມະນີ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ດວງພູມີ</w:t>
      </w:r>
    </w:p>
    <w:p w14:paraId="130DCF99" w14:textId="77777777" w:rsidR="00995907" w:rsidRDefault="00995907" w:rsidP="00995907">
      <w:pPr>
        <w:tabs>
          <w:tab w:val="left" w:pos="2355"/>
        </w:tabs>
        <w:ind w:left="3600"/>
        <w:rPr>
          <w:lang w:bidi="lo-LA"/>
        </w:rPr>
      </w:pPr>
    </w:p>
    <w:p w14:paraId="13E1E764" w14:textId="0EC4B9B2" w:rsidR="00995907" w:rsidRPr="00995907" w:rsidRDefault="00995907" w:rsidP="00411884">
      <w:pPr>
        <w:spacing w:line="240" w:lineRule="auto"/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ບົດຄົ້ນຄ້ວາເຫຼັ້ມນີ້ຂຽນເພື່ອເປັນສ່ວນໝື່ງຂອງການຈົບຫຼັກສູດ</w:t>
      </w:r>
    </w:p>
    <w:p w14:paraId="5C76B3C1" w14:textId="2EFF420F" w:rsidR="00995907" w:rsidRPr="00995907" w:rsidRDefault="00995907" w:rsidP="00411884">
      <w:pPr>
        <w:spacing w:line="240" w:lineRule="auto"/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ປະລິ</w:t>
      </w:r>
      <w:r w:rsidR="00787104">
        <w:rPr>
          <w:rFonts w:hint="cs"/>
          <w:cs/>
          <w:lang w:bidi="lo-LA"/>
        </w:rPr>
        <w:t>ນ</w:t>
      </w:r>
      <w:r w:rsidRPr="00995907">
        <w:rPr>
          <w:rFonts w:hint="cs"/>
          <w:cs/>
          <w:lang w:bidi="lo-LA"/>
        </w:rPr>
        <w:t>ຍາຕີ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ສາຂາການ</w:t>
      </w:r>
      <w:r w:rsidR="00787104">
        <w:rPr>
          <w:rFonts w:hint="cs"/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ສ້າງໂປຣແກຣມຄອມພີວເຕີ</w:t>
      </w:r>
    </w:p>
    <w:p w14:paraId="50DAD771" w14:textId="77777777" w:rsidR="00995907" w:rsidRDefault="00995907" w:rsidP="00411884">
      <w:pPr>
        <w:spacing w:line="240" w:lineRule="auto"/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ສະຖາບັນເຕັກໂນໂລຊີ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ສຸດສະກະ</w:t>
      </w:r>
    </w:p>
    <w:p w14:paraId="7687EC34" w14:textId="77777777" w:rsidR="00411884" w:rsidRPr="00411884" w:rsidRDefault="00411884" w:rsidP="00411884">
      <w:pPr>
        <w:jc w:val="center"/>
        <w:rPr>
          <w:lang w:bidi="lo-LA"/>
        </w:rPr>
      </w:pPr>
    </w:p>
    <w:p w14:paraId="577D8525" w14:textId="77777777" w:rsidR="00995907" w:rsidRPr="00411884" w:rsidRDefault="00995907" w:rsidP="00995907">
      <w:pPr>
        <w:jc w:val="center"/>
        <w:rPr>
          <w:lang w:bidi="lo-LA"/>
        </w:rPr>
      </w:pPr>
      <w:r w:rsidRPr="00411884">
        <w:rPr>
          <w:rFonts w:hint="cs"/>
          <w:cs/>
          <w:lang w:bidi="lo-LA"/>
        </w:rPr>
        <w:t>ອາຈານທີ່ປືກສາ</w:t>
      </w:r>
      <w:r w:rsidRPr="00411884">
        <w:rPr>
          <w:cs/>
          <w:lang w:bidi="lo-LA"/>
        </w:rPr>
        <w:t xml:space="preserve"> </w:t>
      </w:r>
      <w:r w:rsidRPr="00411884">
        <w:rPr>
          <w:rFonts w:hint="cs"/>
          <w:cs/>
          <w:lang w:bidi="lo-LA"/>
        </w:rPr>
        <w:t>ແລະ</w:t>
      </w:r>
      <w:r w:rsidRPr="00411884">
        <w:rPr>
          <w:cs/>
          <w:lang w:bidi="lo-LA"/>
        </w:rPr>
        <w:t xml:space="preserve"> </w:t>
      </w:r>
      <w:r w:rsidRPr="00411884">
        <w:rPr>
          <w:rFonts w:hint="cs"/>
          <w:cs/>
          <w:lang w:bidi="lo-LA"/>
        </w:rPr>
        <w:t>ຄະນະກຳມະການປ້ອງກັນບົດຄົ້ນຄ້ວາ</w:t>
      </w:r>
    </w:p>
    <w:p w14:paraId="0569B8D5" w14:textId="77777777" w:rsidR="00411884" w:rsidRDefault="00995907" w:rsidP="00411884">
      <w:pPr>
        <w:spacing w:line="720" w:lineRule="auto"/>
        <w:rPr>
          <w:lang w:bidi="lo-LA"/>
        </w:rPr>
      </w:pPr>
      <w:r w:rsidRPr="00411884">
        <w:rPr>
          <w:rFonts w:hint="cs"/>
          <w:cs/>
          <w:lang w:bidi="lo-LA"/>
        </w:rPr>
        <w:t>ທ່ານ</w:t>
      </w:r>
      <w:r w:rsidRPr="00411884">
        <w:rPr>
          <w:cs/>
          <w:lang w:bidi="lo-LA"/>
        </w:rPr>
        <w:t xml:space="preserve"> </w:t>
      </w:r>
      <w:r w:rsidRPr="00411884">
        <w:rPr>
          <w:rFonts w:hint="cs"/>
          <w:cs/>
          <w:lang w:bidi="lo-LA"/>
        </w:rPr>
        <w:t>ປອ</w:t>
      </w:r>
      <w:r w:rsidRPr="00411884">
        <w:rPr>
          <w:cs/>
          <w:lang w:bidi="lo-LA"/>
        </w:rPr>
        <w:t xml:space="preserve">. </w:t>
      </w:r>
      <w:r w:rsidRPr="00411884">
        <w:rPr>
          <w:rFonts w:hint="cs"/>
          <w:cs/>
          <w:lang w:bidi="lo-LA"/>
        </w:rPr>
        <w:t>ໄຊທະວີ</w:t>
      </w:r>
      <w:r w:rsidRPr="00411884">
        <w:rPr>
          <w:cs/>
          <w:lang w:bidi="lo-LA"/>
        </w:rPr>
        <w:t xml:space="preserve"> </w:t>
      </w:r>
      <w:r w:rsidRPr="00411884">
        <w:rPr>
          <w:rFonts w:hint="cs"/>
          <w:cs/>
          <w:lang w:bidi="lo-LA"/>
        </w:rPr>
        <w:t>ຫຼວງວິໄລ</w:t>
      </w:r>
      <w:r w:rsidRPr="00411884">
        <w:rPr>
          <w:cs/>
          <w:lang w:bidi="lo-LA"/>
        </w:rPr>
        <w:t xml:space="preserve"> </w:t>
      </w:r>
      <w:r w:rsidR="00411884">
        <w:rPr>
          <w:lang w:bidi="lo-LA"/>
        </w:rPr>
        <w:t xml:space="preserve"> </w:t>
      </w:r>
      <w:r w:rsidR="00411884">
        <w:rPr>
          <w:rFonts w:hint="cs"/>
          <w:cs/>
          <w:lang w:bidi="lo-LA"/>
        </w:rPr>
        <w:t xml:space="preserve"> </w:t>
      </w:r>
      <w:r w:rsidR="00411884" w:rsidRPr="00411884">
        <w:rPr>
          <w:cs/>
          <w:lang w:bidi="lo-LA"/>
        </w:rPr>
        <w:t>(</w:t>
      </w:r>
      <w:r w:rsidR="00411884" w:rsidRPr="00411884">
        <w:rPr>
          <w:rFonts w:hint="cs"/>
          <w:cs/>
          <w:lang w:bidi="lo-LA"/>
        </w:rPr>
        <w:t>ທີ່ປືກສາ</w:t>
      </w:r>
      <w:r w:rsidR="00411884" w:rsidRPr="00411884">
        <w:rPr>
          <w:cs/>
          <w:lang w:bidi="lo-LA"/>
        </w:rPr>
        <w:t>)</w:t>
      </w:r>
      <w:r w:rsidR="00411884">
        <w:rPr>
          <w:lang w:bidi="lo-LA"/>
        </w:rPr>
        <w:t xml:space="preserve">       </w:t>
      </w:r>
      <w:r w:rsidR="00411884">
        <w:rPr>
          <w:rFonts w:hint="cs"/>
          <w:cs/>
          <w:lang w:bidi="lo-LA"/>
        </w:rPr>
        <w:t xml:space="preserve"> </w:t>
      </w:r>
      <w:r w:rsidR="00411884">
        <w:rPr>
          <w:lang w:bidi="lo-LA"/>
        </w:rPr>
        <w:t>_________________________________________</w:t>
      </w:r>
    </w:p>
    <w:p w14:paraId="43E4756E" w14:textId="67339AE3" w:rsidR="00411884" w:rsidRDefault="00A4519C" w:rsidP="00411884">
      <w:pPr>
        <w:spacing w:line="720" w:lineRule="auto"/>
        <w:rPr>
          <w:lang w:bidi="lo-LA"/>
        </w:rPr>
      </w:pPr>
      <w:r>
        <w:rPr>
          <w:rFonts w:hint="cs"/>
          <w:cs/>
          <w:lang w:bidi="lo-LA"/>
        </w:rPr>
        <w:t>ທ່ານ</w:t>
      </w:r>
      <w:r w:rsidR="00411884">
        <w:rPr>
          <w:lang w:bidi="lo-LA"/>
        </w:rPr>
        <w:t>……………………..</w:t>
      </w:r>
      <w:r w:rsidR="007C1F26">
        <w:rPr>
          <w:rFonts w:hint="cs"/>
          <w:cs/>
          <w:lang w:bidi="lo-LA"/>
        </w:rPr>
        <w:t xml:space="preserve">..  </w:t>
      </w:r>
      <w:r w:rsidR="00411884">
        <w:rPr>
          <w:lang w:bidi="lo-LA"/>
        </w:rPr>
        <w:t>(</w:t>
      </w:r>
      <w:r w:rsidR="00411884">
        <w:rPr>
          <w:rFonts w:hint="cs"/>
          <w:cs/>
          <w:lang w:bidi="lo-LA"/>
        </w:rPr>
        <w:t>ກຳມະການ</w:t>
      </w:r>
      <w:r w:rsidR="00411884">
        <w:rPr>
          <w:lang w:bidi="lo-LA"/>
        </w:rPr>
        <w:t>)</w:t>
      </w:r>
      <w:r w:rsidR="00411884">
        <w:rPr>
          <w:rFonts w:hint="cs"/>
          <w:cs/>
          <w:lang w:bidi="lo-LA"/>
        </w:rPr>
        <w:t xml:space="preserve">   </w:t>
      </w:r>
      <w:r w:rsidR="00411884">
        <w:rPr>
          <w:lang w:bidi="lo-LA"/>
        </w:rPr>
        <w:t>_________________________________________</w:t>
      </w:r>
    </w:p>
    <w:p w14:paraId="2E79E3B0" w14:textId="2F2B4559" w:rsidR="00411884" w:rsidRDefault="00A4519C" w:rsidP="00411884">
      <w:pPr>
        <w:spacing w:line="720" w:lineRule="auto"/>
        <w:rPr>
          <w:lang w:bidi="lo-LA"/>
        </w:rPr>
      </w:pPr>
      <w:r>
        <w:rPr>
          <w:rFonts w:hint="cs"/>
          <w:cs/>
          <w:lang w:bidi="lo-LA"/>
        </w:rPr>
        <w:t>ທ່ານ</w:t>
      </w:r>
      <w:r w:rsidR="00411884">
        <w:rPr>
          <w:lang w:bidi="lo-LA"/>
        </w:rPr>
        <w:t>……………………..</w:t>
      </w:r>
      <w:r w:rsidR="007C1F26">
        <w:rPr>
          <w:rFonts w:hint="cs"/>
          <w:cs/>
          <w:lang w:bidi="lo-LA"/>
        </w:rPr>
        <w:t xml:space="preserve">..  </w:t>
      </w:r>
      <w:r w:rsidR="00411884">
        <w:rPr>
          <w:lang w:bidi="lo-LA"/>
        </w:rPr>
        <w:t>(</w:t>
      </w:r>
      <w:r w:rsidR="00411884">
        <w:rPr>
          <w:rFonts w:hint="cs"/>
          <w:cs/>
          <w:lang w:bidi="lo-LA"/>
        </w:rPr>
        <w:t>ກຳມະການ</w:t>
      </w:r>
      <w:r w:rsidR="00411884">
        <w:rPr>
          <w:lang w:bidi="lo-LA"/>
        </w:rPr>
        <w:t>)</w:t>
      </w:r>
      <w:r w:rsidR="00411884">
        <w:rPr>
          <w:rFonts w:hint="cs"/>
          <w:cs/>
          <w:lang w:bidi="lo-LA"/>
        </w:rPr>
        <w:t xml:space="preserve">   </w:t>
      </w:r>
      <w:r w:rsidR="00411884">
        <w:rPr>
          <w:lang w:bidi="lo-LA"/>
        </w:rPr>
        <w:t>_________________________________________</w:t>
      </w:r>
    </w:p>
    <w:p w14:paraId="1520B1E7" w14:textId="4086EBF3" w:rsidR="00411884" w:rsidRDefault="00A4519C" w:rsidP="00411884">
      <w:pPr>
        <w:spacing w:line="720" w:lineRule="auto"/>
        <w:rPr>
          <w:lang w:bidi="lo-LA"/>
        </w:rPr>
      </w:pPr>
      <w:r>
        <w:rPr>
          <w:rFonts w:hint="cs"/>
          <w:cs/>
          <w:lang w:bidi="lo-LA"/>
        </w:rPr>
        <w:t>ທ່ານ</w:t>
      </w:r>
      <w:r w:rsidR="00411884">
        <w:rPr>
          <w:lang w:bidi="lo-LA"/>
        </w:rPr>
        <w:t>……………………</w:t>
      </w:r>
      <w:r w:rsidR="007C1F26">
        <w:rPr>
          <w:rFonts w:hint="cs"/>
          <w:cs/>
          <w:lang w:bidi="lo-LA"/>
        </w:rPr>
        <w:t xml:space="preserve">....  </w:t>
      </w:r>
      <w:r w:rsidR="00411884">
        <w:rPr>
          <w:lang w:bidi="lo-LA"/>
        </w:rPr>
        <w:t>(</w:t>
      </w:r>
      <w:r w:rsidR="00411884">
        <w:rPr>
          <w:rFonts w:hint="cs"/>
          <w:cs/>
          <w:lang w:bidi="lo-LA"/>
        </w:rPr>
        <w:t>ກຳມະການ</w:t>
      </w:r>
      <w:r w:rsidR="00411884">
        <w:rPr>
          <w:lang w:bidi="lo-LA"/>
        </w:rPr>
        <w:t>)</w:t>
      </w:r>
      <w:r w:rsidR="00411884">
        <w:rPr>
          <w:rFonts w:hint="cs"/>
          <w:cs/>
          <w:lang w:bidi="lo-LA"/>
        </w:rPr>
        <w:t xml:space="preserve">   </w:t>
      </w:r>
      <w:r w:rsidR="00411884">
        <w:rPr>
          <w:lang w:bidi="lo-LA"/>
        </w:rPr>
        <w:t>_________________________________________</w:t>
      </w:r>
    </w:p>
    <w:p w14:paraId="2255B207" w14:textId="69887CD7" w:rsidR="00995907" w:rsidRDefault="007C1F26" w:rsidP="00411884">
      <w:pPr>
        <w:spacing w:line="720" w:lineRule="auto"/>
        <w:rPr>
          <w:lang w:bidi="lo-LA"/>
        </w:rPr>
      </w:pPr>
      <w:r>
        <w:rPr>
          <w:rFonts w:hint="cs"/>
          <w:cs/>
          <w:lang w:bidi="lo-LA"/>
        </w:rPr>
        <w:t>ສະຖາບັນ ເຕັກໂນໂລຊີ ສຸດສະກະ</w:t>
      </w:r>
      <w:r w:rsidR="00411884">
        <w:rPr>
          <w:lang w:bidi="lo-LA"/>
        </w:rPr>
        <w:t xml:space="preserve">          </w:t>
      </w:r>
      <w:r>
        <w:rPr>
          <w:rFonts w:hint="cs"/>
          <w:cs/>
          <w:lang w:bidi="lo-LA"/>
        </w:rPr>
        <w:t xml:space="preserve">         </w:t>
      </w:r>
      <w:r w:rsidR="00411884">
        <w:rPr>
          <w:lang w:bidi="lo-LA"/>
        </w:rPr>
        <w:t>_________________________________________</w:t>
      </w:r>
    </w:p>
    <w:p w14:paraId="4C9B787B" w14:textId="77777777" w:rsidR="00411884" w:rsidRDefault="00411884" w:rsidP="00411884">
      <w:pPr>
        <w:spacing w:line="240" w:lineRule="auto"/>
        <w:jc w:val="center"/>
      </w:pPr>
      <w:r>
        <w:rPr>
          <w:rFonts w:hint="cs"/>
          <w:cs/>
          <w:lang w:bidi="lo-LA"/>
        </w:rPr>
        <w:t>ນະຄອນຫຼວງວຽງຈັນ</w:t>
      </w:r>
      <w:r>
        <w:t xml:space="preserve">, </w:t>
      </w:r>
      <w:r>
        <w:rPr>
          <w:rFonts w:hint="cs"/>
          <w:cs/>
          <w:lang w:bidi="lo-LA"/>
        </w:rPr>
        <w:t>ສ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ລາວ</w:t>
      </w:r>
    </w:p>
    <w:p w14:paraId="0369DA88" w14:textId="77777777" w:rsidR="009E215E" w:rsidRDefault="00411884" w:rsidP="00411884">
      <w:pPr>
        <w:spacing w:line="240" w:lineRule="auto"/>
        <w:jc w:val="center"/>
        <w:sectPr w:rsidR="009E215E" w:rsidSect="00176FC4">
          <w:headerReference w:type="default" r:id="rId12"/>
          <w:footerReference w:type="default" r:id="rId13"/>
          <w:pgSz w:w="11907" w:h="16840" w:code="9"/>
          <w:pgMar w:top="1701" w:right="1134" w:bottom="1701" w:left="1701" w:header="720" w:footer="720" w:gutter="0"/>
          <w:cols w:space="720"/>
          <w:docGrid w:linePitch="360"/>
        </w:sectPr>
      </w:pPr>
      <w:r>
        <w:rPr>
          <w:rFonts w:hint="cs"/>
          <w:cs/>
          <w:lang w:bidi="lo-LA"/>
        </w:rPr>
        <w:t>ກໍລະກົດ</w:t>
      </w:r>
      <w:r>
        <w:t>, 2024</w:t>
      </w:r>
    </w:p>
    <w:p w14:paraId="0EF150B3" w14:textId="77777777" w:rsidR="002155A0" w:rsidRPr="00A4519C" w:rsidRDefault="00055777" w:rsidP="00A4519C">
      <w:pPr>
        <w:jc w:val="center"/>
        <w:rPr>
          <w:b/>
          <w:bCs/>
          <w:sz w:val="32"/>
          <w:szCs w:val="32"/>
          <w:lang w:bidi="lo-LA"/>
        </w:rPr>
      </w:pPr>
      <w:r w:rsidRPr="00A4519C">
        <w:rPr>
          <w:rFonts w:hint="cs"/>
          <w:b/>
          <w:bCs/>
          <w:sz w:val="32"/>
          <w:szCs w:val="32"/>
          <w:cs/>
          <w:lang w:bidi="lo-LA"/>
        </w:rPr>
        <w:lastRenderedPageBreak/>
        <w:t>ບົດສະແດງຄວາມຮູ້ບຸນຄຸນ</w:t>
      </w:r>
    </w:p>
    <w:p w14:paraId="5AB1ACD5" w14:textId="77777777" w:rsidR="00D82774" w:rsidRPr="00D82774" w:rsidRDefault="00D82774" w:rsidP="00D82774">
      <w:pPr>
        <w:rPr>
          <w:lang w:bidi="lo-LA"/>
        </w:rPr>
      </w:pPr>
    </w:p>
    <w:p w14:paraId="17EC8927" w14:textId="77777777" w:rsidR="002155A0" w:rsidRPr="002155A0" w:rsidRDefault="002155A0" w:rsidP="002155A0">
      <w:pPr>
        <w:rPr>
          <w:lang w:bidi="lo-LA"/>
        </w:rPr>
      </w:pPr>
    </w:p>
    <w:p w14:paraId="68565750" w14:textId="77777777" w:rsidR="002155A0" w:rsidRPr="002155A0" w:rsidRDefault="002155A0" w:rsidP="002155A0">
      <w:pPr>
        <w:rPr>
          <w:lang w:bidi="lo-LA"/>
        </w:rPr>
      </w:pPr>
    </w:p>
    <w:p w14:paraId="53607E78" w14:textId="77777777" w:rsidR="002155A0" w:rsidRPr="002155A0" w:rsidRDefault="002155A0" w:rsidP="002155A0">
      <w:pPr>
        <w:rPr>
          <w:lang w:bidi="lo-LA"/>
        </w:rPr>
      </w:pPr>
    </w:p>
    <w:p w14:paraId="37E0AEEA" w14:textId="77777777" w:rsidR="002155A0" w:rsidRPr="002155A0" w:rsidRDefault="002155A0" w:rsidP="002155A0">
      <w:pPr>
        <w:rPr>
          <w:lang w:bidi="lo-LA"/>
        </w:rPr>
      </w:pPr>
    </w:p>
    <w:p w14:paraId="41A3215F" w14:textId="77777777" w:rsidR="002155A0" w:rsidRPr="002155A0" w:rsidRDefault="002155A0" w:rsidP="002155A0">
      <w:pPr>
        <w:rPr>
          <w:lang w:bidi="lo-LA"/>
        </w:rPr>
      </w:pPr>
    </w:p>
    <w:p w14:paraId="2A44159A" w14:textId="77777777" w:rsidR="002155A0" w:rsidRPr="002155A0" w:rsidRDefault="002155A0" w:rsidP="002155A0">
      <w:pPr>
        <w:rPr>
          <w:lang w:bidi="lo-LA"/>
        </w:rPr>
      </w:pPr>
    </w:p>
    <w:p w14:paraId="10FD717E" w14:textId="77777777" w:rsidR="002155A0" w:rsidRPr="002155A0" w:rsidRDefault="002155A0" w:rsidP="002155A0">
      <w:pPr>
        <w:rPr>
          <w:lang w:bidi="lo-LA"/>
        </w:rPr>
      </w:pPr>
    </w:p>
    <w:p w14:paraId="65F79941" w14:textId="77777777" w:rsidR="002155A0" w:rsidRPr="002155A0" w:rsidRDefault="002155A0" w:rsidP="002155A0">
      <w:pPr>
        <w:rPr>
          <w:lang w:bidi="lo-LA"/>
        </w:rPr>
      </w:pPr>
    </w:p>
    <w:p w14:paraId="66BF5270" w14:textId="77777777" w:rsidR="002155A0" w:rsidRPr="002155A0" w:rsidRDefault="002155A0" w:rsidP="002155A0">
      <w:pPr>
        <w:rPr>
          <w:lang w:bidi="lo-LA"/>
        </w:rPr>
      </w:pPr>
    </w:p>
    <w:p w14:paraId="54CA8E3E" w14:textId="77777777" w:rsidR="002155A0" w:rsidRPr="002155A0" w:rsidRDefault="002155A0" w:rsidP="002155A0">
      <w:pPr>
        <w:rPr>
          <w:lang w:bidi="lo-LA"/>
        </w:rPr>
      </w:pPr>
    </w:p>
    <w:p w14:paraId="79BFCE84" w14:textId="77777777" w:rsidR="00D82774" w:rsidRDefault="00D82774">
      <w:pPr>
        <w:rPr>
          <w:cs/>
          <w:lang w:bidi="lo-LA"/>
        </w:rPr>
      </w:pPr>
      <w:r>
        <w:rPr>
          <w:cs/>
          <w:lang w:bidi="lo-LA"/>
        </w:rPr>
        <w:br w:type="page"/>
      </w:r>
    </w:p>
    <w:p w14:paraId="4E6290AB" w14:textId="77777777" w:rsidR="00D82774" w:rsidRPr="00A4519C" w:rsidRDefault="001E0A17" w:rsidP="00A4519C">
      <w:pPr>
        <w:jc w:val="center"/>
        <w:rPr>
          <w:b/>
          <w:bCs/>
          <w:sz w:val="32"/>
          <w:szCs w:val="32"/>
          <w:lang w:bidi="lo-LA"/>
        </w:rPr>
      </w:pPr>
      <w:r w:rsidRPr="00A4519C">
        <w:rPr>
          <w:rFonts w:hint="cs"/>
          <w:b/>
          <w:bCs/>
          <w:sz w:val="32"/>
          <w:szCs w:val="32"/>
          <w:cs/>
          <w:lang w:bidi="lo-LA"/>
        </w:rPr>
        <w:lastRenderedPageBreak/>
        <w:t>ບົດຄັດຫຍໍ້</w:t>
      </w:r>
    </w:p>
    <w:p w14:paraId="3654CD8F" w14:textId="77777777" w:rsidR="001E0A17" w:rsidRPr="001E0A17" w:rsidRDefault="001E0A17" w:rsidP="001E0A17">
      <w:pPr>
        <w:rPr>
          <w:cs/>
          <w:lang w:bidi="lo-LA"/>
        </w:rPr>
      </w:pPr>
    </w:p>
    <w:p w14:paraId="3FAE6736" w14:textId="77777777" w:rsidR="00055777" w:rsidRPr="00055777" w:rsidRDefault="00055777" w:rsidP="00055777">
      <w:pPr>
        <w:rPr>
          <w:lang w:bidi="lo-LA"/>
        </w:rPr>
      </w:pPr>
    </w:p>
    <w:p w14:paraId="20BA6C1E" w14:textId="77777777" w:rsidR="00055777" w:rsidRPr="00055777" w:rsidRDefault="00055777" w:rsidP="00055777">
      <w:pPr>
        <w:rPr>
          <w:lang w:bidi="lo-LA"/>
        </w:rPr>
      </w:pPr>
    </w:p>
    <w:p w14:paraId="2AD28B26" w14:textId="77777777" w:rsidR="00055777" w:rsidRPr="00055777" w:rsidRDefault="00055777" w:rsidP="00055777">
      <w:pPr>
        <w:rPr>
          <w:lang w:bidi="lo-LA"/>
        </w:rPr>
      </w:pPr>
    </w:p>
    <w:p w14:paraId="6A30F8E2" w14:textId="77777777" w:rsidR="00055777" w:rsidRPr="00055777" w:rsidRDefault="00055777" w:rsidP="00055777">
      <w:pPr>
        <w:rPr>
          <w:lang w:bidi="lo-LA"/>
        </w:rPr>
      </w:pPr>
    </w:p>
    <w:p w14:paraId="73C8EC43" w14:textId="77777777" w:rsidR="00055777" w:rsidRPr="00055777" w:rsidRDefault="00055777" w:rsidP="00055777">
      <w:pPr>
        <w:rPr>
          <w:lang w:bidi="lo-LA"/>
        </w:rPr>
      </w:pPr>
    </w:p>
    <w:p w14:paraId="7E1CB155" w14:textId="77777777" w:rsidR="00055777" w:rsidRPr="00055777" w:rsidRDefault="00055777" w:rsidP="00055777">
      <w:pPr>
        <w:rPr>
          <w:lang w:bidi="lo-LA"/>
        </w:rPr>
      </w:pPr>
    </w:p>
    <w:p w14:paraId="2DCC18C5" w14:textId="77777777" w:rsidR="00055777" w:rsidRPr="00055777" w:rsidRDefault="00055777" w:rsidP="00055777">
      <w:pPr>
        <w:rPr>
          <w:lang w:bidi="lo-LA"/>
        </w:rPr>
      </w:pPr>
    </w:p>
    <w:p w14:paraId="09DF0008" w14:textId="77777777" w:rsidR="00055777" w:rsidRPr="00055777" w:rsidRDefault="00055777" w:rsidP="00055777">
      <w:pPr>
        <w:rPr>
          <w:lang w:bidi="lo-LA"/>
        </w:rPr>
      </w:pPr>
    </w:p>
    <w:p w14:paraId="4B10EACD" w14:textId="77777777" w:rsidR="00055777" w:rsidRPr="00055777" w:rsidRDefault="00055777" w:rsidP="00055777">
      <w:pPr>
        <w:rPr>
          <w:lang w:bidi="lo-LA"/>
        </w:rPr>
      </w:pPr>
    </w:p>
    <w:p w14:paraId="630CA7A4" w14:textId="77777777" w:rsidR="00055777" w:rsidRPr="00055777" w:rsidRDefault="00055777" w:rsidP="00055777">
      <w:pPr>
        <w:rPr>
          <w:lang w:bidi="lo-LA"/>
        </w:rPr>
      </w:pPr>
    </w:p>
    <w:p w14:paraId="7788315D" w14:textId="77777777" w:rsidR="00055777" w:rsidRPr="00055777" w:rsidRDefault="00055777" w:rsidP="00055777">
      <w:pPr>
        <w:rPr>
          <w:lang w:bidi="lo-LA"/>
        </w:rPr>
      </w:pPr>
    </w:p>
    <w:p w14:paraId="3EDAC77A" w14:textId="77777777" w:rsidR="00055777" w:rsidRPr="00055777" w:rsidRDefault="00055777" w:rsidP="00055777">
      <w:pPr>
        <w:rPr>
          <w:lang w:bidi="lo-LA"/>
        </w:rPr>
      </w:pPr>
    </w:p>
    <w:p w14:paraId="6A23758D" w14:textId="77777777" w:rsidR="00055777" w:rsidRPr="00055777" w:rsidRDefault="00055777" w:rsidP="00055777">
      <w:pPr>
        <w:rPr>
          <w:lang w:bidi="lo-LA"/>
        </w:rPr>
      </w:pPr>
    </w:p>
    <w:p w14:paraId="6D618114" w14:textId="77777777" w:rsidR="00055777" w:rsidRPr="00055777" w:rsidRDefault="00055777" w:rsidP="00055777">
      <w:pPr>
        <w:rPr>
          <w:lang w:bidi="lo-LA"/>
        </w:rPr>
      </w:pPr>
    </w:p>
    <w:p w14:paraId="50A1DAD2" w14:textId="77777777" w:rsidR="00055777" w:rsidRPr="00055777" w:rsidRDefault="00055777" w:rsidP="00055777">
      <w:pPr>
        <w:rPr>
          <w:lang w:bidi="lo-LA"/>
        </w:rPr>
      </w:pPr>
    </w:p>
    <w:p w14:paraId="01B92CE4" w14:textId="77777777" w:rsidR="00A4519C" w:rsidRDefault="00A4519C" w:rsidP="007B17E0">
      <w:pPr>
        <w:pStyle w:val="Heading1"/>
      </w:pPr>
    </w:p>
    <w:p w14:paraId="381DDF64" w14:textId="77777777" w:rsidR="00A4519C" w:rsidRPr="00A4519C" w:rsidRDefault="00A4519C" w:rsidP="00A4519C">
      <w:pPr>
        <w:rPr>
          <w:lang w:bidi="lo-LA"/>
        </w:rPr>
      </w:pPr>
    </w:p>
    <w:p w14:paraId="5FB7F613" w14:textId="77777777" w:rsidR="00E36779" w:rsidRDefault="00E36779" w:rsidP="00E36779">
      <w:pPr>
        <w:jc w:val="center"/>
        <w:rPr>
          <w:b/>
          <w:bCs/>
          <w:sz w:val="32"/>
          <w:szCs w:val="32"/>
          <w:lang w:bidi="lo-LA"/>
        </w:rPr>
      </w:pPr>
    </w:p>
    <w:p w14:paraId="1C42288E" w14:textId="6292D288" w:rsidR="00071DD4" w:rsidRDefault="00071DD4" w:rsidP="00E36779">
      <w:pPr>
        <w:jc w:val="center"/>
        <w:rPr>
          <w:b/>
          <w:bCs/>
          <w:sz w:val="32"/>
          <w:szCs w:val="32"/>
          <w:lang w:bidi="lo-LA"/>
        </w:rPr>
      </w:pPr>
    </w:p>
    <w:p w14:paraId="35A39189" w14:textId="5F12FE59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76B48468" w14:textId="06486F17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23DA68A6" w14:textId="0CED70FD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0C1454BB" w14:textId="030353F7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31B8EFE4" w14:textId="1ED7CA69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577CDAAF" w14:textId="6BDE62C8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4D80927C" w14:textId="77777777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002D055F" w14:textId="75C83264" w:rsidR="00055777" w:rsidRPr="00E36779" w:rsidRDefault="001E0A17" w:rsidP="00E36779">
      <w:pPr>
        <w:jc w:val="center"/>
        <w:rPr>
          <w:b/>
          <w:bCs/>
          <w:sz w:val="32"/>
          <w:szCs w:val="32"/>
          <w:lang w:bidi="lo-LA"/>
        </w:rPr>
      </w:pPr>
      <w:r w:rsidRPr="00E36779">
        <w:rPr>
          <w:rFonts w:hint="cs"/>
          <w:b/>
          <w:bCs/>
          <w:sz w:val="32"/>
          <w:szCs w:val="32"/>
          <w:cs/>
          <w:lang w:bidi="lo-LA"/>
        </w:rPr>
        <w:lastRenderedPageBreak/>
        <w:t>ສາລະບານ</w:t>
      </w:r>
    </w:p>
    <w:p w14:paraId="04EDC6A6" w14:textId="2C13BB06" w:rsidR="00DA297B" w:rsidRDefault="003C4A2B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eastAsiaTheme="majorEastAsia"/>
          <w:b/>
          <w:bCs/>
          <w:sz w:val="32"/>
          <w:szCs w:val="32"/>
          <w:lang w:bidi="lo-LA"/>
        </w:rPr>
        <w:fldChar w:fldCharType="begin"/>
      </w:r>
      <w:r>
        <w:rPr>
          <w:rFonts w:eastAsiaTheme="majorEastAsia"/>
          <w:b/>
          <w:bCs/>
          <w:sz w:val="32"/>
          <w:szCs w:val="32"/>
          <w:lang w:bidi="lo-LA"/>
        </w:rPr>
        <w:instrText xml:space="preserve"> TOC \o "1-6" \h \z \u </w:instrText>
      </w:r>
      <w:r>
        <w:rPr>
          <w:rFonts w:eastAsiaTheme="majorEastAsia"/>
          <w:b/>
          <w:bCs/>
          <w:sz w:val="32"/>
          <w:szCs w:val="32"/>
          <w:lang w:bidi="lo-LA"/>
        </w:rPr>
        <w:fldChar w:fldCharType="separate"/>
      </w:r>
      <w:hyperlink w:anchor="_Toc152431731" w:history="1">
        <w:r w:rsidR="00DA297B" w:rsidRPr="00E83936">
          <w:rPr>
            <w:rStyle w:val="Hyperlink"/>
            <w:rFonts w:hint="cs"/>
            <w:noProof/>
            <w:cs/>
            <w:lang w:bidi="lo-LA"/>
          </w:rPr>
          <w:t>ພາກທີ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noProof/>
            <w:lang w:bidi="lo-LA"/>
          </w:rPr>
          <w:t>1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_Toc152431731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1</w:t>
        </w:r>
        <w:r w:rsidR="00DA297B">
          <w:rPr>
            <w:noProof/>
            <w:webHidden/>
          </w:rPr>
          <w:fldChar w:fldCharType="end"/>
        </w:r>
      </w:hyperlink>
    </w:p>
    <w:p w14:paraId="30EA8FDE" w14:textId="6F81A565" w:rsidR="00DA297B" w:rsidRDefault="00000000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2" w:history="1">
        <w:r w:rsidR="00DA297B" w:rsidRPr="00E83936">
          <w:rPr>
            <w:rStyle w:val="Hyperlink"/>
            <w:noProof/>
            <w:lang w:bidi="lo-LA"/>
          </w:rPr>
          <w:t>1.1.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ຄວາມເປັນມາ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ແລະ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ເຫດຜົນການຄົ້ນຄວ້າ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_Toc152431732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1</w:t>
        </w:r>
        <w:r w:rsidR="00DA297B">
          <w:rPr>
            <w:noProof/>
            <w:webHidden/>
          </w:rPr>
          <w:fldChar w:fldCharType="end"/>
        </w:r>
      </w:hyperlink>
    </w:p>
    <w:p w14:paraId="319E0F04" w14:textId="725E4687" w:rsidR="00DA297B" w:rsidRDefault="00000000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3" w:history="1">
        <w:r w:rsidR="00DA297B" w:rsidRPr="00E83936">
          <w:rPr>
            <w:rStyle w:val="Hyperlink"/>
            <w:noProof/>
            <w:lang w:bidi="lo-LA"/>
          </w:rPr>
          <w:t>1.2.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ບັນຫາຂອງການຄົ້ນຄວ້າ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_Toc152431733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2</w:t>
        </w:r>
        <w:r w:rsidR="00DA297B">
          <w:rPr>
            <w:noProof/>
            <w:webHidden/>
          </w:rPr>
          <w:fldChar w:fldCharType="end"/>
        </w:r>
      </w:hyperlink>
    </w:p>
    <w:p w14:paraId="17B2DE5A" w14:textId="3933BAF5" w:rsidR="00DA297B" w:rsidRDefault="00000000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4" w:history="1">
        <w:r w:rsidR="00DA297B" w:rsidRPr="00E83936">
          <w:rPr>
            <w:rStyle w:val="Hyperlink"/>
            <w:noProof/>
            <w:lang w:bidi="lo-LA"/>
          </w:rPr>
          <w:t>1.3.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ຈຸດປະສົງຂອງການຄົ້ນຄວ້າ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_Toc152431734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2</w:t>
        </w:r>
        <w:r w:rsidR="00DA297B">
          <w:rPr>
            <w:noProof/>
            <w:webHidden/>
          </w:rPr>
          <w:fldChar w:fldCharType="end"/>
        </w:r>
      </w:hyperlink>
    </w:p>
    <w:p w14:paraId="4408EAA0" w14:textId="2F34D72F" w:rsidR="00DA297B" w:rsidRDefault="00000000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5" w:history="1">
        <w:r w:rsidR="00DA297B" w:rsidRPr="00E83936">
          <w:rPr>
            <w:rStyle w:val="Hyperlink"/>
            <w:noProof/>
            <w:lang w:bidi="lo-LA"/>
          </w:rPr>
          <w:t>1.4.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ຂອບເຂດຂອງການຄົ້ນຄວ້າ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_Toc152431735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2</w:t>
        </w:r>
        <w:r w:rsidR="00DA297B">
          <w:rPr>
            <w:noProof/>
            <w:webHidden/>
          </w:rPr>
          <w:fldChar w:fldCharType="end"/>
        </w:r>
      </w:hyperlink>
    </w:p>
    <w:p w14:paraId="251DE45A" w14:textId="43753A24" w:rsidR="00DA297B" w:rsidRDefault="00000000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6" w:history="1">
        <w:r w:rsidR="00DA297B" w:rsidRPr="00E83936">
          <w:rPr>
            <w:rStyle w:val="Hyperlink"/>
            <w:noProof/>
            <w:lang w:bidi="lo-LA"/>
          </w:rPr>
          <w:t>1.4.1.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ຜູ້ກ່ຽວຂ້ອງກັບເວັບໄຊ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ຫຼື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ລະບົບ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_Toc152431736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2</w:t>
        </w:r>
        <w:r w:rsidR="00DA297B">
          <w:rPr>
            <w:noProof/>
            <w:webHidden/>
          </w:rPr>
          <w:fldChar w:fldCharType="end"/>
        </w:r>
      </w:hyperlink>
    </w:p>
    <w:p w14:paraId="06CE1D93" w14:textId="2CA6F616" w:rsidR="00DA297B" w:rsidRDefault="00000000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7" w:history="1">
        <w:r w:rsidR="00DA297B" w:rsidRPr="00E83936">
          <w:rPr>
            <w:rStyle w:val="Hyperlink"/>
            <w:noProof/>
            <w:lang w:bidi="lo-LA"/>
          </w:rPr>
          <w:t>1.4.2.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ການເຮັດວຽກຂອງລະບົບ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_Toc152431737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2</w:t>
        </w:r>
        <w:r w:rsidR="00DA297B">
          <w:rPr>
            <w:noProof/>
            <w:webHidden/>
          </w:rPr>
          <w:fldChar w:fldCharType="end"/>
        </w:r>
      </w:hyperlink>
    </w:p>
    <w:p w14:paraId="2C5151D1" w14:textId="29AFBFEA" w:rsidR="00DA297B" w:rsidRDefault="00000000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8" w:history="1">
        <w:r w:rsidR="00DA297B" w:rsidRPr="00E83936">
          <w:rPr>
            <w:rStyle w:val="Hyperlink"/>
            <w:noProof/>
            <w:lang w:bidi="lo-LA"/>
          </w:rPr>
          <w:t>1.4.3.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ລາຍງານ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_Toc152431738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3</w:t>
        </w:r>
        <w:r w:rsidR="00DA297B">
          <w:rPr>
            <w:noProof/>
            <w:webHidden/>
          </w:rPr>
          <w:fldChar w:fldCharType="end"/>
        </w:r>
      </w:hyperlink>
    </w:p>
    <w:p w14:paraId="46BC885B" w14:textId="73A44B40" w:rsidR="00DA297B" w:rsidRDefault="00000000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9" w:history="1">
        <w:r w:rsidR="00DA297B" w:rsidRPr="00E83936">
          <w:rPr>
            <w:rStyle w:val="Hyperlink"/>
            <w:noProof/>
            <w:lang w:bidi="lo-LA"/>
          </w:rPr>
          <w:t>1.5.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ຜົນຄາດວ່າຈະໄດ້ຮັບ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_Toc152431739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3</w:t>
        </w:r>
        <w:r w:rsidR="00DA297B">
          <w:rPr>
            <w:noProof/>
            <w:webHidden/>
          </w:rPr>
          <w:fldChar w:fldCharType="end"/>
        </w:r>
      </w:hyperlink>
    </w:p>
    <w:p w14:paraId="49C7E532" w14:textId="62AD86D7" w:rsidR="00DA297B" w:rsidRDefault="00000000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2" w:history="1">
        <w:r w:rsidR="00DA297B" w:rsidRPr="00E83936">
          <w:rPr>
            <w:rStyle w:val="Hyperlink"/>
            <w:noProof/>
            <w:lang w:bidi="lo-LA"/>
          </w:rPr>
          <w:t>1.5.1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ຕໍ່ຜູ້ໃຊ້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_Toc152431742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3</w:t>
        </w:r>
        <w:r w:rsidR="00DA297B">
          <w:rPr>
            <w:noProof/>
            <w:webHidden/>
          </w:rPr>
          <w:fldChar w:fldCharType="end"/>
        </w:r>
      </w:hyperlink>
    </w:p>
    <w:p w14:paraId="14B09CB6" w14:textId="3265E14B" w:rsidR="00DA297B" w:rsidRDefault="00000000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3" w:history="1">
        <w:r w:rsidR="00DA297B" w:rsidRPr="00E83936">
          <w:rPr>
            <w:rStyle w:val="Hyperlink"/>
            <w:noProof/>
            <w:lang w:bidi="lo-LA"/>
          </w:rPr>
          <w:t>1.5.2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ຕໍ່ຜູ້ປະກອບການດ້ານການບໍລິການຮ້ານອາຫານ</w:t>
        </w:r>
        <w:r w:rsidR="00DA297B" w:rsidRPr="00E83936">
          <w:rPr>
            <w:rStyle w:val="Hyperlink"/>
            <w:noProof/>
            <w:lang w:bidi="lo-LA"/>
          </w:rPr>
          <w:t xml:space="preserve">,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ທ່ອງທ່ຽວ</w:t>
        </w:r>
        <w:r w:rsidR="00DA297B" w:rsidRPr="00E83936">
          <w:rPr>
            <w:rStyle w:val="Hyperlink"/>
            <w:noProof/>
            <w:lang w:bidi="lo-LA"/>
          </w:rPr>
          <w:t xml:space="preserve">,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ແລະ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ທີ່ພັກ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_Toc152431743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3</w:t>
        </w:r>
        <w:r w:rsidR="00DA297B">
          <w:rPr>
            <w:noProof/>
            <w:webHidden/>
          </w:rPr>
          <w:fldChar w:fldCharType="end"/>
        </w:r>
      </w:hyperlink>
    </w:p>
    <w:p w14:paraId="5678BB05" w14:textId="09B5160C" w:rsidR="00DA297B" w:rsidRDefault="00000000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4" w:history="1">
        <w:r w:rsidR="00DA297B" w:rsidRPr="00E83936">
          <w:rPr>
            <w:rStyle w:val="Hyperlink"/>
            <w:noProof/>
            <w:lang w:bidi="lo-LA"/>
          </w:rPr>
          <w:t>1.5.3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ຕໍ່ພະແນກທ່ອງທ່ຽວ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ແລະ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ວັດທະນະທຳແຂວງ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_Toc152431744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3</w:t>
        </w:r>
        <w:r w:rsidR="00DA297B">
          <w:rPr>
            <w:noProof/>
            <w:webHidden/>
          </w:rPr>
          <w:fldChar w:fldCharType="end"/>
        </w:r>
      </w:hyperlink>
    </w:p>
    <w:p w14:paraId="70ABA4E7" w14:textId="567F7060" w:rsidR="00DA297B" w:rsidRDefault="00000000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5" w:history="1">
        <w:r w:rsidR="00DA297B" w:rsidRPr="00E83936">
          <w:rPr>
            <w:rStyle w:val="Hyperlink"/>
            <w:noProof/>
            <w:lang w:bidi="lo-LA"/>
          </w:rPr>
          <w:t>1.5.4.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ຕໍ່ຜູ້ຄົ້ນຄວ້າ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_Toc152431745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4</w:t>
        </w:r>
        <w:r w:rsidR="00DA297B">
          <w:rPr>
            <w:noProof/>
            <w:webHidden/>
          </w:rPr>
          <w:fldChar w:fldCharType="end"/>
        </w:r>
      </w:hyperlink>
    </w:p>
    <w:p w14:paraId="03E215F4" w14:textId="3E9B6D71" w:rsidR="00DA297B" w:rsidRDefault="00000000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6" w:history="1">
        <w:r w:rsidR="00DA297B" w:rsidRPr="00E83936">
          <w:rPr>
            <w:rStyle w:val="Hyperlink"/>
            <w:noProof/>
            <w:lang w:bidi="lo-LA"/>
          </w:rPr>
          <w:t>1.6.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ໄລຍະເວລາ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ຫຼື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ເເຜນການເຮັດບົດຄົ້ນຄວ້າ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_Toc152431746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5</w:t>
        </w:r>
        <w:r w:rsidR="00DA297B">
          <w:rPr>
            <w:noProof/>
            <w:webHidden/>
          </w:rPr>
          <w:fldChar w:fldCharType="end"/>
        </w:r>
      </w:hyperlink>
    </w:p>
    <w:p w14:paraId="1370D1A3" w14:textId="7E8250BB" w:rsidR="00DA297B" w:rsidRDefault="00000000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7" w:history="1">
        <w:r w:rsidR="00DA297B" w:rsidRPr="00E83936">
          <w:rPr>
            <w:rStyle w:val="Hyperlink"/>
            <w:noProof/>
            <w:lang w:bidi="lo-LA"/>
          </w:rPr>
          <w:t>1.7.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ໂຄງສ້າງຂອງບົດຄົ້ນຄວ້າ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_Toc152431747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6</w:t>
        </w:r>
        <w:r w:rsidR="00DA297B">
          <w:rPr>
            <w:noProof/>
            <w:webHidden/>
          </w:rPr>
          <w:fldChar w:fldCharType="end"/>
        </w:r>
      </w:hyperlink>
    </w:p>
    <w:p w14:paraId="6A272331" w14:textId="6F42FAB1" w:rsidR="00DA297B" w:rsidRDefault="00000000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8" w:history="1">
        <w:r w:rsidR="00DA297B" w:rsidRPr="00E83936">
          <w:rPr>
            <w:rStyle w:val="Hyperlink"/>
            <w:noProof/>
            <w:lang w:bidi="lo-LA"/>
          </w:rPr>
          <w:t>1.8.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ຂັ້ນຕອນ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ແລະ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ວິທີດຳເນີນງານ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_Toc152431748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7</w:t>
        </w:r>
        <w:r w:rsidR="00DA297B">
          <w:rPr>
            <w:noProof/>
            <w:webHidden/>
          </w:rPr>
          <w:fldChar w:fldCharType="end"/>
        </w:r>
      </w:hyperlink>
    </w:p>
    <w:p w14:paraId="7A7E0BDA" w14:textId="4F2F2E21" w:rsidR="00DA297B" w:rsidRDefault="00000000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9" w:history="1">
        <w:r w:rsidR="00DA297B" w:rsidRPr="00E83936">
          <w:rPr>
            <w:rStyle w:val="Hyperlink"/>
            <w:noProof/>
            <w:lang w:bidi="lo-LA"/>
          </w:rPr>
          <w:t>1.9.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ເຄື່ອງມືທີ່ໃຊ້ໃນການພັດທະນາ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_Toc152431749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8</w:t>
        </w:r>
        <w:r w:rsidR="00DA297B">
          <w:rPr>
            <w:noProof/>
            <w:webHidden/>
          </w:rPr>
          <w:fldChar w:fldCharType="end"/>
        </w:r>
      </w:hyperlink>
    </w:p>
    <w:p w14:paraId="5099B077" w14:textId="337E4E48" w:rsidR="00DA297B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50" w:history="1">
        <w:r w:rsidR="00DA297B" w:rsidRPr="00E83936">
          <w:rPr>
            <w:rStyle w:val="Hyperlink"/>
            <w:rFonts w:hint="cs"/>
            <w:noProof/>
            <w:cs/>
            <w:lang w:bidi="lo-LA"/>
          </w:rPr>
          <w:t>ພາກທີ</w:t>
        </w:r>
        <w:r w:rsidR="00DA297B" w:rsidRPr="00E83936">
          <w:rPr>
            <w:rStyle w:val="Hyperlink"/>
            <w:noProof/>
            <w:cs/>
            <w:lang w:bidi="lo-LA"/>
          </w:rPr>
          <w:t xml:space="preserve"> 2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_Toc152431750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9</w:t>
        </w:r>
        <w:r w:rsidR="00DA297B">
          <w:rPr>
            <w:noProof/>
            <w:webHidden/>
          </w:rPr>
          <w:fldChar w:fldCharType="end"/>
        </w:r>
      </w:hyperlink>
    </w:p>
    <w:p w14:paraId="3313B241" w14:textId="4A6081CF" w:rsidR="00DA297B" w:rsidRDefault="00000000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51" w:history="1">
        <w:r w:rsidR="00DA297B" w:rsidRPr="00E83936">
          <w:rPr>
            <w:rStyle w:val="Hyperlink"/>
            <w:noProof/>
            <w:lang w:bidi="lo-LA"/>
          </w:rPr>
          <w:t xml:space="preserve">2.1.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ນິຍາມຄຳສັບ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_Toc152431751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9</w:t>
        </w:r>
        <w:r w:rsidR="00DA297B">
          <w:rPr>
            <w:noProof/>
            <w:webHidden/>
          </w:rPr>
          <w:fldChar w:fldCharType="end"/>
        </w:r>
      </w:hyperlink>
    </w:p>
    <w:p w14:paraId="15AA261B" w14:textId="2DB18159" w:rsidR="00DA297B" w:rsidRDefault="00000000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52" w:history="1">
        <w:r w:rsidR="00DA297B" w:rsidRPr="00E83936">
          <w:rPr>
            <w:rStyle w:val="Hyperlink"/>
            <w:noProof/>
            <w:lang w:bidi="lo-LA"/>
          </w:rPr>
          <w:t xml:space="preserve">2.2. 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ທົບທວນທິດສະດີທີ່ກ່ຽວຂ້ອງ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_Toc152431752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10</w:t>
        </w:r>
        <w:r w:rsidR="00DA297B">
          <w:rPr>
            <w:noProof/>
            <w:webHidden/>
          </w:rPr>
          <w:fldChar w:fldCharType="end"/>
        </w:r>
      </w:hyperlink>
    </w:p>
    <w:p w14:paraId="3B84A004" w14:textId="2A1A63EF" w:rsidR="00DA297B" w:rsidRDefault="00000000">
      <w:pPr>
        <w:pStyle w:val="TOC6"/>
        <w:rPr>
          <w:rFonts w:asciiTheme="minorHAnsi" w:eastAsiaTheme="minorEastAsia" w:hAnsiTheme="minorHAnsi" w:cstheme="minorBidi"/>
          <w:sz w:val="22"/>
          <w:szCs w:val="22"/>
        </w:rPr>
      </w:pPr>
      <w:hyperlink w:anchor="_Toc152431753" w:history="1">
        <w:r w:rsidR="00DA297B" w:rsidRPr="00E83936">
          <w:rPr>
            <w:rStyle w:val="Hyperlink"/>
            <w:cs/>
            <w:lang w:bidi="lo-LA"/>
          </w:rPr>
          <w:t>2</w:t>
        </w:r>
        <w:r w:rsidR="00DA297B" w:rsidRPr="00E83936">
          <w:rPr>
            <w:rStyle w:val="Hyperlink"/>
          </w:rPr>
          <w:t xml:space="preserve">.2.1. </w:t>
        </w:r>
        <w:r w:rsidR="00DA297B" w:rsidRPr="00E83936">
          <w:rPr>
            <w:rStyle w:val="Hyperlink"/>
            <w:cs/>
            <w:lang w:bidi="lo-LA"/>
          </w:rPr>
          <w:t xml:space="preserve">  </w:t>
        </w:r>
        <w:r w:rsidR="00DA297B" w:rsidRPr="00E83936">
          <w:rPr>
            <w:rStyle w:val="Hyperlink"/>
            <w:rFonts w:hint="cs"/>
            <w:cs/>
          </w:rPr>
          <w:t>ທິດສະດີກ່ຽວກັບເວັບໄຊ</w:t>
        </w:r>
        <w:r w:rsidR="00DA297B">
          <w:rPr>
            <w:webHidden/>
          </w:rPr>
          <w:tab/>
        </w:r>
        <w:r w:rsidR="00DA297B">
          <w:rPr>
            <w:webHidden/>
          </w:rPr>
          <w:fldChar w:fldCharType="begin"/>
        </w:r>
        <w:r w:rsidR="00DA297B">
          <w:rPr>
            <w:webHidden/>
          </w:rPr>
          <w:instrText xml:space="preserve"> PAGEREF _Toc152431753 \h </w:instrText>
        </w:r>
        <w:r w:rsidR="00DA297B">
          <w:rPr>
            <w:webHidden/>
          </w:rPr>
        </w:r>
        <w:r w:rsidR="00DA297B">
          <w:rPr>
            <w:webHidden/>
          </w:rPr>
          <w:fldChar w:fldCharType="separate"/>
        </w:r>
        <w:r w:rsidR="00DA297B">
          <w:rPr>
            <w:webHidden/>
          </w:rPr>
          <w:t>10</w:t>
        </w:r>
        <w:r w:rsidR="00DA297B">
          <w:rPr>
            <w:webHidden/>
          </w:rPr>
          <w:fldChar w:fldCharType="end"/>
        </w:r>
      </w:hyperlink>
    </w:p>
    <w:p w14:paraId="69FB9ADC" w14:textId="3500F5FE" w:rsidR="00DA297B" w:rsidRDefault="00000000">
      <w:pPr>
        <w:pStyle w:val="TOC6"/>
        <w:rPr>
          <w:rFonts w:asciiTheme="minorHAnsi" w:eastAsiaTheme="minorEastAsia" w:hAnsiTheme="minorHAnsi" w:cstheme="minorBidi"/>
          <w:sz w:val="22"/>
          <w:szCs w:val="22"/>
        </w:rPr>
      </w:pPr>
      <w:hyperlink w:anchor="_Toc152431754" w:history="1">
        <w:r w:rsidR="00DA297B" w:rsidRPr="00E83936">
          <w:rPr>
            <w:rStyle w:val="Hyperlink"/>
            <w:cs/>
          </w:rPr>
          <w:t xml:space="preserve">2.2.2. </w:t>
        </w:r>
        <w:r w:rsidR="00DA297B" w:rsidRPr="00E83936">
          <w:rPr>
            <w:rStyle w:val="Hyperlink"/>
            <w:cs/>
            <w:lang w:bidi="lo-LA"/>
          </w:rPr>
          <w:t xml:space="preserve">  </w:t>
        </w:r>
        <w:r w:rsidR="00DA297B" w:rsidRPr="00E83936">
          <w:rPr>
            <w:rStyle w:val="Hyperlink"/>
            <w:rFonts w:hint="cs"/>
            <w:cs/>
          </w:rPr>
          <w:t>ທິດສະດີກ່ຽວກັບພາສາທີ່ໃຊ້</w:t>
        </w:r>
        <w:r w:rsidR="00DA297B">
          <w:rPr>
            <w:webHidden/>
          </w:rPr>
          <w:tab/>
        </w:r>
        <w:r w:rsidR="00DA297B">
          <w:rPr>
            <w:webHidden/>
          </w:rPr>
          <w:fldChar w:fldCharType="begin"/>
        </w:r>
        <w:r w:rsidR="00DA297B">
          <w:rPr>
            <w:webHidden/>
          </w:rPr>
          <w:instrText xml:space="preserve"> PAGEREF _Toc152431754 \h </w:instrText>
        </w:r>
        <w:r w:rsidR="00DA297B">
          <w:rPr>
            <w:webHidden/>
          </w:rPr>
        </w:r>
        <w:r w:rsidR="00DA297B">
          <w:rPr>
            <w:webHidden/>
          </w:rPr>
          <w:fldChar w:fldCharType="separate"/>
        </w:r>
        <w:r w:rsidR="00DA297B">
          <w:rPr>
            <w:webHidden/>
          </w:rPr>
          <w:t>10</w:t>
        </w:r>
        <w:r w:rsidR="00DA297B">
          <w:rPr>
            <w:webHidden/>
          </w:rPr>
          <w:fldChar w:fldCharType="end"/>
        </w:r>
      </w:hyperlink>
    </w:p>
    <w:p w14:paraId="7470C8DA" w14:textId="14F10FBB" w:rsidR="00DA297B" w:rsidRDefault="00000000">
      <w:pPr>
        <w:pStyle w:val="TOC6"/>
        <w:rPr>
          <w:rFonts w:asciiTheme="minorHAnsi" w:eastAsiaTheme="minorEastAsia" w:hAnsiTheme="minorHAnsi" w:cstheme="minorBidi"/>
          <w:sz w:val="22"/>
          <w:szCs w:val="22"/>
        </w:rPr>
      </w:pPr>
      <w:hyperlink w:anchor="_Toc152431755" w:history="1">
        <w:r w:rsidR="00DA297B" w:rsidRPr="00E83936">
          <w:rPr>
            <w:rStyle w:val="Hyperlink"/>
          </w:rPr>
          <w:t xml:space="preserve">2.2.3. </w:t>
        </w:r>
        <w:r w:rsidR="00DA297B" w:rsidRPr="00E83936">
          <w:rPr>
            <w:rStyle w:val="Hyperlink"/>
            <w:cs/>
            <w:lang w:bidi="lo-LA"/>
          </w:rPr>
          <w:t xml:space="preserve">  </w:t>
        </w:r>
        <w:r w:rsidR="00DA297B" w:rsidRPr="00E83936">
          <w:rPr>
            <w:rStyle w:val="Hyperlink"/>
            <w:rFonts w:hint="cs"/>
            <w:cs/>
          </w:rPr>
          <w:t>ທິດສະດີກ່ຽວກັບໂປຮແກມທີ່ໃຊ</w:t>
        </w:r>
        <w:r w:rsidR="00DA297B" w:rsidRPr="00E83936">
          <w:rPr>
            <w:rStyle w:val="Hyperlink"/>
            <w:rFonts w:hint="cs"/>
            <w:cs/>
            <w:lang w:bidi="lo-LA"/>
          </w:rPr>
          <w:t>້</w:t>
        </w:r>
        <w:r w:rsidR="00DA297B">
          <w:rPr>
            <w:webHidden/>
          </w:rPr>
          <w:tab/>
        </w:r>
        <w:r w:rsidR="00DA297B">
          <w:rPr>
            <w:webHidden/>
          </w:rPr>
          <w:fldChar w:fldCharType="begin"/>
        </w:r>
        <w:r w:rsidR="00DA297B">
          <w:rPr>
            <w:webHidden/>
          </w:rPr>
          <w:instrText xml:space="preserve"> PAGEREF _Toc152431755 \h </w:instrText>
        </w:r>
        <w:r w:rsidR="00DA297B">
          <w:rPr>
            <w:webHidden/>
          </w:rPr>
        </w:r>
        <w:r w:rsidR="00DA297B">
          <w:rPr>
            <w:webHidden/>
          </w:rPr>
          <w:fldChar w:fldCharType="separate"/>
        </w:r>
        <w:r w:rsidR="00DA297B">
          <w:rPr>
            <w:webHidden/>
          </w:rPr>
          <w:t>11</w:t>
        </w:r>
        <w:r w:rsidR="00DA297B">
          <w:rPr>
            <w:webHidden/>
          </w:rPr>
          <w:fldChar w:fldCharType="end"/>
        </w:r>
      </w:hyperlink>
    </w:p>
    <w:p w14:paraId="25D658B8" w14:textId="74B02A0E" w:rsidR="00DA297B" w:rsidRDefault="00000000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56" w:history="1">
        <w:r w:rsidR="00DA297B" w:rsidRPr="00E83936">
          <w:rPr>
            <w:rStyle w:val="Hyperlink"/>
            <w:noProof/>
            <w:lang w:bidi="lo-LA"/>
          </w:rPr>
          <w:t xml:space="preserve">2.3. 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ທົບທວນບົດສືກສາທີ່ກ່ຽວຂ້ອງ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_Toc152431756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13</w:t>
        </w:r>
        <w:r w:rsidR="00DA297B">
          <w:rPr>
            <w:noProof/>
            <w:webHidden/>
          </w:rPr>
          <w:fldChar w:fldCharType="end"/>
        </w:r>
      </w:hyperlink>
    </w:p>
    <w:p w14:paraId="49048925" w14:textId="2B1658B2" w:rsidR="00055777" w:rsidRDefault="003C4A2B" w:rsidP="00055777">
      <w:pPr>
        <w:rPr>
          <w:rFonts w:eastAsiaTheme="majorEastAsia"/>
          <w:b/>
          <w:bCs/>
          <w:sz w:val="32"/>
          <w:szCs w:val="32"/>
          <w:lang w:bidi="lo-LA"/>
        </w:rPr>
      </w:pPr>
      <w:r>
        <w:rPr>
          <w:rFonts w:eastAsiaTheme="majorEastAsia"/>
          <w:b/>
          <w:bCs/>
          <w:sz w:val="32"/>
          <w:szCs w:val="32"/>
          <w:lang w:bidi="lo-LA"/>
        </w:rPr>
        <w:fldChar w:fldCharType="end"/>
      </w:r>
    </w:p>
    <w:p w14:paraId="4E0E3E5C" w14:textId="77777777" w:rsidR="00055777" w:rsidRDefault="00055777" w:rsidP="00055777">
      <w:pPr>
        <w:tabs>
          <w:tab w:val="left" w:pos="1425"/>
        </w:tabs>
        <w:rPr>
          <w:rFonts w:eastAsiaTheme="majorEastAsia"/>
          <w:b/>
          <w:bCs/>
          <w:sz w:val="32"/>
          <w:szCs w:val="32"/>
          <w:lang w:bidi="lo-LA"/>
        </w:rPr>
      </w:pPr>
      <w:r>
        <w:rPr>
          <w:rFonts w:eastAsiaTheme="majorEastAsia"/>
          <w:b/>
          <w:bCs/>
          <w:sz w:val="32"/>
          <w:szCs w:val="32"/>
          <w:lang w:bidi="lo-LA"/>
        </w:rPr>
        <w:tab/>
      </w:r>
      <w:r>
        <w:rPr>
          <w:rFonts w:eastAsiaTheme="majorEastAsia"/>
          <w:b/>
          <w:bCs/>
          <w:sz w:val="32"/>
          <w:szCs w:val="32"/>
          <w:lang w:bidi="lo-LA"/>
        </w:rPr>
        <w:br/>
      </w:r>
      <w:r>
        <w:rPr>
          <w:rFonts w:eastAsiaTheme="majorEastAsia"/>
          <w:b/>
          <w:bCs/>
          <w:sz w:val="32"/>
          <w:szCs w:val="32"/>
          <w:lang w:bidi="lo-LA"/>
        </w:rPr>
        <w:br/>
      </w:r>
      <w:r>
        <w:rPr>
          <w:rFonts w:eastAsiaTheme="majorEastAsia"/>
          <w:b/>
          <w:bCs/>
          <w:sz w:val="32"/>
          <w:szCs w:val="32"/>
          <w:lang w:bidi="lo-LA"/>
        </w:rPr>
        <w:lastRenderedPageBreak/>
        <w:br/>
      </w:r>
    </w:p>
    <w:p w14:paraId="137B3B2C" w14:textId="77777777" w:rsidR="00055777" w:rsidRDefault="00055777">
      <w:pPr>
        <w:rPr>
          <w:rFonts w:eastAsiaTheme="majorEastAsia"/>
          <w:b/>
          <w:bCs/>
          <w:sz w:val="32"/>
          <w:szCs w:val="32"/>
          <w:lang w:bidi="lo-LA"/>
        </w:rPr>
      </w:pPr>
      <w:r>
        <w:rPr>
          <w:rFonts w:eastAsiaTheme="majorEastAsia"/>
          <w:b/>
          <w:bCs/>
          <w:sz w:val="32"/>
          <w:szCs w:val="32"/>
          <w:lang w:bidi="lo-LA"/>
        </w:rPr>
        <w:br w:type="page"/>
      </w:r>
    </w:p>
    <w:p w14:paraId="7999C21A" w14:textId="42E84378" w:rsidR="00055777" w:rsidRPr="00E36779" w:rsidRDefault="00055777" w:rsidP="00E36779">
      <w:pPr>
        <w:jc w:val="center"/>
        <w:rPr>
          <w:b/>
          <w:bCs/>
          <w:sz w:val="32"/>
          <w:szCs w:val="32"/>
          <w:lang w:bidi="lo-LA"/>
        </w:rPr>
      </w:pPr>
      <w:r w:rsidRPr="00E36779">
        <w:rPr>
          <w:rFonts w:hint="cs"/>
          <w:b/>
          <w:bCs/>
          <w:sz w:val="32"/>
          <w:szCs w:val="32"/>
          <w:cs/>
          <w:lang w:bidi="lo-LA"/>
        </w:rPr>
        <w:lastRenderedPageBreak/>
        <w:t>ສາລະບານຮູບພາບ</w:t>
      </w:r>
    </w:p>
    <w:p w14:paraId="1AB8455A" w14:textId="77777777" w:rsidR="00055777" w:rsidRDefault="00055777" w:rsidP="00055777">
      <w:pPr>
        <w:tabs>
          <w:tab w:val="left" w:pos="1425"/>
        </w:tabs>
        <w:rPr>
          <w:lang w:bidi="lo-LA"/>
        </w:rPr>
      </w:pPr>
      <w:r>
        <w:rPr>
          <w:lang w:bidi="lo-LA"/>
        </w:rPr>
        <w:tab/>
      </w:r>
    </w:p>
    <w:p w14:paraId="2A49425F" w14:textId="77777777" w:rsidR="00055777" w:rsidRPr="00055777" w:rsidRDefault="00055777" w:rsidP="00055777">
      <w:pPr>
        <w:rPr>
          <w:lang w:bidi="lo-LA"/>
        </w:rPr>
      </w:pPr>
    </w:p>
    <w:p w14:paraId="57840496" w14:textId="77777777" w:rsidR="00055777" w:rsidRPr="00055777" w:rsidRDefault="00055777" w:rsidP="00055777">
      <w:pPr>
        <w:rPr>
          <w:lang w:bidi="lo-LA"/>
        </w:rPr>
      </w:pPr>
    </w:p>
    <w:p w14:paraId="7EB0D2AB" w14:textId="77777777" w:rsidR="00055777" w:rsidRPr="00055777" w:rsidRDefault="00055777" w:rsidP="00055777">
      <w:pPr>
        <w:rPr>
          <w:lang w:bidi="lo-LA"/>
        </w:rPr>
      </w:pPr>
    </w:p>
    <w:p w14:paraId="608EE4B4" w14:textId="77777777" w:rsidR="00055777" w:rsidRPr="00055777" w:rsidRDefault="00055777" w:rsidP="00055777">
      <w:pPr>
        <w:rPr>
          <w:lang w:bidi="lo-LA"/>
        </w:rPr>
      </w:pPr>
    </w:p>
    <w:p w14:paraId="64E8AD86" w14:textId="77777777" w:rsidR="00055777" w:rsidRPr="00055777" w:rsidRDefault="00055777" w:rsidP="00055777">
      <w:pPr>
        <w:rPr>
          <w:lang w:bidi="lo-LA"/>
        </w:rPr>
      </w:pPr>
    </w:p>
    <w:p w14:paraId="4D55C93E" w14:textId="77777777" w:rsidR="00055777" w:rsidRPr="00055777" w:rsidRDefault="00055777" w:rsidP="00055777">
      <w:pPr>
        <w:rPr>
          <w:lang w:bidi="lo-LA"/>
        </w:rPr>
      </w:pPr>
    </w:p>
    <w:p w14:paraId="6F162803" w14:textId="77777777" w:rsidR="00055777" w:rsidRPr="00055777" w:rsidRDefault="00055777" w:rsidP="00055777">
      <w:pPr>
        <w:rPr>
          <w:lang w:bidi="lo-LA"/>
        </w:rPr>
      </w:pPr>
    </w:p>
    <w:p w14:paraId="4009E8C9" w14:textId="77777777" w:rsidR="00055777" w:rsidRPr="00055777" w:rsidRDefault="00055777" w:rsidP="00055777">
      <w:pPr>
        <w:rPr>
          <w:lang w:bidi="lo-LA"/>
        </w:rPr>
      </w:pPr>
    </w:p>
    <w:p w14:paraId="57343DDC" w14:textId="77777777" w:rsidR="00055777" w:rsidRPr="00055777" w:rsidRDefault="00055777" w:rsidP="00055777">
      <w:pPr>
        <w:rPr>
          <w:lang w:bidi="lo-LA"/>
        </w:rPr>
      </w:pPr>
    </w:p>
    <w:p w14:paraId="0A360EC5" w14:textId="77777777" w:rsidR="00055777" w:rsidRPr="00055777" w:rsidRDefault="00055777" w:rsidP="00055777">
      <w:pPr>
        <w:rPr>
          <w:lang w:bidi="lo-LA"/>
        </w:rPr>
      </w:pPr>
    </w:p>
    <w:p w14:paraId="56E159FB" w14:textId="77777777" w:rsidR="00055777" w:rsidRPr="00055777" w:rsidRDefault="00055777" w:rsidP="00055777">
      <w:pPr>
        <w:rPr>
          <w:lang w:bidi="lo-LA"/>
        </w:rPr>
      </w:pPr>
    </w:p>
    <w:p w14:paraId="1E45D7CA" w14:textId="77777777" w:rsidR="00055777" w:rsidRPr="00055777" w:rsidRDefault="00055777" w:rsidP="00055777">
      <w:pPr>
        <w:rPr>
          <w:lang w:bidi="lo-LA"/>
        </w:rPr>
      </w:pPr>
    </w:p>
    <w:p w14:paraId="78741F8B" w14:textId="77777777" w:rsidR="00055777" w:rsidRPr="00055777" w:rsidRDefault="00055777" w:rsidP="00055777">
      <w:pPr>
        <w:rPr>
          <w:lang w:bidi="lo-LA"/>
        </w:rPr>
      </w:pPr>
    </w:p>
    <w:p w14:paraId="19EB1C6C" w14:textId="77777777" w:rsidR="00055777" w:rsidRPr="00055777" w:rsidRDefault="00055777" w:rsidP="00055777">
      <w:pPr>
        <w:rPr>
          <w:lang w:bidi="lo-LA"/>
        </w:rPr>
      </w:pPr>
    </w:p>
    <w:p w14:paraId="6BAE17B3" w14:textId="77777777" w:rsidR="00055777" w:rsidRPr="00055777" w:rsidRDefault="00055777" w:rsidP="00055777">
      <w:pPr>
        <w:rPr>
          <w:lang w:bidi="lo-LA"/>
        </w:rPr>
      </w:pPr>
    </w:p>
    <w:p w14:paraId="10D01E46" w14:textId="77777777" w:rsidR="00055777" w:rsidRPr="00055777" w:rsidRDefault="00055777" w:rsidP="00055777">
      <w:pPr>
        <w:rPr>
          <w:lang w:bidi="lo-LA"/>
        </w:rPr>
      </w:pPr>
    </w:p>
    <w:p w14:paraId="1B261ACE" w14:textId="77777777" w:rsidR="00055777" w:rsidRPr="00055777" w:rsidRDefault="00055777" w:rsidP="00055777">
      <w:pPr>
        <w:rPr>
          <w:lang w:bidi="lo-LA"/>
        </w:rPr>
      </w:pPr>
    </w:p>
    <w:p w14:paraId="1FDF0D3B" w14:textId="77777777" w:rsidR="00055777" w:rsidRPr="00055777" w:rsidRDefault="00055777" w:rsidP="00055777">
      <w:pPr>
        <w:rPr>
          <w:lang w:bidi="lo-LA"/>
        </w:rPr>
      </w:pPr>
    </w:p>
    <w:p w14:paraId="4B0B5358" w14:textId="77777777" w:rsidR="00055777" w:rsidRPr="00055777" w:rsidRDefault="00055777" w:rsidP="00055777">
      <w:pPr>
        <w:rPr>
          <w:lang w:bidi="lo-LA"/>
        </w:rPr>
      </w:pPr>
    </w:p>
    <w:p w14:paraId="0C8938AE" w14:textId="77777777" w:rsidR="00055777" w:rsidRPr="00055777" w:rsidRDefault="00055777" w:rsidP="00055777">
      <w:pPr>
        <w:rPr>
          <w:lang w:bidi="lo-LA"/>
        </w:rPr>
      </w:pPr>
    </w:p>
    <w:p w14:paraId="0750194C" w14:textId="77777777" w:rsidR="00055777" w:rsidRPr="00055777" w:rsidRDefault="00055777" w:rsidP="00055777">
      <w:pPr>
        <w:rPr>
          <w:lang w:bidi="lo-LA"/>
        </w:rPr>
      </w:pPr>
    </w:p>
    <w:p w14:paraId="26E720EC" w14:textId="77777777" w:rsidR="00055777" w:rsidRDefault="00055777" w:rsidP="00055777">
      <w:pPr>
        <w:rPr>
          <w:lang w:bidi="lo-LA"/>
        </w:rPr>
      </w:pPr>
    </w:p>
    <w:p w14:paraId="0BE6CCF0" w14:textId="77777777" w:rsidR="00055777" w:rsidRPr="00055777" w:rsidRDefault="00055777" w:rsidP="00055777">
      <w:pPr>
        <w:rPr>
          <w:lang w:bidi="lo-LA"/>
        </w:rPr>
      </w:pPr>
    </w:p>
    <w:p w14:paraId="3050C671" w14:textId="77777777" w:rsidR="00055777" w:rsidRDefault="00055777" w:rsidP="00055777">
      <w:pPr>
        <w:tabs>
          <w:tab w:val="left" w:pos="1365"/>
        </w:tabs>
        <w:rPr>
          <w:lang w:bidi="lo-LA"/>
        </w:rPr>
      </w:pPr>
      <w:r>
        <w:rPr>
          <w:lang w:bidi="lo-LA"/>
        </w:rPr>
        <w:tab/>
      </w:r>
    </w:p>
    <w:p w14:paraId="25D999D2" w14:textId="77777777" w:rsidR="00055777" w:rsidRDefault="00055777">
      <w:pPr>
        <w:rPr>
          <w:lang w:bidi="lo-LA"/>
        </w:rPr>
      </w:pPr>
      <w:r>
        <w:rPr>
          <w:lang w:bidi="lo-LA"/>
        </w:rPr>
        <w:br w:type="page"/>
      </w:r>
    </w:p>
    <w:p w14:paraId="27EECCAE" w14:textId="77777777" w:rsidR="00055777" w:rsidRPr="00E36779" w:rsidRDefault="00055777" w:rsidP="00E36779">
      <w:pPr>
        <w:jc w:val="center"/>
        <w:rPr>
          <w:b/>
          <w:bCs/>
          <w:sz w:val="32"/>
          <w:szCs w:val="32"/>
          <w:lang w:bidi="lo-LA"/>
        </w:rPr>
      </w:pPr>
      <w:r w:rsidRPr="00E36779">
        <w:rPr>
          <w:rFonts w:hint="cs"/>
          <w:b/>
          <w:bCs/>
          <w:sz w:val="32"/>
          <w:szCs w:val="32"/>
          <w:cs/>
          <w:lang w:bidi="lo-LA"/>
        </w:rPr>
        <w:lastRenderedPageBreak/>
        <w:t>ສາລະບານຕາຕະລາງ</w:t>
      </w:r>
    </w:p>
    <w:p w14:paraId="0F2EFC51" w14:textId="77777777" w:rsidR="00055777" w:rsidRDefault="00055777" w:rsidP="00055777">
      <w:pPr>
        <w:tabs>
          <w:tab w:val="left" w:pos="1365"/>
        </w:tabs>
        <w:rPr>
          <w:lang w:bidi="lo-LA"/>
        </w:rPr>
      </w:pPr>
      <w:r>
        <w:rPr>
          <w:lang w:bidi="lo-LA"/>
        </w:rPr>
        <w:tab/>
      </w:r>
    </w:p>
    <w:p w14:paraId="18925F62" w14:textId="77777777" w:rsidR="00055777" w:rsidRPr="00055777" w:rsidRDefault="00055777" w:rsidP="00055777">
      <w:pPr>
        <w:rPr>
          <w:lang w:bidi="lo-LA"/>
        </w:rPr>
      </w:pPr>
    </w:p>
    <w:p w14:paraId="4261EFAB" w14:textId="77777777" w:rsidR="00055777" w:rsidRPr="00055777" w:rsidRDefault="00055777" w:rsidP="00055777">
      <w:pPr>
        <w:rPr>
          <w:lang w:bidi="lo-LA"/>
        </w:rPr>
      </w:pPr>
    </w:p>
    <w:p w14:paraId="42344E62" w14:textId="77777777" w:rsidR="00055777" w:rsidRPr="00055777" w:rsidRDefault="00055777" w:rsidP="00055777">
      <w:pPr>
        <w:rPr>
          <w:lang w:bidi="lo-LA"/>
        </w:rPr>
      </w:pPr>
    </w:p>
    <w:p w14:paraId="6BAFE894" w14:textId="77777777" w:rsidR="00055777" w:rsidRPr="00055777" w:rsidRDefault="00055777" w:rsidP="00055777">
      <w:pPr>
        <w:rPr>
          <w:lang w:bidi="lo-LA"/>
        </w:rPr>
      </w:pPr>
    </w:p>
    <w:p w14:paraId="567A73F2" w14:textId="77777777" w:rsidR="00055777" w:rsidRPr="00055777" w:rsidRDefault="00055777" w:rsidP="00055777">
      <w:pPr>
        <w:rPr>
          <w:lang w:bidi="lo-LA"/>
        </w:rPr>
      </w:pPr>
    </w:p>
    <w:p w14:paraId="32BEE042" w14:textId="77777777" w:rsidR="00055777" w:rsidRPr="00055777" w:rsidRDefault="00055777" w:rsidP="00055777">
      <w:pPr>
        <w:rPr>
          <w:lang w:bidi="lo-LA"/>
        </w:rPr>
      </w:pPr>
    </w:p>
    <w:p w14:paraId="5FAE198B" w14:textId="77777777" w:rsidR="00055777" w:rsidRPr="00055777" w:rsidRDefault="00055777" w:rsidP="00055777">
      <w:pPr>
        <w:rPr>
          <w:lang w:bidi="lo-LA"/>
        </w:rPr>
      </w:pPr>
    </w:p>
    <w:p w14:paraId="3516D3F8" w14:textId="77777777" w:rsidR="00055777" w:rsidRPr="00055777" w:rsidRDefault="00055777" w:rsidP="00055777">
      <w:pPr>
        <w:rPr>
          <w:lang w:bidi="lo-LA"/>
        </w:rPr>
      </w:pPr>
    </w:p>
    <w:p w14:paraId="47CEAF34" w14:textId="77777777" w:rsidR="00055777" w:rsidRPr="00055777" w:rsidRDefault="00055777" w:rsidP="00055777">
      <w:pPr>
        <w:rPr>
          <w:lang w:bidi="lo-LA"/>
        </w:rPr>
      </w:pPr>
    </w:p>
    <w:p w14:paraId="5F243D1F" w14:textId="77777777" w:rsidR="00055777" w:rsidRPr="00055777" w:rsidRDefault="00055777" w:rsidP="00055777">
      <w:pPr>
        <w:rPr>
          <w:lang w:bidi="lo-LA"/>
        </w:rPr>
      </w:pPr>
    </w:p>
    <w:p w14:paraId="0C49C94C" w14:textId="77777777" w:rsidR="00055777" w:rsidRPr="00055777" w:rsidRDefault="00055777" w:rsidP="00055777">
      <w:pPr>
        <w:rPr>
          <w:lang w:bidi="lo-LA"/>
        </w:rPr>
      </w:pPr>
    </w:p>
    <w:p w14:paraId="05BC25D4" w14:textId="77777777" w:rsidR="00055777" w:rsidRPr="00055777" w:rsidRDefault="00055777" w:rsidP="00055777">
      <w:pPr>
        <w:rPr>
          <w:lang w:bidi="lo-LA"/>
        </w:rPr>
      </w:pPr>
    </w:p>
    <w:p w14:paraId="1E03F8DB" w14:textId="77777777" w:rsidR="00055777" w:rsidRPr="00055777" w:rsidRDefault="00055777" w:rsidP="00055777">
      <w:pPr>
        <w:rPr>
          <w:lang w:bidi="lo-LA"/>
        </w:rPr>
      </w:pPr>
    </w:p>
    <w:p w14:paraId="196E9DF0" w14:textId="77777777" w:rsidR="00055777" w:rsidRPr="00055777" w:rsidRDefault="00055777" w:rsidP="00055777">
      <w:pPr>
        <w:rPr>
          <w:lang w:bidi="lo-LA"/>
        </w:rPr>
      </w:pPr>
    </w:p>
    <w:p w14:paraId="43ADB264" w14:textId="77777777" w:rsidR="00055777" w:rsidRPr="00055777" w:rsidRDefault="00055777" w:rsidP="00055777">
      <w:pPr>
        <w:rPr>
          <w:lang w:bidi="lo-LA"/>
        </w:rPr>
      </w:pPr>
    </w:p>
    <w:p w14:paraId="79A174A0" w14:textId="77777777" w:rsidR="00055777" w:rsidRPr="00055777" w:rsidRDefault="00055777" w:rsidP="00055777">
      <w:pPr>
        <w:rPr>
          <w:lang w:bidi="lo-LA"/>
        </w:rPr>
      </w:pPr>
    </w:p>
    <w:p w14:paraId="42041736" w14:textId="77777777" w:rsidR="00055777" w:rsidRPr="00055777" w:rsidRDefault="00055777" w:rsidP="00055777">
      <w:pPr>
        <w:rPr>
          <w:lang w:bidi="lo-LA"/>
        </w:rPr>
      </w:pPr>
    </w:p>
    <w:p w14:paraId="31FB3A79" w14:textId="77777777" w:rsidR="00055777" w:rsidRPr="00055777" w:rsidRDefault="00055777" w:rsidP="00055777">
      <w:pPr>
        <w:rPr>
          <w:lang w:bidi="lo-LA"/>
        </w:rPr>
      </w:pPr>
    </w:p>
    <w:p w14:paraId="0DFF1538" w14:textId="77777777" w:rsidR="00055777" w:rsidRDefault="00055777" w:rsidP="00055777">
      <w:pPr>
        <w:rPr>
          <w:lang w:bidi="lo-LA"/>
        </w:rPr>
      </w:pPr>
    </w:p>
    <w:p w14:paraId="0DDDAFFB" w14:textId="77777777" w:rsidR="00055777" w:rsidRPr="00055777" w:rsidRDefault="00055777" w:rsidP="00055777">
      <w:pPr>
        <w:rPr>
          <w:lang w:bidi="lo-LA"/>
        </w:rPr>
      </w:pPr>
    </w:p>
    <w:p w14:paraId="0CB4F13A" w14:textId="77777777" w:rsidR="00055777" w:rsidRDefault="00055777" w:rsidP="00055777">
      <w:pPr>
        <w:tabs>
          <w:tab w:val="left" w:pos="1155"/>
        </w:tabs>
        <w:rPr>
          <w:lang w:bidi="lo-LA"/>
        </w:rPr>
      </w:pPr>
      <w:r>
        <w:rPr>
          <w:lang w:bidi="lo-LA"/>
        </w:rPr>
        <w:tab/>
      </w:r>
    </w:p>
    <w:p w14:paraId="1496E4A9" w14:textId="77777777" w:rsidR="00055777" w:rsidRDefault="00055777">
      <w:pPr>
        <w:rPr>
          <w:lang w:bidi="lo-LA"/>
        </w:rPr>
      </w:pPr>
      <w:r>
        <w:rPr>
          <w:lang w:bidi="lo-LA"/>
        </w:rPr>
        <w:br w:type="page"/>
      </w:r>
    </w:p>
    <w:p w14:paraId="7BCEEFC6" w14:textId="77777777" w:rsidR="00055777" w:rsidRPr="007B17E0" w:rsidRDefault="00055777" w:rsidP="007B17E0">
      <w:pPr>
        <w:jc w:val="center"/>
        <w:rPr>
          <w:b/>
          <w:bCs/>
          <w:sz w:val="32"/>
          <w:szCs w:val="32"/>
        </w:rPr>
      </w:pPr>
      <w:r w:rsidRPr="007B17E0">
        <w:rPr>
          <w:rFonts w:hint="cs"/>
          <w:b/>
          <w:bCs/>
          <w:sz w:val="32"/>
          <w:szCs w:val="32"/>
          <w:cs/>
        </w:rPr>
        <w:lastRenderedPageBreak/>
        <w:t>ລາຍງານໂຕອັກສອນຫຍໍ້</w:t>
      </w:r>
    </w:p>
    <w:p w14:paraId="4CD16A9A" w14:textId="77777777" w:rsidR="00055777" w:rsidRPr="00055777" w:rsidRDefault="00055777" w:rsidP="00055777">
      <w:pPr>
        <w:tabs>
          <w:tab w:val="left" w:pos="1155"/>
        </w:tabs>
        <w:rPr>
          <w:lang w:bidi="lo-LA"/>
        </w:rPr>
        <w:sectPr w:rsidR="00055777" w:rsidRPr="00055777" w:rsidSect="00573B5A">
          <w:headerReference w:type="default" r:id="rId14"/>
          <w:footerReference w:type="default" r:id="rId15"/>
          <w:pgSz w:w="11907" w:h="16840" w:code="9"/>
          <w:pgMar w:top="1418" w:right="1134" w:bottom="1418" w:left="1701" w:header="720" w:footer="720" w:gutter="0"/>
          <w:pgNumType w:fmt="lowerRoman" w:start="1"/>
          <w:cols w:space="720"/>
          <w:docGrid w:linePitch="360"/>
        </w:sectPr>
      </w:pPr>
      <w:r>
        <w:rPr>
          <w:lang w:bidi="lo-LA"/>
        </w:rPr>
        <w:tab/>
      </w:r>
    </w:p>
    <w:p w14:paraId="23761C48" w14:textId="22EDDE05" w:rsidR="00E36779" w:rsidRPr="007B17E0" w:rsidRDefault="00D82774" w:rsidP="007B17E0">
      <w:pPr>
        <w:pStyle w:val="Heading1"/>
      </w:pPr>
      <w:bookmarkStart w:id="0" w:name="_Toc152431731"/>
      <w:r w:rsidRPr="007B17E0">
        <w:rPr>
          <w:rFonts w:hint="cs"/>
          <w:cs/>
        </w:rPr>
        <w:lastRenderedPageBreak/>
        <w:t>ພາກທີ</w:t>
      </w:r>
      <w:r w:rsidRPr="007B17E0">
        <w:rPr>
          <w:cs/>
        </w:rPr>
        <w:t xml:space="preserve"> </w:t>
      </w:r>
      <w:r w:rsidRPr="007B17E0">
        <w:t>1</w:t>
      </w:r>
      <w:bookmarkEnd w:id="0"/>
    </w:p>
    <w:p w14:paraId="18F37089" w14:textId="764DD876" w:rsidR="00D82774" w:rsidRPr="007B17E0" w:rsidRDefault="00D82774" w:rsidP="007B17E0">
      <w:pPr>
        <w:jc w:val="center"/>
        <w:rPr>
          <w:b/>
          <w:bCs/>
          <w:sz w:val="32"/>
          <w:szCs w:val="32"/>
        </w:rPr>
      </w:pPr>
      <w:r w:rsidRPr="007B17E0">
        <w:rPr>
          <w:rFonts w:hint="cs"/>
          <w:b/>
          <w:bCs/>
          <w:sz w:val="32"/>
          <w:szCs w:val="32"/>
          <w:cs/>
        </w:rPr>
        <w:t>ພາກແນະນຳ</w:t>
      </w:r>
    </w:p>
    <w:p w14:paraId="3A027BF5" w14:textId="77777777" w:rsidR="00E36779" w:rsidRPr="00E36779" w:rsidRDefault="00E36779" w:rsidP="00E36779">
      <w:pPr>
        <w:rPr>
          <w:lang w:bidi="lo-LA"/>
        </w:rPr>
      </w:pPr>
    </w:p>
    <w:p w14:paraId="4E310266" w14:textId="283B0286" w:rsidR="00D82774" w:rsidRPr="00E82C35" w:rsidRDefault="00671A5C" w:rsidP="00E82C35">
      <w:pPr>
        <w:pStyle w:val="Heading2"/>
      </w:pPr>
      <w:bookmarkStart w:id="1" w:name="_Toc152431732"/>
      <w:r w:rsidRPr="00E82C35">
        <w:rPr>
          <w:rFonts w:hint="cs"/>
          <w:cs/>
        </w:rPr>
        <w:t>ຄວາມເປັນມາ</w:t>
      </w:r>
      <w:r w:rsidRPr="00E82C35">
        <w:rPr>
          <w:cs/>
        </w:rPr>
        <w:t xml:space="preserve"> </w:t>
      </w:r>
      <w:r w:rsidRPr="00E82C35">
        <w:rPr>
          <w:rFonts w:hint="cs"/>
          <w:cs/>
        </w:rPr>
        <w:t>ແລະ</w:t>
      </w:r>
      <w:r w:rsidRPr="00E82C35">
        <w:rPr>
          <w:cs/>
        </w:rPr>
        <w:t xml:space="preserve"> </w:t>
      </w:r>
      <w:r w:rsidRPr="00E82C35">
        <w:rPr>
          <w:rFonts w:hint="cs"/>
          <w:cs/>
        </w:rPr>
        <w:t>ເຫດຜົນການຄົ້ນຄ</w:t>
      </w:r>
      <w:r w:rsidR="00C251AB" w:rsidRPr="00E82C35">
        <w:rPr>
          <w:rFonts w:hint="cs"/>
          <w:cs/>
        </w:rPr>
        <w:t>ວ້າ</w:t>
      </w:r>
      <w:bookmarkEnd w:id="1"/>
    </w:p>
    <w:p w14:paraId="31E9948E" w14:textId="0599DA9B" w:rsidR="0049601F" w:rsidRDefault="0049601F" w:rsidP="00F44728">
      <w:pPr>
        <w:ind w:firstLine="720"/>
        <w:jc w:val="thaiDistribute"/>
      </w:pPr>
      <w:r>
        <w:rPr>
          <w:rFonts w:hint="cs"/>
          <w:cs/>
          <w:lang w:bidi="lo-LA"/>
        </w:rPr>
        <w:t>ຫຼວງພະບາງຕັ້ງຢູ່ພາກເຫນືອຂອງ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ສປປ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ລາວ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ອ້ອມຮອບດ້ວຍນ້ຳຄານ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ແມ່ນ້ຳຂອງເຊິ່ງມີປະຊາກອນອາໄສຢູ່</w:t>
      </w:r>
      <w:r>
        <w:rPr>
          <w:cs/>
          <w:lang w:bidi="lo-LA"/>
        </w:rPr>
        <w:t xml:space="preserve"> </w:t>
      </w:r>
      <w:r>
        <w:t>431,889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ຄົນ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ແລະປະກອບດ້ວຍ</w:t>
      </w:r>
      <w:r>
        <w:rPr>
          <w:cs/>
          <w:lang w:bidi="lo-LA"/>
        </w:rPr>
        <w:t xml:space="preserve"> </w:t>
      </w:r>
      <w:r>
        <w:t>58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ບ້ານໃນນັ້ນ</w:t>
      </w:r>
      <w:r>
        <w:rPr>
          <w:cs/>
          <w:lang w:bidi="lo-LA"/>
        </w:rPr>
        <w:t xml:space="preserve"> </w:t>
      </w:r>
      <w:r>
        <w:t>33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ບ້ານເປັນມໍລະດົກໂລກຂອງຫຼວງພະບາງຖືກຈົດບັນທຶກໂດຍອົງກອນຢູເນສໂກ</w:t>
      </w:r>
      <w:r>
        <w:rPr>
          <w:cs/>
          <w:lang w:bidi="lo-LA"/>
        </w:rPr>
        <w:t xml:space="preserve"> (</w:t>
      </w:r>
      <w:r>
        <w:t xml:space="preserve">UNESCO) </w:t>
      </w:r>
      <w:r>
        <w:rPr>
          <w:rFonts w:hint="cs"/>
          <w:cs/>
          <w:lang w:bidi="lo-LA"/>
        </w:rPr>
        <w:t>ໃນປີ</w:t>
      </w:r>
      <w:r>
        <w:rPr>
          <w:cs/>
          <w:lang w:bidi="lo-LA"/>
        </w:rPr>
        <w:t xml:space="preserve"> </w:t>
      </w:r>
      <w:r>
        <w:t>1995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</w:t>
      </w:r>
      <w:r w:rsidR="00071DD4">
        <w:rPr>
          <w:rFonts w:hint="cs"/>
          <w:cs/>
          <w:lang w:bidi="lo-LA"/>
        </w:rPr>
        <w:t>ໍາ</w:t>
      </w:r>
      <w:r>
        <w:rPr>
          <w:rFonts w:hint="cs"/>
          <w:cs/>
          <w:lang w:bidi="lo-LA"/>
        </w:rPr>
        <w:t>ຫລັບມໍລະດົກໂລກທາງສະຖາປັດຕະຍະກ</w:t>
      </w:r>
      <w:r w:rsidR="001520A5">
        <w:rPr>
          <w:rFonts w:hint="cs"/>
          <w:cs/>
          <w:lang w:bidi="lo-LA"/>
        </w:rPr>
        <w:t>ໍາ</w:t>
      </w:r>
      <w:r>
        <w:t xml:space="preserve">, </w:t>
      </w:r>
      <w:r>
        <w:rPr>
          <w:rFonts w:hint="cs"/>
          <w:cs/>
          <w:lang w:bidi="lo-LA"/>
        </w:rPr>
        <w:t>ສາດສະໜາ</w:t>
      </w:r>
      <w:r>
        <w:t xml:space="preserve">,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ວັດທະນະທຳທີ່ເປັນເອກະລັກ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ງົດງາມໄດ້ຮັບການອະນຸລັກໄວ້ເປັນຢ່າງດີເປັນການປະສົມປະສານລະຫວ່າງການພັດທະນາໃນຊົນນະບົດ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ໃນເມືອງໃນຊ່ວງຫຼາຍສັດຕະວັດທີ່ຜ່ານມາຈົນຮອດປັດຈຸບັນຈຶ່ງເຮັດໃຫ້ມີຜູ້ຄົນມາທ່ອງທ່ຽວເມືອງຫຼວງພະບາງຈຳນວນຫຼາຍໃນປີ</w:t>
      </w:r>
      <w:r>
        <w:rPr>
          <w:cs/>
          <w:lang w:bidi="lo-LA"/>
        </w:rPr>
        <w:t xml:space="preserve"> </w:t>
      </w:r>
      <w:r>
        <w:t>2023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ຕ້ອນຮັບນັກທ່ອງທ່ຽວຫຼາຍກ່ວາ</w:t>
      </w:r>
      <w:r>
        <w:rPr>
          <w:cs/>
          <w:lang w:bidi="lo-LA"/>
        </w:rPr>
        <w:t xml:space="preserve"> </w:t>
      </w:r>
      <w:r>
        <w:t>335,794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ຄົນເຊິ່ງເພີ່ມຂຶ້ນ</w:t>
      </w:r>
      <w:r>
        <w:rPr>
          <w:cs/>
          <w:lang w:bidi="lo-LA"/>
        </w:rPr>
        <w:t xml:space="preserve"> </w:t>
      </w:r>
      <w:r>
        <w:t>100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ລະ</w:t>
      </w:r>
      <w:r>
        <w:rPr>
          <w:cs/>
          <w:lang w:bidi="lo-LA"/>
        </w:rPr>
        <w:t xml:space="preserve"> </w:t>
      </w:r>
      <w:r>
        <w:t>121,49%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ຖ້າປຽບທຽບກັບປີທີ່ຜ່ານມາ</w:t>
      </w:r>
      <w:r>
        <w:rPr>
          <w:cs/>
          <w:lang w:bidi="lo-LA"/>
        </w:rPr>
        <w:t xml:space="preserve"> </w:t>
      </w:r>
      <w:r>
        <w:t>85,27%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ເຊິ່ງຄາດຄະເນວ່າຈະສາມາດເພີ່ມຂຶ້ນອີກໃນພາຍພາກໜ້າຍ້ອນວ່າມີການນຳໃຊ້ລົດໄຟລາວ</w:t>
      </w:r>
      <w:r>
        <w:rPr>
          <w:cs/>
          <w:lang w:bidi="lo-LA"/>
        </w:rPr>
        <w:t xml:space="preserve"> - </w:t>
      </w:r>
      <w:r>
        <w:rPr>
          <w:rFonts w:hint="cs"/>
          <w:cs/>
          <w:lang w:bidi="lo-LA"/>
        </w:rPr>
        <w:t>ຈີນເຊິ່ງເຮັດໃຫ້ການເດີນທາງໄປທ່ຽວຫຼວງພະບາງນັ້ນສະດວກສະບາຍ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ປະຫຍັດເວລາຫຼາຍຂຶ້ນ</w:t>
      </w:r>
      <w:r>
        <w:rPr>
          <w:cs/>
          <w:lang w:bidi="lo-LA"/>
        </w:rPr>
        <w:t>.</w:t>
      </w:r>
    </w:p>
    <w:p w14:paraId="68F4DA7C" w14:textId="77777777" w:rsidR="0049601F" w:rsidRDefault="0049601F" w:rsidP="0049601F">
      <w:pPr>
        <w:ind w:firstLine="720"/>
        <w:jc w:val="thaiDistribute"/>
      </w:pPr>
      <w:r>
        <w:rPr>
          <w:rFonts w:hint="cs"/>
          <w:cs/>
          <w:lang w:bidi="lo-LA"/>
        </w:rPr>
        <w:t>ເຊິ່ງການເຂົ້າມາຂອງນັກທ່ອງທ່ຽວຈຳນວນຫຼາຍແບບນີ້ກໍ່ເຮັດໃຫ້ເຮົາເຫັນໄດ້ເຖິງບັນຫາຢູ່ຫຼາຍດ້ານໂດຍສະເພາະແມ່ນການຊອກຫາຂໍ້ມູນການທ່ອງທ່ຽວພາຍໃນຫຼວງພະບາງແມ່ນຍັງກະແຈກກະຈາຍ</w:t>
      </w:r>
      <w:r>
        <w:t xml:space="preserve">, </w:t>
      </w:r>
      <w:r>
        <w:rPr>
          <w:rFonts w:hint="cs"/>
          <w:cs/>
          <w:lang w:bidi="lo-LA"/>
        </w:rPr>
        <w:t>ບໍ່ເປັນຫຼັກແຫຼ່ງ</w:t>
      </w:r>
      <w:r>
        <w:t xml:space="preserve">, </w:t>
      </w:r>
      <w:r>
        <w:rPr>
          <w:rFonts w:hint="cs"/>
          <w:cs/>
          <w:lang w:bidi="lo-LA"/>
        </w:rPr>
        <w:t>ຂໍ້ມຸນບາງຢ່າງແມ່ນຍັງບໍ່ຄົບຖ້ວນ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ບໍ່ມີການອັບເດດຂໍ້ມູນໃໝ່ໆດ້ານການທ່ອງທ່ຽວເຊັ່ນ</w:t>
      </w:r>
      <w:r>
        <w:rPr>
          <w:cs/>
          <w:lang w:bidi="lo-LA"/>
        </w:rPr>
        <w:t xml:space="preserve">: </w:t>
      </w:r>
      <w:r>
        <w:rPr>
          <w:rFonts w:hint="cs"/>
          <w:cs/>
          <w:lang w:bidi="lo-LA"/>
        </w:rPr>
        <w:t>ສະຖານທີ່ມີການປັບປຸງ</w:t>
      </w:r>
      <w:r>
        <w:t xml:space="preserve">, </w:t>
      </w:r>
      <w:r>
        <w:rPr>
          <w:rFonts w:hint="cs"/>
          <w:cs/>
          <w:lang w:bidi="lo-LA"/>
        </w:rPr>
        <w:t>ເທດສະການຕ່າງໆຖືກເລື່ອນ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ອື່ນໆ</w:t>
      </w:r>
      <w:r>
        <w:rPr>
          <w:cs/>
          <w:lang w:bidi="lo-LA"/>
        </w:rPr>
        <w:t>.</w:t>
      </w:r>
    </w:p>
    <w:p w14:paraId="146EAB27" w14:textId="77777777" w:rsidR="00671A5C" w:rsidRDefault="0049601F" w:rsidP="0049601F">
      <w:pPr>
        <w:ind w:firstLine="600"/>
        <w:jc w:val="thaiDistribute"/>
        <w:rPr>
          <w:lang w:bidi="lo-LA"/>
        </w:rPr>
      </w:pP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ຈຶ່ງເຫັນວ່າບັນຫານີ້ແມ່ນສ້າງຄວາມຫຍຸ້ງຍາກໃຫ້ກັບນັກທ່ອງທ່ຽວຫຼາຍກັບການຫາຂໍ້ມູນທີ່ຄົບຖ້ວນທັງສະຖານທີ່ທ່ອງທ່ຽວ</w:t>
      </w:r>
      <w:r>
        <w:t xml:space="preserve">, </w:t>
      </w:r>
      <w:r>
        <w:rPr>
          <w:rFonts w:hint="cs"/>
          <w:cs/>
          <w:lang w:bidi="lo-LA"/>
        </w:rPr>
        <w:t>ທີ່ພັກ</w:t>
      </w:r>
      <w:r>
        <w:t xml:space="preserve">, </w:t>
      </w:r>
      <w:r>
        <w:rPr>
          <w:rFonts w:hint="cs"/>
          <w:cs/>
          <w:lang w:bidi="lo-LA"/>
        </w:rPr>
        <w:t>ຮ້ານອາຫານ</w:t>
      </w:r>
      <w:r>
        <w:t xml:space="preserve">, </w:t>
      </w:r>
      <w:r>
        <w:rPr>
          <w:rFonts w:hint="cs"/>
          <w:cs/>
          <w:lang w:bidi="lo-LA"/>
        </w:rPr>
        <w:t>ເທດສະການ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ິດຈະກຳຕ່າງໆໄປຈົນເຖິງການຂໍ້ມູນທີ່ອັບເດດໃຫມ່ໆພວກເຮົາຈຶ່ງຢາກພັດທະນາເວັບໄຊແນະນຳການທ່ອງທ່ຽວໃນຫຼວງພະບາງຂຶ້ນມາເພື່ອງ່າຍໃນຫານຄົ້ນຫາຂໍ້ມູນຕ່າງໆ</w:t>
      </w:r>
      <w:r>
        <w:t xml:space="preserve">, </w:t>
      </w:r>
      <w:r>
        <w:rPr>
          <w:rFonts w:hint="cs"/>
          <w:cs/>
          <w:lang w:bidi="lo-LA"/>
        </w:rPr>
        <w:t>ພ້ອມທັງມີພື້ນທີ່ໃຫ້ນັກທ່ອງທ່ຽວສາມາດມາແບ່ງປັນປະສົບການການທ່ອງທ່ຽວຂອງຕົນ</w:t>
      </w:r>
      <w:r>
        <w:t xml:space="preserve">, </w:t>
      </w:r>
      <w:r>
        <w:rPr>
          <w:rFonts w:hint="cs"/>
          <w:cs/>
          <w:lang w:bidi="lo-LA"/>
        </w:rPr>
        <w:t>ສະແດງຄວາມຄິດເຫັນກ່ຽວກັບສະຖານທີ່ຕ່າງໆ</w:t>
      </w:r>
      <w:r>
        <w:rPr>
          <w:cs/>
          <w:lang w:bidi="lo-LA"/>
        </w:rPr>
        <w:t xml:space="preserve"> (</w:t>
      </w:r>
      <w:r>
        <w:rPr>
          <w:rFonts w:hint="cs"/>
          <w:cs/>
          <w:lang w:bidi="lo-LA"/>
        </w:rPr>
        <w:t>ຣີວິວ</w:t>
      </w:r>
      <w:r>
        <w:rPr>
          <w:cs/>
          <w:lang w:bidi="lo-LA"/>
        </w:rPr>
        <w:t>)</w:t>
      </w:r>
      <w:r>
        <w:rPr>
          <w:rFonts w:hint="cs"/>
          <w:cs/>
          <w:lang w:bidi="lo-LA"/>
        </w:rPr>
        <w:t>ເຊິ່ງຈະເຮັດໃຫ້ງ່າຍຕໍ່ການຕັດສິນໃຈໃນການມາທ່ອງທ່ຽວພ້ອມທັງສ້າງແຮງຈູງໃຈໃຫ້ກັບນັກທ່ອງທ່ຽວທ່ານອື່ນອີກດ້ວຍ</w:t>
      </w:r>
      <w:r>
        <w:rPr>
          <w:cs/>
          <w:lang w:bidi="lo-LA"/>
        </w:rPr>
        <w:t xml:space="preserve">. </w:t>
      </w:r>
      <w:r>
        <w:rPr>
          <w:rFonts w:hint="cs"/>
          <w:cs/>
          <w:lang w:bidi="lo-LA"/>
        </w:rPr>
        <w:t>ນອກນີ້ຍັງເປັນການນຳໃຊ້ເທັກໂນໂລຢີເຂົ້າຊ່ວຍການແນະນຳຂໍ້ມູນເຊິ່ງຈະງ່າຍຕໍ່ການຄົ້ນຫາ</w:t>
      </w:r>
      <w:r>
        <w:t xml:space="preserve">, </w:t>
      </w:r>
      <w:r>
        <w:rPr>
          <w:rFonts w:hint="cs"/>
          <w:cs/>
          <w:lang w:bidi="lo-LA"/>
        </w:rPr>
        <w:t>ການໃຊ້ງານພ້ອມທັງເປັນການໂປຣໂຫມດສົ່ງເສີມການທ່ອງທ່ຽວໃນຫຼວງພະບາງໃຫ້ເປີດກວ້າງຂຶ້ນ</w:t>
      </w:r>
      <w:r>
        <w:rPr>
          <w:cs/>
          <w:lang w:bidi="lo-LA"/>
        </w:rPr>
        <w:t>.</w:t>
      </w:r>
    </w:p>
    <w:p w14:paraId="74A8C46B" w14:textId="77777777" w:rsidR="0049601F" w:rsidRPr="0049601F" w:rsidRDefault="0049601F" w:rsidP="0049601F">
      <w:pPr>
        <w:rPr>
          <w:lang w:bidi="lo-LA"/>
        </w:rPr>
      </w:pPr>
    </w:p>
    <w:p w14:paraId="09842121" w14:textId="77777777" w:rsidR="0049601F" w:rsidRPr="0049601F" w:rsidRDefault="0049601F" w:rsidP="0049601F">
      <w:pPr>
        <w:rPr>
          <w:lang w:bidi="lo-LA"/>
        </w:rPr>
      </w:pPr>
    </w:p>
    <w:p w14:paraId="2CF7A3F7" w14:textId="77777777" w:rsidR="0049601F" w:rsidRPr="0049601F" w:rsidRDefault="0049601F" w:rsidP="0049601F">
      <w:pPr>
        <w:rPr>
          <w:lang w:bidi="lo-LA"/>
        </w:rPr>
      </w:pPr>
    </w:p>
    <w:p w14:paraId="3359FE51" w14:textId="77777777" w:rsidR="0049601F" w:rsidRPr="0049601F" w:rsidRDefault="0049601F" w:rsidP="0049601F">
      <w:pPr>
        <w:rPr>
          <w:lang w:bidi="lo-LA"/>
        </w:rPr>
      </w:pPr>
    </w:p>
    <w:p w14:paraId="1E7E3D20" w14:textId="77777777" w:rsidR="0049601F" w:rsidRPr="0049601F" w:rsidRDefault="0049601F" w:rsidP="0049601F">
      <w:pPr>
        <w:rPr>
          <w:lang w:bidi="lo-LA"/>
        </w:rPr>
      </w:pPr>
    </w:p>
    <w:p w14:paraId="6BFBA3FA" w14:textId="77777777" w:rsidR="0049601F" w:rsidRDefault="0049601F" w:rsidP="0049601F">
      <w:pPr>
        <w:rPr>
          <w:lang w:bidi="lo-LA"/>
        </w:rPr>
      </w:pPr>
    </w:p>
    <w:p w14:paraId="2FCEA63B" w14:textId="77777777" w:rsidR="0049601F" w:rsidRDefault="0049601F" w:rsidP="0049601F">
      <w:pPr>
        <w:tabs>
          <w:tab w:val="left" w:pos="1605"/>
        </w:tabs>
        <w:rPr>
          <w:lang w:bidi="lo-LA"/>
        </w:rPr>
      </w:pPr>
      <w:r>
        <w:rPr>
          <w:lang w:bidi="lo-LA"/>
        </w:rPr>
        <w:lastRenderedPageBreak/>
        <w:tab/>
      </w:r>
    </w:p>
    <w:p w14:paraId="1D7778D4" w14:textId="38F80631" w:rsidR="00F75B24" w:rsidRPr="00F75B24" w:rsidRDefault="00BF40D8" w:rsidP="0005481D">
      <w:pPr>
        <w:pStyle w:val="Heading2"/>
        <w:ind w:left="567" w:hanging="567"/>
      </w:pPr>
      <w:bookmarkStart w:id="2" w:name="_Toc152431733"/>
      <w:r w:rsidRPr="00BF40D8">
        <w:rPr>
          <w:rFonts w:hint="cs"/>
          <w:cs/>
        </w:rPr>
        <w:t>ບັນຫາຂອງການຄົ້ນຄວ້າ</w:t>
      </w:r>
      <w:bookmarkEnd w:id="2"/>
    </w:p>
    <w:p w14:paraId="0B632686" w14:textId="77777777" w:rsidR="00BF40D8" w:rsidRDefault="00BF40D8" w:rsidP="0005481D">
      <w:pPr>
        <w:ind w:firstLine="567"/>
      </w:pPr>
      <w:r>
        <w:rPr>
          <w:rFonts w:hint="cs"/>
          <w:cs/>
          <w:lang w:bidi="lo-LA"/>
        </w:rPr>
        <w:t>ຈາກການສຳຫຼວດ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ສຶກສາຂໍ້ມູນຕົວຈິງແມ່ນຍັງພົບບັນຫາດັ່ງນີ້</w:t>
      </w:r>
      <w:r>
        <w:rPr>
          <w:cs/>
          <w:lang w:bidi="lo-LA"/>
        </w:rPr>
        <w:t>:</w:t>
      </w:r>
    </w:p>
    <w:p w14:paraId="75C99D6C" w14:textId="1A7F0D4A" w:rsidR="00BF40D8" w:rsidRDefault="00BF40D8" w:rsidP="00F75B24">
      <w:pPr>
        <w:pStyle w:val="ListParagraph"/>
        <w:numPr>
          <w:ilvl w:val="0"/>
          <w:numId w:val="6"/>
        </w:numPr>
        <w:ind w:left="1080"/>
        <w:jc w:val="thaiDistribute"/>
      </w:pPr>
      <w:r>
        <w:rPr>
          <w:rFonts w:hint="cs"/>
          <w:cs/>
          <w:lang w:bidi="lo-LA"/>
        </w:rPr>
        <w:t>ການຄົ້ນຄ</w:t>
      </w:r>
      <w:r w:rsidR="00C251AB">
        <w:rPr>
          <w:rFonts w:hint="cs"/>
          <w:cs/>
          <w:lang w:bidi="lo-LA"/>
        </w:rPr>
        <w:t>ວ້າ</w:t>
      </w:r>
      <w:r>
        <w:rPr>
          <w:rFonts w:hint="cs"/>
          <w:cs/>
          <w:lang w:bidi="lo-LA"/>
        </w:rPr>
        <w:t>ຫາຂໍ້ມູນກ່ຽວກັບຫຼວງພະບາງແມ່ນຍາກຫຼາຍຍ້ອນວ່າບໍ່ມີຂໍ້ມູນເປັນຫຼັກແຫຼ່ງ</w:t>
      </w:r>
      <w:r>
        <w:t xml:space="preserve">, </w:t>
      </w:r>
      <w:r>
        <w:rPr>
          <w:rFonts w:hint="cs"/>
          <w:cs/>
          <w:lang w:bidi="lo-LA"/>
        </w:rPr>
        <w:t>ຍັງມີການບອກເຫຼົ່າປາກຕໍ່ປາກ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ຂໍ້ມູນບາງສ່ວນຍັງບໍ່ຖືກຕ້ອງຄົບຖ້ວນ</w:t>
      </w:r>
      <w:r>
        <w:rPr>
          <w:cs/>
          <w:lang w:bidi="lo-LA"/>
        </w:rPr>
        <w:t>.</w:t>
      </w:r>
    </w:p>
    <w:p w14:paraId="52A921A8" w14:textId="77777777" w:rsidR="00BF40D8" w:rsidRDefault="00BF40D8" w:rsidP="00F75B24">
      <w:pPr>
        <w:pStyle w:val="ListParagraph"/>
        <w:numPr>
          <w:ilvl w:val="0"/>
          <w:numId w:val="7"/>
        </w:numPr>
        <w:ind w:left="1080"/>
        <w:jc w:val="thaiDistribute"/>
      </w:pPr>
      <w:r>
        <w:rPr>
          <w:rFonts w:hint="cs"/>
          <w:cs/>
          <w:lang w:bidi="lo-LA"/>
        </w:rPr>
        <w:t>ບໍ່ມີຄວາມສະດວກສະບາຍ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ຄວາມຊັບຊ້ອນໃນການຄົ້ນຫາຂໍ້ມູນແຕ່ລະສະຖານທີ່ເຊັ່ນ</w:t>
      </w:r>
      <w:r>
        <w:rPr>
          <w:cs/>
          <w:lang w:bidi="lo-LA"/>
        </w:rPr>
        <w:t xml:space="preserve">: </w:t>
      </w:r>
      <w:r>
        <w:rPr>
          <w:rFonts w:hint="cs"/>
          <w:cs/>
          <w:lang w:bidi="lo-LA"/>
        </w:rPr>
        <w:t>ທີ່ພັກ</w:t>
      </w:r>
      <w:r>
        <w:t xml:space="preserve">, </w:t>
      </w:r>
      <w:r>
        <w:rPr>
          <w:rFonts w:hint="cs"/>
          <w:cs/>
          <w:lang w:bidi="lo-LA"/>
        </w:rPr>
        <w:t>ສະຖານທີ່ທ່ອງທ່ຽວ</w:t>
      </w:r>
      <w:r>
        <w:t xml:space="preserve">, </w:t>
      </w:r>
      <w:r>
        <w:rPr>
          <w:rFonts w:hint="cs"/>
          <w:cs/>
          <w:lang w:bidi="lo-LA"/>
        </w:rPr>
        <w:t>ຮ້ານອາຫານຍ້ອນວ່າຂໍ້ມູນແຕ່ລະຢ່າງຍັງກະແຈກກະຈາຍຍັງບໍ່ມີຈຸດສູນລວມ</w:t>
      </w:r>
      <w:r>
        <w:rPr>
          <w:cs/>
          <w:lang w:bidi="lo-LA"/>
        </w:rPr>
        <w:t>.</w:t>
      </w:r>
    </w:p>
    <w:p w14:paraId="3D7D19C0" w14:textId="57D03C14" w:rsidR="00BF40D8" w:rsidRDefault="00BF40D8" w:rsidP="00F75B24">
      <w:pPr>
        <w:pStyle w:val="ListParagraph"/>
        <w:numPr>
          <w:ilvl w:val="0"/>
          <w:numId w:val="8"/>
        </w:numPr>
        <w:ind w:left="1080"/>
        <w:jc w:val="thaiDistribute"/>
        <w:rPr>
          <w:lang w:bidi="lo-LA"/>
        </w:rPr>
      </w:pPr>
      <w:r>
        <w:rPr>
          <w:rFonts w:hint="cs"/>
          <w:cs/>
          <w:lang w:bidi="lo-LA"/>
        </w:rPr>
        <w:t>ເມື່ອມີການປັບປຸງເຮົາບໍ່ສາມາດຮັບຮູ້ຂໍ້ມູນໄດ້ຢ່າງຊັດເຈນຍ້ອນບໍ່ມີການແຈ້ງຂ່າວນຳສະເຫນີຂໍ້ມູນ</w:t>
      </w:r>
      <w:r w:rsidR="00787104">
        <w:rPr>
          <w:rFonts w:hint="cs"/>
          <w:cs/>
          <w:lang w:bidi="lo-LA"/>
        </w:rPr>
        <w:t xml:space="preserve">   </w:t>
      </w:r>
      <w:r>
        <w:rPr>
          <w:rFonts w:hint="cs"/>
          <w:cs/>
          <w:lang w:bidi="lo-LA"/>
        </w:rPr>
        <w:t>ໃໝ່ໆກ່ຽວກັບການທ່ອງທ່ຽວ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ເທດສະການ</w:t>
      </w:r>
      <w:r>
        <w:t xml:space="preserve">,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ປະເພນີຕ່າງໆ</w:t>
      </w:r>
      <w:r>
        <w:rPr>
          <w:cs/>
          <w:lang w:bidi="lo-LA"/>
        </w:rPr>
        <w:t>.</w:t>
      </w:r>
    </w:p>
    <w:p w14:paraId="0351ADED" w14:textId="77777777" w:rsidR="00F75B24" w:rsidRDefault="00F75B24" w:rsidP="00F75B24">
      <w:pPr>
        <w:pStyle w:val="ListParagraph"/>
        <w:ind w:left="1080"/>
        <w:jc w:val="thaiDistribute"/>
        <w:rPr>
          <w:lang w:bidi="lo-LA"/>
        </w:rPr>
      </w:pPr>
    </w:p>
    <w:p w14:paraId="6F8A0209" w14:textId="061AD1B7" w:rsidR="00F75B24" w:rsidRDefault="00F75B24" w:rsidP="0005481D">
      <w:pPr>
        <w:pStyle w:val="Heading2"/>
        <w:ind w:left="567" w:hanging="567"/>
      </w:pPr>
      <w:bookmarkStart w:id="3" w:name="_Toc152431734"/>
      <w:r w:rsidRPr="00F75B24">
        <w:rPr>
          <w:rFonts w:hint="cs"/>
          <w:cs/>
        </w:rPr>
        <w:t>ຈຸດປະສົງຂອງການຄົ້ນຄ</w:t>
      </w:r>
      <w:r w:rsidR="00C251AB">
        <w:rPr>
          <w:rFonts w:hint="cs"/>
          <w:cs/>
        </w:rPr>
        <w:t>ວ້າ</w:t>
      </w:r>
      <w:bookmarkEnd w:id="3"/>
    </w:p>
    <w:p w14:paraId="1C7D022B" w14:textId="77777777" w:rsidR="00F75B24" w:rsidRDefault="00F75B24" w:rsidP="0005481D">
      <w:pPr>
        <w:ind w:firstLine="567"/>
        <w:jc w:val="thaiDistribute"/>
      </w:pPr>
      <w:r>
        <w:rPr>
          <w:rFonts w:hint="cs"/>
          <w:cs/>
          <w:lang w:bidi="lo-LA"/>
        </w:rPr>
        <w:t>ຈາກບັນຫາຂ້າງເທິງພວກເຮົາຈຶ່ງມີແນວຄິດທີ່ຈະພັດທະນາເວັບໄຊແນະນຳການທ່ອງທ່ຽວໃນຫຼວງພະບາງ</w:t>
      </w:r>
      <w:r>
        <w:rPr>
          <w:cs/>
          <w:lang w:bidi="lo-LA"/>
        </w:rPr>
        <w:t xml:space="preserve">  </w:t>
      </w:r>
      <w:r>
        <w:rPr>
          <w:rFonts w:hint="cs"/>
          <w:cs/>
          <w:lang w:bidi="lo-LA"/>
        </w:rPr>
        <w:t>ເຊິ່ງມີຈຸດປະສົງດັ່ງນີ້</w:t>
      </w:r>
      <w:r>
        <w:rPr>
          <w:cs/>
          <w:lang w:bidi="lo-LA"/>
        </w:rPr>
        <w:t>:</w:t>
      </w:r>
    </w:p>
    <w:p w14:paraId="02C8EF96" w14:textId="1C71B086" w:rsidR="00F75B24" w:rsidRDefault="00F75B24" w:rsidP="00787104">
      <w:pPr>
        <w:pStyle w:val="ListParagraph"/>
        <w:numPr>
          <w:ilvl w:val="0"/>
          <w:numId w:val="9"/>
        </w:numPr>
        <w:ind w:left="1080"/>
        <w:jc w:val="thaiDistribute"/>
      </w:pPr>
      <w:r>
        <w:rPr>
          <w:rFonts w:hint="cs"/>
          <w:cs/>
          <w:lang w:bidi="lo-LA"/>
        </w:rPr>
        <w:t>ເພື່ອພັດທະນາເວັບໄຊແນະນຳການທ່ອງທ່ຽວໃນຫຼວງພະບາງທີ່ໃຫ້ນັກທ່ອງທ່ຽວສາມາດຄົ້ນຄ</w:t>
      </w:r>
      <w:r w:rsidR="00C251AB">
        <w:rPr>
          <w:rFonts w:hint="cs"/>
          <w:cs/>
          <w:lang w:bidi="lo-LA"/>
        </w:rPr>
        <w:t>ວ້າ</w:t>
      </w:r>
      <w:r>
        <w:rPr>
          <w:rFonts w:hint="cs"/>
          <w:cs/>
          <w:lang w:bidi="lo-LA"/>
        </w:rPr>
        <w:t>ຫາຂໍ້ມູນການທ່ອງທ່ຽວແບບຄົບຖ້ວນ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ຖືກຕ້ອງ</w:t>
      </w:r>
      <w:r>
        <w:rPr>
          <w:cs/>
          <w:lang w:bidi="lo-LA"/>
        </w:rPr>
        <w:t>.</w:t>
      </w:r>
    </w:p>
    <w:p w14:paraId="719BF74D" w14:textId="77777777" w:rsidR="00F75B24" w:rsidRDefault="00F75B24" w:rsidP="00787104">
      <w:pPr>
        <w:pStyle w:val="ListParagraph"/>
        <w:numPr>
          <w:ilvl w:val="0"/>
          <w:numId w:val="10"/>
        </w:numPr>
        <w:ind w:left="1080"/>
        <w:jc w:val="thaiDistribute"/>
      </w:pPr>
      <w:r>
        <w:rPr>
          <w:rFonts w:hint="cs"/>
          <w:cs/>
          <w:lang w:bidi="lo-LA"/>
        </w:rPr>
        <w:t>ເພື່ອເພີ່ມຄວາມສະດວກສະບາຍໃຫ້ແກ່ການຄົ້ນຫາຂໍ້ມູນທ່ອງທ່ຽວໃຫ້ເປັນຈຸດສູນລວມໂດຍຈະນຳຂໍ້ມູນສະຖານທີ່ທ່ອງທ່ຽວ</w:t>
      </w:r>
      <w:r>
        <w:t xml:space="preserve">, </w:t>
      </w:r>
      <w:r>
        <w:rPr>
          <w:rFonts w:hint="cs"/>
          <w:cs/>
          <w:lang w:bidi="lo-LA"/>
        </w:rPr>
        <w:t>ທີ່ພັກ</w:t>
      </w:r>
      <w:r>
        <w:t xml:space="preserve">, </w:t>
      </w:r>
      <w:r>
        <w:rPr>
          <w:rFonts w:hint="cs"/>
          <w:cs/>
          <w:lang w:bidi="lo-LA"/>
        </w:rPr>
        <w:t>ຮ້ານອາຫານ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ເທດສະການຕ່າງໆມາສະແດງຢູ່ໃນເວັບໄຊ</w:t>
      </w:r>
    </w:p>
    <w:p w14:paraId="076B2C74" w14:textId="77777777" w:rsidR="00F75B24" w:rsidRDefault="00F75B24" w:rsidP="00787104">
      <w:pPr>
        <w:pStyle w:val="ListParagraph"/>
        <w:numPr>
          <w:ilvl w:val="0"/>
          <w:numId w:val="11"/>
        </w:numPr>
        <w:ind w:left="1080"/>
        <w:jc w:val="thaiDistribute"/>
        <w:rPr>
          <w:lang w:bidi="lo-LA"/>
        </w:rPr>
      </w:pPr>
      <w:r>
        <w:rPr>
          <w:rFonts w:hint="cs"/>
          <w:cs/>
          <w:lang w:bidi="lo-LA"/>
        </w:rPr>
        <w:t>ເພື່ອເປັນຊ່ອງທາງທີ່ໃຫ້ນັກທ່ອງທ່ຽວທຸກຄົນໄດ້ມາແລກປ່ຽນນຳສະເຫນີ</w:t>
      </w:r>
      <w:r>
        <w:t xml:space="preserve">, </w:t>
      </w:r>
      <w:r>
        <w:rPr>
          <w:rFonts w:hint="cs"/>
          <w:cs/>
          <w:lang w:bidi="lo-LA"/>
        </w:rPr>
        <w:t>ສະແດງຄວາມຄິດເຫັນ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ແບ່ງປັນປະສົບການແບບທັນເຫດການ</w:t>
      </w:r>
      <w:r>
        <w:rPr>
          <w:cs/>
          <w:lang w:bidi="lo-LA"/>
        </w:rPr>
        <w:t>.</w:t>
      </w:r>
    </w:p>
    <w:p w14:paraId="359522B3" w14:textId="77777777" w:rsidR="00241C73" w:rsidRDefault="00241C73" w:rsidP="00241C73">
      <w:pPr>
        <w:rPr>
          <w:lang w:bidi="lo-LA"/>
        </w:rPr>
      </w:pPr>
    </w:p>
    <w:p w14:paraId="35610E96" w14:textId="348145A1" w:rsidR="00241C73" w:rsidRDefault="00241C73" w:rsidP="0005481D">
      <w:pPr>
        <w:pStyle w:val="Heading2"/>
        <w:ind w:left="567" w:hanging="567"/>
      </w:pPr>
      <w:bookmarkStart w:id="4" w:name="_Toc152431735"/>
      <w:r w:rsidRPr="00241C73">
        <w:rPr>
          <w:rFonts w:hint="cs"/>
          <w:cs/>
        </w:rPr>
        <w:t>ຂອບເຂດຂອງການຄົ້ນຄ</w:t>
      </w:r>
      <w:r w:rsidR="00C251AB">
        <w:rPr>
          <w:rFonts w:hint="cs"/>
          <w:cs/>
        </w:rPr>
        <w:t>ວ້າ</w:t>
      </w:r>
      <w:bookmarkEnd w:id="4"/>
    </w:p>
    <w:p w14:paraId="677956FF" w14:textId="77777777" w:rsidR="00241C73" w:rsidRPr="00241C73" w:rsidRDefault="00241C73" w:rsidP="00241C73">
      <w:pPr>
        <w:pStyle w:val="ListParagraph"/>
        <w:numPr>
          <w:ilvl w:val="0"/>
          <w:numId w:val="12"/>
        </w:numPr>
        <w:rPr>
          <w:vanish/>
          <w:cs/>
          <w:lang w:bidi="lo-LA"/>
        </w:rPr>
      </w:pPr>
    </w:p>
    <w:p w14:paraId="350B71EB" w14:textId="77777777" w:rsidR="00241C73" w:rsidRPr="00241C73" w:rsidRDefault="00241C73" w:rsidP="00241C73">
      <w:pPr>
        <w:pStyle w:val="ListParagraph"/>
        <w:numPr>
          <w:ilvl w:val="1"/>
          <w:numId w:val="12"/>
        </w:numPr>
        <w:rPr>
          <w:vanish/>
          <w:cs/>
          <w:lang w:bidi="lo-LA"/>
        </w:rPr>
      </w:pPr>
    </w:p>
    <w:p w14:paraId="131E12D3" w14:textId="77777777" w:rsidR="00241C73" w:rsidRPr="00241C73" w:rsidRDefault="00241C73" w:rsidP="00241C73">
      <w:pPr>
        <w:pStyle w:val="ListParagraph"/>
        <w:numPr>
          <w:ilvl w:val="1"/>
          <w:numId w:val="12"/>
        </w:numPr>
        <w:rPr>
          <w:vanish/>
          <w:cs/>
          <w:lang w:bidi="lo-LA"/>
        </w:rPr>
      </w:pPr>
    </w:p>
    <w:p w14:paraId="03C4E2F3" w14:textId="77777777" w:rsidR="00241C73" w:rsidRPr="00241C73" w:rsidRDefault="00241C73" w:rsidP="00241C73">
      <w:pPr>
        <w:pStyle w:val="ListParagraph"/>
        <w:numPr>
          <w:ilvl w:val="1"/>
          <w:numId w:val="12"/>
        </w:numPr>
        <w:rPr>
          <w:vanish/>
          <w:cs/>
          <w:lang w:bidi="lo-LA"/>
        </w:rPr>
      </w:pPr>
    </w:p>
    <w:p w14:paraId="334343E4" w14:textId="6A9DA567" w:rsidR="00241C73" w:rsidRDefault="00787104" w:rsidP="0005481D">
      <w:pPr>
        <w:pStyle w:val="Heading3"/>
        <w:ind w:left="567" w:hanging="567"/>
      </w:pPr>
      <w:r>
        <w:rPr>
          <w:rFonts w:hint="cs"/>
          <w:cs/>
        </w:rPr>
        <w:t xml:space="preserve"> </w:t>
      </w:r>
      <w:bookmarkStart w:id="5" w:name="_Toc152431736"/>
      <w:r w:rsidR="00241C73" w:rsidRPr="00175D5E">
        <w:rPr>
          <w:rFonts w:hint="cs"/>
          <w:cs/>
        </w:rPr>
        <w:t>ຜູ້ກ່ຽວຂ້ອງກັບເວັບໄຊ</w:t>
      </w:r>
      <w:r w:rsidR="00241C73" w:rsidRPr="00175D5E">
        <w:rPr>
          <w:cs/>
        </w:rPr>
        <w:t xml:space="preserve"> </w:t>
      </w:r>
      <w:r w:rsidR="00241C73" w:rsidRPr="00175D5E">
        <w:rPr>
          <w:rFonts w:hint="cs"/>
          <w:cs/>
        </w:rPr>
        <w:t>ຫຼື</w:t>
      </w:r>
      <w:r w:rsidR="00241C73" w:rsidRPr="00175D5E">
        <w:rPr>
          <w:cs/>
        </w:rPr>
        <w:t xml:space="preserve"> </w:t>
      </w:r>
      <w:r w:rsidR="00241C73" w:rsidRPr="00175D5E">
        <w:rPr>
          <w:rFonts w:hint="cs"/>
          <w:cs/>
        </w:rPr>
        <w:t>ລະບົບ</w:t>
      </w:r>
      <w:bookmarkEnd w:id="5"/>
    </w:p>
    <w:p w14:paraId="369063D6" w14:textId="77777777" w:rsidR="00175D5E" w:rsidRDefault="00175D5E" w:rsidP="0084666B">
      <w:pPr>
        <w:pStyle w:val="ListParagraph"/>
        <w:numPr>
          <w:ilvl w:val="0"/>
          <w:numId w:val="14"/>
        </w:numPr>
        <w:ind w:left="993" w:hanging="284"/>
      </w:pPr>
      <w:r>
        <w:rPr>
          <w:rFonts w:hint="cs"/>
          <w:cs/>
          <w:lang w:bidi="lo-LA"/>
        </w:rPr>
        <w:t>ຜູ້ດູແລລະບົບ</w:t>
      </w:r>
    </w:p>
    <w:p w14:paraId="7069DB37" w14:textId="01919E44" w:rsidR="00175D5E" w:rsidRDefault="00175D5E" w:rsidP="0084666B">
      <w:pPr>
        <w:pStyle w:val="ListParagraph"/>
        <w:numPr>
          <w:ilvl w:val="0"/>
          <w:numId w:val="14"/>
        </w:numPr>
        <w:ind w:left="993" w:hanging="284"/>
      </w:pPr>
      <w:r>
        <w:rPr>
          <w:rFonts w:hint="cs"/>
          <w:cs/>
          <w:lang w:bidi="lo-LA"/>
        </w:rPr>
        <w:t>ຜູ້ໃຊ້</w:t>
      </w:r>
    </w:p>
    <w:p w14:paraId="280BC40B" w14:textId="48806216" w:rsidR="00175D5E" w:rsidRDefault="00175D5E" w:rsidP="0084666B">
      <w:pPr>
        <w:pStyle w:val="ListParagraph"/>
        <w:numPr>
          <w:ilvl w:val="0"/>
          <w:numId w:val="14"/>
        </w:numPr>
        <w:ind w:left="993" w:hanging="284"/>
      </w:pPr>
      <w:r>
        <w:rPr>
          <w:rFonts w:hint="cs"/>
          <w:cs/>
          <w:lang w:bidi="lo-LA"/>
        </w:rPr>
        <w:t>ຜູ້ປະກອບການ</w:t>
      </w:r>
    </w:p>
    <w:p w14:paraId="045A26AD" w14:textId="3F0F5444" w:rsidR="00175D5E" w:rsidRDefault="00CC0EDE" w:rsidP="0084666B">
      <w:pPr>
        <w:pStyle w:val="ListParagraph"/>
        <w:numPr>
          <w:ilvl w:val="0"/>
          <w:numId w:val="14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t>ຜູ້ຄຸ້ມຄອງສະຖານທີ່ທ່ອງທ່ຽວ</w:t>
      </w:r>
    </w:p>
    <w:p w14:paraId="118A6855" w14:textId="77777777" w:rsidR="00175D5E" w:rsidRDefault="00B77768" w:rsidP="0005481D">
      <w:pPr>
        <w:pStyle w:val="Heading3"/>
        <w:ind w:left="567"/>
      </w:pPr>
      <w:bookmarkStart w:id="6" w:name="_Toc152431737"/>
      <w:r w:rsidRPr="00B77768">
        <w:rPr>
          <w:rFonts w:hint="cs"/>
          <w:cs/>
        </w:rPr>
        <w:t>ການເຮັດວຽກຂອງລະບົບ</w:t>
      </w:r>
      <w:bookmarkEnd w:id="6"/>
    </w:p>
    <w:p w14:paraId="05D1422D" w14:textId="2FB1728D" w:rsidR="00B77768" w:rsidRDefault="00C9002C" w:rsidP="0084666B">
      <w:pPr>
        <w:pStyle w:val="ListParagraph"/>
        <w:numPr>
          <w:ilvl w:val="0"/>
          <w:numId w:val="15"/>
        </w:numPr>
        <w:ind w:left="993" w:hanging="284"/>
        <w:jc w:val="thaiDistribute"/>
      </w:pPr>
      <w:r>
        <w:rPr>
          <w:rFonts w:hint="cs"/>
          <w:cs/>
          <w:lang w:bidi="lo-LA"/>
        </w:rPr>
        <w:t>ສ້າງ</w:t>
      </w:r>
      <w:r w:rsidR="00B77768">
        <w:rPr>
          <w:rFonts w:hint="cs"/>
          <w:cs/>
          <w:lang w:bidi="lo-LA"/>
        </w:rPr>
        <w:t>ເວັບໄຊແນະນຳສະຖານທີ່ຕ່າງໆໃນຫລວງພະບາງທີ່ເປັນຈຸດເດັ່ນເຊັ່ນ</w:t>
      </w:r>
      <w:r w:rsidR="00B77768">
        <w:rPr>
          <w:cs/>
          <w:lang w:bidi="lo-LA"/>
        </w:rPr>
        <w:t xml:space="preserve">: </w:t>
      </w:r>
      <w:r w:rsidR="00B77768">
        <w:rPr>
          <w:rFonts w:hint="cs"/>
          <w:cs/>
          <w:lang w:bidi="lo-LA"/>
        </w:rPr>
        <w:t>ສະຖານທີ່ທ່ອງທ່ຽວ</w:t>
      </w:r>
      <w:r w:rsidR="00B77768">
        <w:t xml:space="preserve">, </w:t>
      </w:r>
      <w:r w:rsidR="00B77768">
        <w:rPr>
          <w:rFonts w:hint="cs"/>
          <w:cs/>
          <w:lang w:bidi="lo-LA"/>
        </w:rPr>
        <w:t>ທີ່ພັກ</w:t>
      </w:r>
      <w:r w:rsidR="00B77768">
        <w:t xml:space="preserve">, </w:t>
      </w:r>
      <w:r w:rsidR="00B77768">
        <w:rPr>
          <w:rFonts w:hint="cs"/>
          <w:cs/>
          <w:lang w:bidi="lo-LA"/>
        </w:rPr>
        <w:t>ຮ້ານອາຫານ</w:t>
      </w:r>
      <w:r w:rsidR="00B77768">
        <w:t xml:space="preserve">, </w:t>
      </w:r>
      <w:r w:rsidR="00B77768">
        <w:rPr>
          <w:rFonts w:hint="cs"/>
          <w:cs/>
          <w:lang w:bidi="lo-LA"/>
        </w:rPr>
        <w:t>ກິດຈະກຳ</w:t>
      </w:r>
      <w:r w:rsidR="00B77768">
        <w:t xml:space="preserve">, </w:t>
      </w:r>
      <w:r w:rsidR="00B77768">
        <w:rPr>
          <w:rFonts w:hint="cs"/>
          <w:cs/>
          <w:lang w:bidi="lo-LA"/>
        </w:rPr>
        <w:t>ແລະ</w:t>
      </w:r>
      <w:r w:rsidR="00B77768">
        <w:rPr>
          <w:cs/>
          <w:lang w:bidi="lo-LA"/>
        </w:rPr>
        <w:t xml:space="preserve"> </w:t>
      </w:r>
      <w:r w:rsidR="00B77768">
        <w:rPr>
          <w:rFonts w:hint="cs"/>
          <w:cs/>
          <w:lang w:bidi="lo-LA"/>
        </w:rPr>
        <w:t>ເທດສະການຕ່າງໆ</w:t>
      </w:r>
      <w:r w:rsidR="00B77768">
        <w:rPr>
          <w:cs/>
          <w:lang w:bidi="lo-LA"/>
        </w:rPr>
        <w:t>.</w:t>
      </w:r>
    </w:p>
    <w:p w14:paraId="7F1B170A" w14:textId="4C46F94E" w:rsidR="00C9002C" w:rsidRDefault="00C9002C" w:rsidP="0084666B">
      <w:pPr>
        <w:pStyle w:val="ListParagraph"/>
        <w:numPr>
          <w:ilvl w:val="0"/>
          <w:numId w:val="15"/>
        </w:numPr>
        <w:ind w:left="993" w:hanging="284"/>
      </w:pPr>
      <w:r>
        <w:rPr>
          <w:rFonts w:hint="cs"/>
          <w:cs/>
          <w:lang w:bidi="lo-LA"/>
        </w:rPr>
        <w:lastRenderedPageBreak/>
        <w:t>ຜູ້ໃຊ້ສາມາດສະຫມັກເປັນສະມາຊິກໃນເວັບໄຊໄດ້</w:t>
      </w:r>
      <w:r w:rsidR="00C251AB">
        <w:rPr>
          <w:rFonts w:hint="cs"/>
          <w:cs/>
          <w:lang w:bidi="lo-LA"/>
        </w:rPr>
        <w:t>.</w:t>
      </w:r>
    </w:p>
    <w:p w14:paraId="47E45BCA" w14:textId="594E4071" w:rsidR="00B77768" w:rsidRDefault="00C9002C" w:rsidP="0084666B">
      <w:pPr>
        <w:pStyle w:val="ListParagraph"/>
        <w:numPr>
          <w:ilvl w:val="0"/>
          <w:numId w:val="16"/>
        </w:numPr>
        <w:ind w:left="993" w:hanging="284"/>
      </w:pPr>
      <w:r>
        <w:rPr>
          <w:rFonts w:hint="cs"/>
          <w:cs/>
          <w:lang w:bidi="lo-LA"/>
        </w:rPr>
        <w:t xml:space="preserve">ຜູ້ໃຊ້ສາມາດສ້າງ </w:t>
      </w:r>
      <w:r>
        <w:rPr>
          <w:lang w:bidi="lo-LA"/>
        </w:rPr>
        <w:t xml:space="preserve">Blog </w:t>
      </w:r>
      <w:r>
        <w:rPr>
          <w:rFonts w:hint="cs"/>
          <w:cs/>
          <w:lang w:bidi="lo-LA"/>
        </w:rPr>
        <w:t>ຂອງຕົວເອງຂຶ້ນມາ</w:t>
      </w:r>
      <w:r w:rsidR="00B77768">
        <w:rPr>
          <w:rFonts w:hint="cs"/>
          <w:cs/>
          <w:lang w:bidi="lo-LA"/>
        </w:rPr>
        <w:t>ໄດ້ມານຳສະເຫນີ</w:t>
      </w:r>
      <w:r w:rsidR="00B77768">
        <w:rPr>
          <w:cs/>
          <w:lang w:bidi="lo-LA"/>
        </w:rPr>
        <w:t>(</w:t>
      </w:r>
      <w:r w:rsidR="00B77768">
        <w:rPr>
          <w:rFonts w:hint="cs"/>
          <w:cs/>
          <w:lang w:bidi="lo-LA"/>
        </w:rPr>
        <w:t>ຣີວິວ</w:t>
      </w:r>
      <w:r w:rsidR="00B77768">
        <w:rPr>
          <w:cs/>
          <w:lang w:bidi="lo-LA"/>
        </w:rPr>
        <w:t>)</w:t>
      </w:r>
      <w:r w:rsidR="00B77768">
        <w:rPr>
          <w:rFonts w:hint="cs"/>
          <w:cs/>
          <w:lang w:bidi="lo-LA"/>
        </w:rPr>
        <w:t>ສະຖານທີ່ທ່ອງທ່ຽວ</w:t>
      </w:r>
      <w:r w:rsidR="00B77768">
        <w:t xml:space="preserve">, </w:t>
      </w:r>
      <w:r w:rsidR="00B77768">
        <w:rPr>
          <w:rFonts w:hint="cs"/>
          <w:cs/>
          <w:lang w:bidi="lo-LA"/>
        </w:rPr>
        <w:t>ທີ່ພັກ</w:t>
      </w:r>
      <w:r w:rsidR="00B77768">
        <w:t xml:space="preserve">, </w:t>
      </w:r>
      <w:r w:rsidR="00B77768">
        <w:rPr>
          <w:rFonts w:hint="cs"/>
          <w:cs/>
          <w:lang w:bidi="lo-LA"/>
        </w:rPr>
        <w:t>ຮ້ານອາຫານ</w:t>
      </w:r>
      <w:r>
        <w:rPr>
          <w:rFonts w:hint="cs"/>
          <w:cs/>
          <w:lang w:bidi="lo-LA"/>
        </w:rPr>
        <w:t xml:space="preserve">, </w:t>
      </w:r>
      <w:r w:rsidR="00B77768">
        <w:rPr>
          <w:rFonts w:hint="cs"/>
          <w:cs/>
          <w:lang w:bidi="lo-LA"/>
        </w:rPr>
        <w:t>ແບ່ງບັນປະສົບ</w:t>
      </w:r>
      <w:r>
        <w:rPr>
          <w:rFonts w:hint="cs"/>
          <w:cs/>
          <w:lang w:bidi="lo-LA"/>
        </w:rPr>
        <w:t xml:space="preserve"> ແລະ ສາມາດສະແດງຄວາມຄິດເຫັນ</w:t>
      </w:r>
      <w:r w:rsidR="00B77768">
        <w:rPr>
          <w:cs/>
          <w:lang w:bidi="lo-LA"/>
        </w:rPr>
        <w:t>.</w:t>
      </w:r>
    </w:p>
    <w:p w14:paraId="1EA22B01" w14:textId="77777777" w:rsidR="00B77768" w:rsidRDefault="00B77768" w:rsidP="0084666B">
      <w:pPr>
        <w:pStyle w:val="ListParagraph"/>
        <w:numPr>
          <w:ilvl w:val="0"/>
          <w:numId w:val="17"/>
        </w:numPr>
        <w:ind w:left="993" w:hanging="284"/>
      </w:pPr>
      <w:r>
        <w:rPr>
          <w:rFonts w:hint="cs"/>
          <w:cs/>
          <w:lang w:bidi="lo-LA"/>
        </w:rPr>
        <w:t>ມີຟັງຊັ່ນການໃຫ້ຄວາມເພິ່ງພໍໃຈ</w:t>
      </w:r>
      <w:r>
        <w:rPr>
          <w:cs/>
          <w:lang w:bidi="lo-LA"/>
        </w:rPr>
        <w:t>(</w:t>
      </w:r>
      <w:r>
        <w:rPr>
          <w:rFonts w:hint="cs"/>
          <w:cs/>
          <w:lang w:bidi="lo-LA"/>
        </w:rPr>
        <w:t>ຄະແນນດາວ</w:t>
      </w:r>
      <w:r>
        <w:rPr>
          <w:cs/>
          <w:lang w:bidi="lo-LA"/>
        </w:rPr>
        <w:t>)</w:t>
      </w:r>
      <w:r>
        <w:rPr>
          <w:rFonts w:hint="cs"/>
          <w:cs/>
          <w:lang w:bidi="lo-LA"/>
        </w:rPr>
        <w:t>ຈາກນັກທ່ອງທ່ຽວໃນແຕ່ລະສະຖານທີ່</w:t>
      </w:r>
      <w:r>
        <w:rPr>
          <w:cs/>
          <w:lang w:bidi="lo-LA"/>
        </w:rPr>
        <w:t>.</w:t>
      </w:r>
    </w:p>
    <w:p w14:paraId="4E5877F0" w14:textId="77777777" w:rsidR="00B77768" w:rsidRDefault="00B77768" w:rsidP="0084666B">
      <w:pPr>
        <w:pStyle w:val="ListParagraph"/>
        <w:numPr>
          <w:ilvl w:val="0"/>
          <w:numId w:val="18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t>ມີຊ່ອງຄົ້ນຫາຂໍ້ມູນຢູ່ໃນເວັບໄຊເຊັ່ນ</w:t>
      </w:r>
      <w:r>
        <w:rPr>
          <w:cs/>
          <w:lang w:bidi="lo-LA"/>
        </w:rPr>
        <w:t xml:space="preserve">: </w:t>
      </w:r>
      <w:r>
        <w:rPr>
          <w:rFonts w:hint="cs"/>
          <w:cs/>
          <w:lang w:bidi="lo-LA"/>
        </w:rPr>
        <w:t>ທີ່ພັກ</w:t>
      </w:r>
      <w:r>
        <w:t xml:space="preserve">, </w:t>
      </w:r>
      <w:r>
        <w:rPr>
          <w:rFonts w:hint="cs"/>
          <w:cs/>
          <w:lang w:bidi="lo-LA"/>
        </w:rPr>
        <w:t>ຮ້ານອາຫານ</w:t>
      </w:r>
      <w:r>
        <w:t xml:space="preserve">,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ສະຖານທີ່ທ່ອງທ່ຽວ</w:t>
      </w:r>
      <w:r>
        <w:rPr>
          <w:cs/>
          <w:lang w:bidi="lo-LA"/>
        </w:rPr>
        <w:t>.</w:t>
      </w:r>
    </w:p>
    <w:p w14:paraId="32FE2355" w14:textId="4B03C908" w:rsidR="00B77768" w:rsidRDefault="00B77768" w:rsidP="00C251AB">
      <w:pPr>
        <w:pStyle w:val="Heading3"/>
        <w:ind w:left="480"/>
      </w:pPr>
      <w:bookmarkStart w:id="7" w:name="_Toc152431738"/>
      <w:r w:rsidRPr="00B77768">
        <w:rPr>
          <w:rFonts w:hint="cs"/>
          <w:cs/>
        </w:rPr>
        <w:t>ລາຍງາ</w:t>
      </w:r>
      <w:r w:rsidR="00C251AB">
        <w:rPr>
          <w:rFonts w:hint="cs"/>
          <w:cs/>
        </w:rPr>
        <w:t>ນ</w:t>
      </w:r>
      <w:bookmarkEnd w:id="7"/>
    </w:p>
    <w:p w14:paraId="5A9E31FE" w14:textId="54D21A4E" w:rsidR="00B77768" w:rsidRDefault="00B77768" w:rsidP="001D4D90">
      <w:pPr>
        <w:pStyle w:val="ListParagraph"/>
        <w:numPr>
          <w:ilvl w:val="0"/>
          <w:numId w:val="19"/>
        </w:numPr>
        <w:ind w:left="993" w:hanging="284"/>
      </w:pPr>
      <w:r>
        <w:rPr>
          <w:rFonts w:hint="cs"/>
          <w:cs/>
          <w:lang w:bidi="lo-LA"/>
        </w:rPr>
        <w:t>ລາຍງານຂໍ້ມູນສະຖານທີ່</w:t>
      </w:r>
      <w:r w:rsidR="00C9002C">
        <w:rPr>
          <w:rFonts w:hint="cs"/>
          <w:cs/>
          <w:lang w:bidi="lo-LA"/>
        </w:rPr>
        <w:t>ທ່ອງທ່ຽວ</w:t>
      </w:r>
    </w:p>
    <w:p w14:paraId="01F0CD5F" w14:textId="72E0836D" w:rsidR="00B77768" w:rsidRDefault="00B77768" w:rsidP="001D4D90">
      <w:pPr>
        <w:pStyle w:val="ListParagraph"/>
        <w:numPr>
          <w:ilvl w:val="0"/>
          <w:numId w:val="19"/>
        </w:numPr>
        <w:ind w:left="993" w:hanging="284"/>
      </w:pPr>
      <w:r>
        <w:rPr>
          <w:rFonts w:hint="cs"/>
          <w:cs/>
          <w:lang w:bidi="lo-LA"/>
        </w:rPr>
        <w:t>ລາຍງານຂໍ້ມູ</w:t>
      </w:r>
      <w:r w:rsidR="00C9002C">
        <w:rPr>
          <w:rFonts w:hint="cs"/>
          <w:cs/>
          <w:lang w:bidi="lo-LA"/>
        </w:rPr>
        <w:t>ນຮ້ານອາຫານ</w:t>
      </w:r>
    </w:p>
    <w:p w14:paraId="7D168152" w14:textId="555089E0" w:rsidR="00C9002C" w:rsidRDefault="00C9002C" w:rsidP="003F25A0">
      <w:pPr>
        <w:pStyle w:val="ListParagraph"/>
        <w:numPr>
          <w:ilvl w:val="0"/>
          <w:numId w:val="19"/>
        </w:numPr>
        <w:ind w:left="993" w:hanging="284"/>
      </w:pPr>
      <w:r>
        <w:rPr>
          <w:rFonts w:hint="cs"/>
          <w:cs/>
          <w:lang w:bidi="lo-LA"/>
        </w:rPr>
        <w:t>ລາຍງານຂໍ້ມູນໂຮງແຮມ</w:t>
      </w:r>
    </w:p>
    <w:p w14:paraId="0E035ECD" w14:textId="77777777" w:rsidR="00B77768" w:rsidRDefault="00B77768" w:rsidP="003F25A0">
      <w:pPr>
        <w:pStyle w:val="ListParagraph"/>
        <w:numPr>
          <w:ilvl w:val="0"/>
          <w:numId w:val="19"/>
        </w:numPr>
        <w:ind w:left="993" w:hanging="284"/>
      </w:pPr>
      <w:r>
        <w:rPr>
          <w:rFonts w:hint="cs"/>
          <w:cs/>
          <w:lang w:bidi="lo-LA"/>
        </w:rPr>
        <w:t>ລາຍງານໂຄສະນາ</w:t>
      </w:r>
    </w:p>
    <w:p w14:paraId="3258952C" w14:textId="77777777" w:rsidR="00B77768" w:rsidRDefault="00B77768" w:rsidP="003F25A0">
      <w:pPr>
        <w:pStyle w:val="ListParagraph"/>
        <w:numPr>
          <w:ilvl w:val="0"/>
          <w:numId w:val="19"/>
        </w:numPr>
        <w:ind w:left="993" w:hanging="284"/>
      </w:pPr>
      <w:r>
        <w:rPr>
          <w:rFonts w:hint="cs"/>
          <w:cs/>
          <w:lang w:bidi="lo-LA"/>
        </w:rPr>
        <w:t>ລາຍງານຜູ້ປະກອບການ</w:t>
      </w:r>
    </w:p>
    <w:p w14:paraId="0B5F9A65" w14:textId="77777777" w:rsidR="00B77768" w:rsidRDefault="00B77768" w:rsidP="003F25A0">
      <w:pPr>
        <w:pStyle w:val="ListParagraph"/>
        <w:numPr>
          <w:ilvl w:val="0"/>
          <w:numId w:val="19"/>
        </w:numPr>
        <w:ind w:left="993" w:hanging="284"/>
      </w:pPr>
      <w:r>
        <w:rPr>
          <w:rFonts w:hint="cs"/>
          <w:cs/>
          <w:lang w:bidi="lo-LA"/>
        </w:rPr>
        <w:t>ລາຍງານຜູ້ໃຊ້</w:t>
      </w:r>
    </w:p>
    <w:p w14:paraId="6DB2CD43" w14:textId="77777777" w:rsidR="00B77768" w:rsidRDefault="00B77768" w:rsidP="003F25A0">
      <w:pPr>
        <w:pStyle w:val="ListParagraph"/>
        <w:numPr>
          <w:ilvl w:val="0"/>
          <w:numId w:val="19"/>
        </w:numPr>
        <w:ind w:left="993" w:hanging="284"/>
      </w:pPr>
      <w:r>
        <w:rPr>
          <w:rFonts w:hint="cs"/>
          <w:cs/>
          <w:lang w:bidi="lo-LA"/>
        </w:rPr>
        <w:t>ລາຍງານຂໍ້ມູນ</w:t>
      </w:r>
      <w:r>
        <w:rPr>
          <w:cs/>
          <w:lang w:bidi="lo-LA"/>
        </w:rPr>
        <w:t xml:space="preserve"> </w:t>
      </w:r>
      <w:r>
        <w:t>Rating</w:t>
      </w:r>
    </w:p>
    <w:p w14:paraId="7F79627F" w14:textId="77777777" w:rsidR="00B77768" w:rsidRPr="00B77768" w:rsidRDefault="00B77768" w:rsidP="003F25A0">
      <w:pPr>
        <w:pStyle w:val="ListParagraph"/>
        <w:numPr>
          <w:ilvl w:val="0"/>
          <w:numId w:val="19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t>ລາຍງານການນຳສະເຫນີ</w:t>
      </w:r>
      <w:r>
        <w:rPr>
          <w:cs/>
          <w:lang w:bidi="lo-LA"/>
        </w:rPr>
        <w:t>(</w:t>
      </w:r>
      <w:r>
        <w:rPr>
          <w:rFonts w:hint="cs"/>
          <w:cs/>
          <w:lang w:bidi="lo-LA"/>
        </w:rPr>
        <w:t>ຣີວິວ</w:t>
      </w:r>
      <w:r>
        <w:rPr>
          <w:cs/>
          <w:lang w:bidi="lo-LA"/>
        </w:rPr>
        <w:t>)</w:t>
      </w:r>
    </w:p>
    <w:p w14:paraId="6EC49659" w14:textId="77777777" w:rsidR="00241C73" w:rsidRDefault="00B77768" w:rsidP="0005481D">
      <w:pPr>
        <w:pStyle w:val="Heading2"/>
        <w:ind w:left="567" w:hanging="567"/>
      </w:pPr>
      <w:bookmarkStart w:id="8" w:name="_Toc152431739"/>
      <w:r w:rsidRPr="00B77768">
        <w:rPr>
          <w:rFonts w:hint="cs"/>
          <w:cs/>
        </w:rPr>
        <w:t>ຜົນຄາດວ່າຈະໄດ້ຮັບ</w:t>
      </w:r>
      <w:bookmarkEnd w:id="8"/>
    </w:p>
    <w:p w14:paraId="06C8CA0C" w14:textId="77777777" w:rsidR="007C721C" w:rsidRPr="007C721C" w:rsidRDefault="007C721C" w:rsidP="007C721C">
      <w:pPr>
        <w:pStyle w:val="ListParagraph"/>
        <w:numPr>
          <w:ilvl w:val="1"/>
          <w:numId w:val="12"/>
        </w:numPr>
        <w:outlineLvl w:val="2"/>
        <w:rPr>
          <w:b/>
          <w:bCs/>
          <w:vanish/>
          <w:cs/>
          <w:lang w:bidi="lo-LA"/>
        </w:rPr>
      </w:pPr>
      <w:bookmarkStart w:id="9" w:name="_Toc151563249"/>
      <w:bookmarkStart w:id="10" w:name="_Toc151630782"/>
      <w:bookmarkStart w:id="11" w:name="_Toc151630839"/>
      <w:bookmarkStart w:id="12" w:name="_Toc151632199"/>
      <w:bookmarkStart w:id="13" w:name="_Toc151632354"/>
      <w:bookmarkStart w:id="14" w:name="_Toc152316264"/>
      <w:bookmarkStart w:id="15" w:name="_Toc152317390"/>
      <w:bookmarkStart w:id="16" w:name="_Toc152319669"/>
      <w:bookmarkStart w:id="17" w:name="_Toc152319770"/>
      <w:bookmarkStart w:id="18" w:name="_Toc152319912"/>
      <w:bookmarkStart w:id="19" w:name="_Toc152320349"/>
      <w:bookmarkStart w:id="20" w:name="_Toc152321656"/>
      <w:bookmarkStart w:id="21" w:name="_Toc152431740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5FFBEF9F" w14:textId="77777777" w:rsidR="007C721C" w:rsidRPr="007C721C" w:rsidRDefault="007C721C" w:rsidP="007C721C">
      <w:pPr>
        <w:pStyle w:val="ListParagraph"/>
        <w:numPr>
          <w:ilvl w:val="1"/>
          <w:numId w:val="12"/>
        </w:numPr>
        <w:outlineLvl w:val="2"/>
        <w:rPr>
          <w:b/>
          <w:bCs/>
          <w:vanish/>
          <w:cs/>
          <w:lang w:bidi="lo-LA"/>
        </w:rPr>
      </w:pPr>
      <w:bookmarkStart w:id="22" w:name="_Toc151563250"/>
      <w:bookmarkStart w:id="23" w:name="_Toc151630783"/>
      <w:bookmarkStart w:id="24" w:name="_Toc151630840"/>
      <w:bookmarkStart w:id="25" w:name="_Toc151632200"/>
      <w:bookmarkStart w:id="26" w:name="_Toc151632355"/>
      <w:bookmarkStart w:id="27" w:name="_Toc152316265"/>
      <w:bookmarkStart w:id="28" w:name="_Toc152317391"/>
      <w:bookmarkStart w:id="29" w:name="_Toc152319670"/>
      <w:bookmarkStart w:id="30" w:name="_Toc152319771"/>
      <w:bookmarkStart w:id="31" w:name="_Toc152319913"/>
      <w:bookmarkStart w:id="32" w:name="_Toc152320350"/>
      <w:bookmarkStart w:id="33" w:name="_Toc152321657"/>
      <w:bookmarkStart w:id="34" w:name="_Toc15243174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5F24889E" w14:textId="727DE64B" w:rsidR="00B77768" w:rsidRPr="00E82C35" w:rsidRDefault="0084666B" w:rsidP="00E82C35">
      <w:pPr>
        <w:pStyle w:val="Heading3"/>
        <w:numPr>
          <w:ilvl w:val="2"/>
          <w:numId w:val="53"/>
        </w:numPr>
      </w:pPr>
      <w:r w:rsidRPr="00E82C35">
        <w:rPr>
          <w:rFonts w:hint="cs"/>
          <w:cs/>
        </w:rPr>
        <w:t xml:space="preserve">  </w:t>
      </w:r>
      <w:bookmarkStart w:id="35" w:name="_Toc152431742"/>
      <w:r w:rsidR="00B77768" w:rsidRPr="00E82C35">
        <w:rPr>
          <w:rFonts w:hint="cs"/>
          <w:cs/>
        </w:rPr>
        <w:t>ຕໍ່ຜູ້ໃຊ້</w:t>
      </w:r>
      <w:bookmarkEnd w:id="35"/>
    </w:p>
    <w:p w14:paraId="1799F7C8" w14:textId="77777777" w:rsidR="007C721C" w:rsidRDefault="007C721C" w:rsidP="003F25A0">
      <w:pPr>
        <w:pStyle w:val="ListParagraph"/>
        <w:numPr>
          <w:ilvl w:val="0"/>
          <w:numId w:val="20"/>
        </w:numPr>
        <w:ind w:left="993" w:hanging="284"/>
        <w:jc w:val="thaiDistribute"/>
      </w:pPr>
      <w:r>
        <w:rPr>
          <w:rFonts w:hint="cs"/>
          <w:cs/>
          <w:lang w:bidi="lo-LA"/>
        </w:rPr>
        <w:t>ໄດ້ຮັບຂໍ້ມູນທີ່ຖືກຕ້ອງ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ຄົບຖ້ວນຜູ້ໃຊ້ສາມາດເຂົ້າເຖິງຂໍ້ມູນທີ່ເປັນປະໂຫຍດ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ເຊື່ອຖືໄດ້ເຊິ່ງຈະຊ່ວຍໃນການວາງແຜນການເດີນທາງ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ຫຼຸດຜ່ອນຄວາມສັບສົນ</w:t>
      </w:r>
      <w:r>
        <w:rPr>
          <w:cs/>
          <w:lang w:bidi="lo-LA"/>
        </w:rPr>
        <w:t>.</w:t>
      </w:r>
    </w:p>
    <w:p w14:paraId="08C37A18" w14:textId="77777777" w:rsidR="007C721C" w:rsidRDefault="007C721C" w:rsidP="003F25A0">
      <w:pPr>
        <w:pStyle w:val="ListParagraph"/>
        <w:numPr>
          <w:ilvl w:val="0"/>
          <w:numId w:val="21"/>
        </w:numPr>
        <w:ind w:left="993" w:hanging="284"/>
        <w:jc w:val="thaiDistribute"/>
        <w:rPr>
          <w:lang w:bidi="lo-LA"/>
        </w:rPr>
      </w:pPr>
      <w:r>
        <w:rPr>
          <w:rFonts w:hint="cs"/>
          <w:cs/>
          <w:lang w:bidi="lo-LA"/>
        </w:rPr>
        <w:t>ເພື່ອໃຫ້ສາມາດແບ່ງປັນຂໍ້ມູນ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ປະສົບການທ່ອງທ່ຽວເຊິ່ງຈະຊ່ວຍໃຫ້ນັກທ່ອງທ່ຽວທ່ານອື່ນສາມາດຕັດສິນໃຈ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ເລືອກສະຖານທີ່ທ່ອງທ່ຽວໄດ້ງ່າຍຂຶ້ນ</w:t>
      </w:r>
      <w:r>
        <w:rPr>
          <w:cs/>
          <w:lang w:bidi="lo-LA"/>
        </w:rPr>
        <w:t>.</w:t>
      </w:r>
    </w:p>
    <w:p w14:paraId="660D2B48" w14:textId="5AE09B55" w:rsidR="00E36779" w:rsidRDefault="00C9002C" w:rsidP="00E36779">
      <w:pPr>
        <w:pStyle w:val="ListParagraph"/>
        <w:numPr>
          <w:ilvl w:val="0"/>
          <w:numId w:val="21"/>
        </w:numPr>
        <w:ind w:left="993" w:hanging="284"/>
        <w:jc w:val="thaiDistribute"/>
        <w:rPr>
          <w:lang w:bidi="lo-LA"/>
        </w:rPr>
      </w:pPr>
      <w:r>
        <w:rPr>
          <w:rFonts w:hint="cs"/>
          <w:cs/>
          <w:lang w:bidi="lo-LA"/>
        </w:rPr>
        <w:t>ເພື່ອງ່າຍຕໍ່ການສຶກສາຂໍ້ມູນ ແລະ ວາງແຜນຕັດສິນໃຈກ່ອນເດີນທາງ.</w:t>
      </w:r>
    </w:p>
    <w:p w14:paraId="4E2F944E" w14:textId="77777777" w:rsidR="007C721C" w:rsidRDefault="00B14331" w:rsidP="00E82C35">
      <w:pPr>
        <w:pStyle w:val="Heading3"/>
        <w:numPr>
          <w:ilvl w:val="2"/>
          <w:numId w:val="53"/>
        </w:numPr>
      </w:pPr>
      <w:bookmarkStart w:id="36" w:name="_Toc152431743"/>
      <w:r w:rsidRPr="00B14331">
        <w:rPr>
          <w:rFonts w:hint="cs"/>
          <w:cs/>
        </w:rPr>
        <w:t>ຕໍ່ຜູ້ປະກອບການດ້ານການບໍລິການຮ້ານອາຫານ</w:t>
      </w:r>
      <w:r w:rsidRPr="00B14331">
        <w:t xml:space="preserve">, </w:t>
      </w:r>
      <w:r w:rsidRPr="00B14331">
        <w:rPr>
          <w:rFonts w:hint="cs"/>
          <w:cs/>
        </w:rPr>
        <w:t>ທ່ອງທ່ຽວ</w:t>
      </w:r>
      <w:r w:rsidRPr="00B14331">
        <w:t xml:space="preserve">, </w:t>
      </w:r>
      <w:r w:rsidRPr="00B14331">
        <w:rPr>
          <w:rFonts w:hint="cs"/>
          <w:cs/>
        </w:rPr>
        <w:t>ແລະ</w:t>
      </w:r>
      <w:r w:rsidRPr="00B14331">
        <w:rPr>
          <w:cs/>
        </w:rPr>
        <w:t xml:space="preserve"> </w:t>
      </w:r>
      <w:r w:rsidRPr="00B14331">
        <w:rPr>
          <w:rFonts w:hint="cs"/>
          <w:cs/>
        </w:rPr>
        <w:t>ທີ່ພັກ</w:t>
      </w:r>
      <w:bookmarkEnd w:id="36"/>
    </w:p>
    <w:p w14:paraId="472895E4" w14:textId="7CCE370D" w:rsidR="00C251AB" w:rsidRDefault="00E21D7D" w:rsidP="003F25A0">
      <w:pPr>
        <w:pStyle w:val="ListParagraph"/>
        <w:numPr>
          <w:ilvl w:val="0"/>
          <w:numId w:val="24"/>
        </w:numPr>
        <w:ind w:left="993" w:hanging="284"/>
        <w:jc w:val="thaiDistribute"/>
        <w:rPr>
          <w:lang w:bidi="lo-LA"/>
        </w:rPr>
      </w:pPr>
      <w:r w:rsidRPr="00E21D7D">
        <w:rPr>
          <w:rFonts w:hint="cs"/>
          <w:cs/>
          <w:lang w:bidi="lo-LA"/>
        </w:rPr>
        <w:t>ເພື່ອໃຫ້ໂປຣໂໝດທຸລະກິດຮ້ານອາຫານ</w:t>
      </w:r>
      <w:r w:rsidRPr="00E21D7D">
        <w:t xml:space="preserve">, </w:t>
      </w:r>
      <w:r w:rsidRPr="00E21D7D">
        <w:rPr>
          <w:rFonts w:hint="cs"/>
          <w:cs/>
          <w:lang w:bidi="lo-LA"/>
        </w:rPr>
        <w:t>ແຫຼ່ງທ່ອງທ່ຽວ</w:t>
      </w:r>
      <w:r w:rsidRPr="00E21D7D">
        <w:t xml:space="preserve">, </w:t>
      </w:r>
      <w:r w:rsidRPr="00E21D7D">
        <w:rPr>
          <w:rFonts w:hint="cs"/>
          <w:cs/>
          <w:lang w:bidi="lo-LA"/>
        </w:rPr>
        <w:t>ແລະ</w:t>
      </w:r>
      <w:r w:rsidRPr="00E21D7D">
        <w:rPr>
          <w:cs/>
          <w:lang w:bidi="lo-LA"/>
        </w:rPr>
        <w:t xml:space="preserve"> </w:t>
      </w:r>
      <w:r w:rsidRPr="00E21D7D">
        <w:rPr>
          <w:rFonts w:hint="cs"/>
          <w:cs/>
          <w:lang w:bidi="lo-LA"/>
        </w:rPr>
        <w:t>ທີ່ພັກໃຫ້ເປັນທີ່ຮູ້ຈັກຫຼາຍຂຶ້ນ</w:t>
      </w:r>
      <w:r w:rsidRPr="00E21D7D">
        <w:rPr>
          <w:cs/>
          <w:lang w:bidi="lo-LA"/>
        </w:rPr>
        <w:t xml:space="preserve"> </w:t>
      </w:r>
      <w:r w:rsidRPr="00E21D7D">
        <w:rPr>
          <w:rFonts w:hint="cs"/>
          <w:cs/>
          <w:lang w:bidi="lo-LA"/>
        </w:rPr>
        <w:t>ແລະ</w:t>
      </w:r>
      <w:r w:rsidRPr="00E21D7D">
        <w:rPr>
          <w:cs/>
          <w:lang w:bidi="lo-LA"/>
        </w:rPr>
        <w:t xml:space="preserve"> </w:t>
      </w:r>
      <w:r w:rsidRPr="00E21D7D">
        <w:rPr>
          <w:rFonts w:hint="cs"/>
          <w:cs/>
          <w:lang w:bidi="lo-LA"/>
        </w:rPr>
        <w:t>ສ້າງພາບລັກທີ່ດີໃຫ້ແກ່ແຕ່ລະທຸລະກິດ</w:t>
      </w:r>
      <w:r w:rsidRPr="00E21D7D">
        <w:rPr>
          <w:cs/>
          <w:lang w:bidi="lo-LA"/>
        </w:rPr>
        <w:t>.</w:t>
      </w:r>
    </w:p>
    <w:p w14:paraId="06021291" w14:textId="3E44CBA9" w:rsidR="00E21D7D" w:rsidRDefault="00C9002C" w:rsidP="00E82C35">
      <w:pPr>
        <w:pStyle w:val="Heading3"/>
        <w:numPr>
          <w:ilvl w:val="2"/>
          <w:numId w:val="53"/>
        </w:numPr>
      </w:pPr>
      <w:bookmarkStart w:id="37" w:name="_Toc152431744"/>
      <w:r>
        <w:rPr>
          <w:rFonts w:hint="cs"/>
          <w:cs/>
        </w:rPr>
        <w:t>ຕໍ່ພະແນກທ່ອງທ່ຽວ ແລະ ວັດທະນະທຳແຂວງ</w:t>
      </w:r>
      <w:bookmarkEnd w:id="37"/>
    </w:p>
    <w:p w14:paraId="4234919F" w14:textId="1699D5A7" w:rsidR="00C9002C" w:rsidRDefault="00A4519C" w:rsidP="003F25A0">
      <w:pPr>
        <w:pStyle w:val="ListParagraph"/>
        <w:numPr>
          <w:ilvl w:val="0"/>
          <w:numId w:val="33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t>ເພື່ອທີ່ຈະໄດ້ໂຄສະນາການທ່ອງທ່ຽວຂອງແຂວງຫຼວງພະບາງໃຫ້ເປັນທີ່ຮູ້ຈັກຫຼາຍຂຶ້ນໃນວົງກວ້າງ</w:t>
      </w:r>
      <w:r w:rsidR="00C251AB">
        <w:rPr>
          <w:rFonts w:hint="cs"/>
          <w:cs/>
          <w:lang w:bidi="lo-LA"/>
        </w:rPr>
        <w:t>.</w:t>
      </w:r>
    </w:p>
    <w:p w14:paraId="48956A1D" w14:textId="26A61381" w:rsidR="00A4519C" w:rsidRDefault="00A4519C" w:rsidP="003F25A0">
      <w:pPr>
        <w:pStyle w:val="ListParagraph"/>
        <w:numPr>
          <w:ilvl w:val="0"/>
          <w:numId w:val="33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t>ເພື່ອສົ່ງເສີມການທ່ອງທ່ຽວ ແລະ ວັດທະນະທຳໃຫ້ມີພາບລັກທີ່ດີຕໍ່ການທ່ອງທ່ຽວ</w:t>
      </w:r>
      <w:r w:rsidR="00C251AB">
        <w:rPr>
          <w:rFonts w:hint="cs"/>
          <w:cs/>
          <w:lang w:bidi="lo-LA"/>
        </w:rPr>
        <w:t>.</w:t>
      </w:r>
    </w:p>
    <w:p w14:paraId="1EBD86B3" w14:textId="11FD0AC0" w:rsidR="00A4519C" w:rsidRDefault="00A4519C" w:rsidP="003F25A0">
      <w:pPr>
        <w:pStyle w:val="ListParagraph"/>
        <w:numPr>
          <w:ilvl w:val="0"/>
          <w:numId w:val="33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t>ເພື່ອເພີ່ມຄວາມທັນສະໄຫມໂດຍໃຊ້ເທັກໂນໂລຢີໃນການໂປຣໂຫມດສະຖານທີ່ທ່ອງທ່ຽວຕ່າງໆ</w:t>
      </w:r>
      <w:r w:rsidR="00C251AB">
        <w:rPr>
          <w:rFonts w:hint="cs"/>
          <w:cs/>
          <w:lang w:bidi="lo-LA"/>
        </w:rPr>
        <w:t>.</w:t>
      </w:r>
    </w:p>
    <w:p w14:paraId="33923095" w14:textId="05B343BE" w:rsidR="00B97449" w:rsidRDefault="00B97449" w:rsidP="00B97449">
      <w:pPr>
        <w:ind w:left="709"/>
        <w:rPr>
          <w:lang w:bidi="lo-LA"/>
        </w:rPr>
      </w:pPr>
    </w:p>
    <w:p w14:paraId="493A7EC7" w14:textId="0DC61054" w:rsidR="00B97449" w:rsidRDefault="00B97449" w:rsidP="00B97449">
      <w:pPr>
        <w:ind w:left="709"/>
        <w:rPr>
          <w:lang w:bidi="lo-LA"/>
        </w:rPr>
      </w:pPr>
    </w:p>
    <w:p w14:paraId="0D5E7C4A" w14:textId="06430534" w:rsidR="00787104" w:rsidRDefault="00787104" w:rsidP="009027FB">
      <w:pPr>
        <w:rPr>
          <w:lang w:bidi="lo-LA"/>
        </w:rPr>
      </w:pPr>
    </w:p>
    <w:p w14:paraId="542B53F0" w14:textId="1D3FF2EF" w:rsidR="009027FB" w:rsidRDefault="009027FB" w:rsidP="009027FB">
      <w:pPr>
        <w:rPr>
          <w:lang w:bidi="lo-LA"/>
        </w:rPr>
      </w:pPr>
    </w:p>
    <w:p w14:paraId="39577F02" w14:textId="77777777" w:rsidR="009027FB" w:rsidRDefault="009027FB" w:rsidP="009027FB">
      <w:pPr>
        <w:rPr>
          <w:lang w:bidi="lo-LA"/>
        </w:rPr>
      </w:pPr>
    </w:p>
    <w:p w14:paraId="188F07D0" w14:textId="20931B6C" w:rsidR="00D810B4" w:rsidRPr="00D810B4" w:rsidRDefault="00787104" w:rsidP="0002159D">
      <w:pPr>
        <w:pStyle w:val="Heading3"/>
        <w:numPr>
          <w:ilvl w:val="2"/>
          <w:numId w:val="41"/>
        </w:numPr>
        <w:ind w:left="480"/>
      </w:pPr>
      <w:bookmarkStart w:id="38" w:name="_Toc152431745"/>
      <w:r>
        <w:rPr>
          <w:rFonts w:hint="cs"/>
          <w:cs/>
        </w:rPr>
        <w:t>ຕໍ່</w:t>
      </w:r>
      <w:r w:rsidR="00A4519C">
        <w:rPr>
          <w:rFonts w:hint="cs"/>
          <w:cs/>
        </w:rPr>
        <w:t>ຜູ້ຄົ້ນຄວ້າ</w:t>
      </w:r>
      <w:bookmarkEnd w:id="38"/>
    </w:p>
    <w:p w14:paraId="422B86D0" w14:textId="570E3710" w:rsidR="00BE6005" w:rsidRDefault="00BE6005" w:rsidP="003F25A0">
      <w:pPr>
        <w:pStyle w:val="ListParagraph"/>
        <w:numPr>
          <w:ilvl w:val="0"/>
          <w:numId w:val="33"/>
        </w:numPr>
        <w:ind w:left="993" w:hanging="284"/>
        <w:jc w:val="thaiDistribute"/>
        <w:rPr>
          <w:lang w:bidi="lo-LA"/>
        </w:rPr>
      </w:pPr>
      <w:r w:rsidRPr="00BE6005">
        <w:rPr>
          <w:rFonts w:hint="cs"/>
          <w:cs/>
          <w:lang w:bidi="lo-LA"/>
        </w:rPr>
        <w:t>ເພື່ອການພັດທະນາທັກສະໃໝ່ໆ</w:t>
      </w:r>
      <w:r w:rsidR="00C251AB">
        <w:rPr>
          <w:rFonts w:hint="cs"/>
          <w:cs/>
          <w:lang w:bidi="lo-LA"/>
        </w:rPr>
        <w:t xml:space="preserve"> ແລະ ຮຽນຮູ້ການແກ້ໄຂບັນຫາແຕ່ລະໜ້າວຽກ</w:t>
      </w:r>
      <w:r w:rsidRPr="00BE6005">
        <w:rPr>
          <w:rFonts w:hint="cs"/>
          <w:cs/>
          <w:lang w:bidi="lo-LA"/>
        </w:rPr>
        <w:t>ເຊັ່ນ</w:t>
      </w:r>
      <w:r w:rsidRPr="00BE6005">
        <w:rPr>
          <w:cs/>
          <w:lang w:bidi="lo-LA"/>
        </w:rPr>
        <w:t xml:space="preserve">: </w:t>
      </w:r>
      <w:r w:rsidRPr="00BE6005">
        <w:rPr>
          <w:rFonts w:hint="cs"/>
          <w:cs/>
          <w:lang w:bidi="lo-LA"/>
        </w:rPr>
        <w:t>ການຂຽນໂຄດ</w:t>
      </w:r>
      <w:r w:rsidRPr="00BE6005">
        <w:t xml:space="preserve">, </w:t>
      </w:r>
      <w:r w:rsidRPr="00BE6005">
        <w:rPr>
          <w:rFonts w:hint="cs"/>
          <w:cs/>
          <w:lang w:bidi="lo-LA"/>
        </w:rPr>
        <w:t>ການອອກແບບ</w:t>
      </w:r>
      <w:r w:rsidRPr="00BE6005">
        <w:t xml:space="preserve">, </w:t>
      </w:r>
      <w:r w:rsidRPr="00BE6005">
        <w:rPr>
          <w:rFonts w:hint="cs"/>
          <w:cs/>
          <w:lang w:bidi="lo-LA"/>
        </w:rPr>
        <w:t>ການວິເຄາະ</w:t>
      </w:r>
      <w:r w:rsidRPr="00BE6005">
        <w:t xml:space="preserve">, </w:t>
      </w:r>
      <w:r w:rsidRPr="00BE6005">
        <w:rPr>
          <w:rFonts w:hint="cs"/>
          <w:cs/>
          <w:lang w:bidi="lo-LA"/>
        </w:rPr>
        <w:t>ທັກສະການເຮັັດວຽກເປັນທີມ</w:t>
      </w:r>
      <w:r w:rsidRPr="00BE6005">
        <w:t xml:space="preserve">, </w:t>
      </w:r>
      <w:r w:rsidRPr="00BE6005">
        <w:rPr>
          <w:rFonts w:hint="cs"/>
          <w:cs/>
          <w:lang w:bidi="lo-LA"/>
        </w:rPr>
        <w:t>ແກ້ໄຂບັນຫາ</w:t>
      </w:r>
      <w:r w:rsidRPr="00BE6005">
        <w:rPr>
          <w:cs/>
          <w:lang w:bidi="lo-LA"/>
        </w:rPr>
        <w:t xml:space="preserve"> </w:t>
      </w:r>
      <w:r w:rsidRPr="00BE6005">
        <w:rPr>
          <w:rFonts w:hint="cs"/>
          <w:cs/>
          <w:lang w:bidi="lo-LA"/>
        </w:rPr>
        <w:t>ແລະ</w:t>
      </w:r>
      <w:r w:rsidRPr="00BE6005">
        <w:rPr>
          <w:cs/>
          <w:lang w:bidi="lo-LA"/>
        </w:rPr>
        <w:t xml:space="preserve"> </w:t>
      </w:r>
      <w:r w:rsidRPr="00BE6005">
        <w:rPr>
          <w:rFonts w:hint="cs"/>
          <w:cs/>
          <w:lang w:bidi="lo-LA"/>
        </w:rPr>
        <w:t>ປະສົບການການຈັດການໂປຣເຈັກ</w:t>
      </w:r>
      <w:r w:rsidR="00C251AB">
        <w:rPr>
          <w:rFonts w:hint="cs"/>
          <w:cs/>
          <w:lang w:bidi="lo-LA"/>
        </w:rPr>
        <w:t>.</w:t>
      </w:r>
    </w:p>
    <w:p w14:paraId="14A73250" w14:textId="77F397A9" w:rsidR="00C251AB" w:rsidRPr="00BE6005" w:rsidRDefault="00C251AB" w:rsidP="003F25A0">
      <w:pPr>
        <w:pStyle w:val="ListParagraph"/>
        <w:numPr>
          <w:ilvl w:val="0"/>
          <w:numId w:val="33"/>
        </w:numPr>
        <w:ind w:left="993" w:hanging="284"/>
        <w:jc w:val="thaiDistribute"/>
        <w:rPr>
          <w:lang w:bidi="lo-LA"/>
        </w:rPr>
      </w:pPr>
      <w:r>
        <w:rPr>
          <w:rFonts w:hint="cs"/>
          <w:cs/>
          <w:lang w:bidi="lo-LA"/>
        </w:rPr>
        <w:t>ເພື່ອເປັນບົດຈົບການສຶກສາຊັ້ນປະລິນຍາຕີໃຫ້ແກ່ຜູ້ຄົ້ນຄວ້າ.</w:t>
      </w:r>
    </w:p>
    <w:p w14:paraId="1ADFA1A5" w14:textId="77777777" w:rsidR="00BE6005" w:rsidRDefault="00BE6005" w:rsidP="00BE6005">
      <w:pPr>
        <w:rPr>
          <w:lang w:bidi="lo-LA"/>
        </w:rPr>
      </w:pPr>
    </w:p>
    <w:p w14:paraId="104906BE" w14:textId="77777777" w:rsidR="00F8418D" w:rsidRDefault="00F8418D">
      <w:pPr>
        <w:rPr>
          <w:lang w:bidi="lo-LA"/>
        </w:rPr>
        <w:sectPr w:rsidR="00F8418D" w:rsidSect="0049601F">
          <w:headerReference w:type="default" r:id="rId16"/>
          <w:footerReference w:type="default" r:id="rId17"/>
          <w:pgSz w:w="11907" w:h="16840" w:code="9"/>
          <w:pgMar w:top="1418" w:right="1134" w:bottom="1134" w:left="1701" w:header="680" w:footer="340" w:gutter="0"/>
          <w:pgNumType w:start="1"/>
          <w:cols w:space="720"/>
          <w:docGrid w:linePitch="360"/>
        </w:sectPr>
      </w:pPr>
    </w:p>
    <w:p w14:paraId="5C946BA8" w14:textId="12D3D906" w:rsidR="00F8418D" w:rsidRDefault="00F8418D" w:rsidP="0005481D">
      <w:pPr>
        <w:pStyle w:val="Heading2"/>
        <w:ind w:left="567" w:hanging="567"/>
      </w:pPr>
      <w:bookmarkStart w:id="39" w:name="_Toc152431746"/>
      <w:r w:rsidRPr="00F8418D">
        <w:rPr>
          <w:rFonts w:hint="cs"/>
          <w:cs/>
        </w:rPr>
        <w:lastRenderedPageBreak/>
        <w:t>ໄລຍະເວລາ</w:t>
      </w:r>
      <w:r w:rsidRPr="00F8418D">
        <w:rPr>
          <w:cs/>
        </w:rPr>
        <w:t xml:space="preserve"> </w:t>
      </w:r>
      <w:r w:rsidRPr="00F8418D">
        <w:rPr>
          <w:rFonts w:hint="cs"/>
          <w:cs/>
        </w:rPr>
        <w:t>ຫຼື</w:t>
      </w:r>
      <w:r w:rsidRPr="00F8418D">
        <w:rPr>
          <w:cs/>
        </w:rPr>
        <w:t xml:space="preserve"> </w:t>
      </w:r>
      <w:r w:rsidRPr="00F8418D">
        <w:rPr>
          <w:rFonts w:hint="cs"/>
          <w:cs/>
        </w:rPr>
        <w:t>ເເຜນການເຮັດບົດຄົ້ນຄ</w:t>
      </w:r>
      <w:r w:rsidR="00C251AB">
        <w:rPr>
          <w:rFonts w:hint="cs"/>
          <w:cs/>
        </w:rPr>
        <w:t>ວ້າ</w:t>
      </w:r>
      <w:bookmarkEnd w:id="39"/>
    </w:p>
    <w:p w14:paraId="44F2F48E" w14:textId="6BF48953" w:rsidR="00F8418D" w:rsidRDefault="00F8418D" w:rsidP="00F8418D">
      <w:pPr>
        <w:jc w:val="center"/>
      </w:pPr>
      <w:r w:rsidRPr="00D70B62">
        <w:rPr>
          <w:noProof/>
          <w:cs/>
          <w:lang w:bidi="lo-LA"/>
        </w:rPr>
        <w:drawing>
          <wp:anchor distT="0" distB="0" distL="114300" distR="114300" simplePos="0" relativeHeight="251659264" behindDoc="1" locked="0" layoutInCell="1" allowOverlap="1" wp14:anchorId="661F9D87" wp14:editId="30786F50">
            <wp:simplePos x="0" y="0"/>
            <wp:positionH relativeFrom="column">
              <wp:posOffset>32385</wp:posOffset>
            </wp:positionH>
            <wp:positionV relativeFrom="page">
              <wp:posOffset>1592580</wp:posOffset>
            </wp:positionV>
            <wp:extent cx="8804910" cy="4796155"/>
            <wp:effectExtent l="0" t="0" r="0" b="4445"/>
            <wp:wrapTopAndBottom/>
            <wp:docPr id="9629977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97798" name="Picture 1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491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418D">
        <w:rPr>
          <w:rFonts w:hint="cs"/>
          <w:cs/>
          <w:lang w:bidi="lo-LA"/>
        </w:rPr>
        <w:t>ຕາຕະລາງເຮັດບົດຄົ້ນຄ</w:t>
      </w:r>
      <w:r w:rsidR="00C251AB">
        <w:rPr>
          <w:rFonts w:hint="cs"/>
          <w:cs/>
          <w:lang w:bidi="lo-LA"/>
        </w:rPr>
        <w:t>ວ້າ</w:t>
      </w:r>
      <w:r w:rsidRPr="00F8418D">
        <w:rPr>
          <w:rFonts w:hint="cs"/>
          <w:cs/>
          <w:lang w:bidi="lo-LA"/>
        </w:rPr>
        <w:t>ໃນປີ</w:t>
      </w:r>
      <w:r w:rsidRPr="00F8418D">
        <w:rPr>
          <w:cs/>
          <w:lang w:bidi="lo-LA"/>
        </w:rPr>
        <w:t xml:space="preserve"> </w:t>
      </w:r>
      <w:r w:rsidRPr="00F8418D">
        <w:t>2023 – 2024</w:t>
      </w:r>
    </w:p>
    <w:p w14:paraId="379CD456" w14:textId="77777777" w:rsidR="00F8418D" w:rsidRPr="00F8418D" w:rsidRDefault="00F8418D" w:rsidP="00F8418D">
      <w:pPr>
        <w:rPr>
          <w:lang w:bidi="lo-LA"/>
        </w:rPr>
      </w:pPr>
    </w:p>
    <w:p w14:paraId="168ABE89" w14:textId="77777777" w:rsidR="00F8418D" w:rsidRPr="00F8418D" w:rsidRDefault="00F8418D" w:rsidP="00F8418D">
      <w:pPr>
        <w:tabs>
          <w:tab w:val="left" w:pos="5505"/>
        </w:tabs>
        <w:rPr>
          <w:lang w:bidi="lo-LA"/>
        </w:rPr>
        <w:sectPr w:rsidR="00F8418D" w:rsidRPr="00F8418D" w:rsidSect="003F25A0">
          <w:headerReference w:type="default" r:id="rId19"/>
          <w:footerReference w:type="default" r:id="rId20"/>
          <w:pgSz w:w="16840" w:h="11907" w:orient="landscape" w:code="9"/>
          <w:pgMar w:top="1418" w:right="1134" w:bottom="1134" w:left="1701" w:header="680" w:footer="340" w:gutter="0"/>
          <w:pgNumType w:start="5"/>
          <w:cols w:space="720"/>
          <w:docGrid w:linePitch="360"/>
        </w:sectPr>
      </w:pPr>
      <w:r>
        <w:rPr>
          <w:lang w:bidi="lo-LA"/>
        </w:rPr>
        <w:lastRenderedPageBreak/>
        <w:tab/>
      </w:r>
      <w:r>
        <w:rPr>
          <w:lang w:bidi="lo-LA"/>
        </w:rPr>
        <w:tab/>
      </w:r>
    </w:p>
    <w:p w14:paraId="63BC58B2" w14:textId="691803A5" w:rsidR="007F7D20" w:rsidRDefault="007F7D20" w:rsidP="0005481D">
      <w:pPr>
        <w:pStyle w:val="Heading2"/>
        <w:ind w:left="567" w:hanging="567"/>
      </w:pPr>
      <w:bookmarkStart w:id="40" w:name="_Toc152431747"/>
      <w:r w:rsidRPr="007F7D20">
        <w:rPr>
          <w:rFonts w:hint="cs"/>
          <w:cs/>
        </w:rPr>
        <w:lastRenderedPageBreak/>
        <w:t>ໂຄງສ້າງຂອງບົດຄົ້ນຄ</w:t>
      </w:r>
      <w:r w:rsidR="00C251AB">
        <w:rPr>
          <w:rFonts w:hint="cs"/>
          <w:cs/>
        </w:rPr>
        <w:t>ວ້າ</w:t>
      </w:r>
      <w:bookmarkEnd w:id="40"/>
    </w:p>
    <w:p w14:paraId="4BA39714" w14:textId="1CF39BBD" w:rsidR="007F7D20" w:rsidRDefault="007F7D20" w:rsidP="001C3AF1">
      <w:pPr>
        <w:jc w:val="thaiDistribute"/>
        <w:rPr>
          <w:cs/>
        </w:rPr>
      </w:pPr>
      <w:r w:rsidRPr="007B17E0">
        <w:rPr>
          <w:rFonts w:hint="cs"/>
          <w:b/>
          <w:bCs/>
          <w:cs/>
        </w:rPr>
        <w:t>ພາກທີ</w:t>
      </w:r>
      <w:r w:rsidRPr="007B17E0">
        <w:rPr>
          <w:b/>
          <w:bCs/>
          <w:cs/>
        </w:rPr>
        <w:t xml:space="preserve"> </w:t>
      </w:r>
      <w:r w:rsidRPr="007B17E0">
        <w:rPr>
          <w:b/>
          <w:bCs/>
        </w:rPr>
        <w:t>1:</w:t>
      </w:r>
      <w:r w:rsidRPr="007E4E59">
        <w:rPr>
          <w:b/>
          <w:bCs/>
        </w:rPr>
        <w:t xml:space="preserve"> </w:t>
      </w:r>
      <w:r>
        <w:rPr>
          <w:rFonts w:hint="cs"/>
          <w:cs/>
          <w:lang w:bidi="lo-LA"/>
        </w:rPr>
        <w:t>ພາກແນະນຳ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ແມ່ນພາກທີນຳສະເໜີປະຫວັດຄວາມເປັນມາ</w:t>
      </w:r>
      <w:r>
        <w:t xml:space="preserve">, </w:t>
      </w:r>
      <w:r>
        <w:rPr>
          <w:rFonts w:hint="cs"/>
          <w:cs/>
          <w:lang w:bidi="lo-LA"/>
        </w:rPr>
        <w:t>ບັນຫາຂອງການຄົ້ນຄ</w:t>
      </w:r>
      <w:r w:rsidR="00C251AB">
        <w:rPr>
          <w:rFonts w:hint="cs"/>
          <w:cs/>
          <w:lang w:bidi="lo-LA"/>
        </w:rPr>
        <w:t>ວ້າ</w:t>
      </w:r>
      <w:r>
        <w:t xml:space="preserve">, </w:t>
      </w:r>
      <w:r>
        <w:rPr>
          <w:rFonts w:hint="cs"/>
          <w:cs/>
          <w:lang w:bidi="lo-LA"/>
        </w:rPr>
        <w:t>ຜົນຄາດວ່າຈະໄດ້ຮັບຂອບເຂດຂອງການຄົ້ນຄ</w:t>
      </w:r>
      <w:r w:rsidR="00C251AB">
        <w:rPr>
          <w:rFonts w:hint="cs"/>
          <w:cs/>
          <w:lang w:bidi="lo-LA"/>
        </w:rPr>
        <w:t>ວ້າ</w:t>
      </w:r>
      <w:r>
        <w:t xml:space="preserve">, </w:t>
      </w:r>
      <w:r>
        <w:rPr>
          <w:rFonts w:hint="cs"/>
          <w:cs/>
          <w:lang w:bidi="lo-LA"/>
        </w:rPr>
        <w:t>ໄລຍະເວລາ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ແຜນການເຮັດບົດຄົ້ນຄ</w:t>
      </w:r>
      <w:r w:rsidR="00C251AB">
        <w:rPr>
          <w:rFonts w:hint="cs"/>
          <w:cs/>
          <w:lang w:bidi="lo-LA"/>
        </w:rPr>
        <w:t>ວ້າ</w:t>
      </w:r>
      <w:r w:rsidR="001C3AF1">
        <w:rPr>
          <w:lang w:bidi="lo-LA"/>
        </w:rPr>
        <w:t>,</w:t>
      </w:r>
      <w:r w:rsidR="001C3AF1">
        <w:rPr>
          <w:rFonts w:hint="cs"/>
          <w:cs/>
          <w:lang w:bidi="lo-LA"/>
        </w:rPr>
        <w:t xml:space="preserve"> ຂັ້ນຕອນການດຳເນີນການ ແລະ ເຄື່ອງມືທີ່ໃຊ້ພັດທະນາ.</w:t>
      </w:r>
    </w:p>
    <w:p w14:paraId="5DE7C21D" w14:textId="0366BF47" w:rsidR="007F7D20" w:rsidRDefault="007F7D20" w:rsidP="001C3AF1">
      <w:pPr>
        <w:jc w:val="thaiDistribute"/>
        <w:rPr>
          <w:lang w:bidi="lo-LA"/>
        </w:rPr>
      </w:pPr>
      <w:r w:rsidRPr="00E82C35">
        <w:rPr>
          <w:rFonts w:hint="cs"/>
          <w:b/>
          <w:bCs/>
          <w:cs/>
        </w:rPr>
        <w:t>ພາກທີ</w:t>
      </w:r>
      <w:r w:rsidRPr="00E82C35">
        <w:rPr>
          <w:b/>
          <w:bCs/>
          <w:cs/>
        </w:rPr>
        <w:t xml:space="preserve"> </w:t>
      </w:r>
      <w:r w:rsidRPr="00E82C35">
        <w:rPr>
          <w:b/>
          <w:bCs/>
        </w:rPr>
        <w:t>2:</w:t>
      </w:r>
      <w:r>
        <w:t xml:space="preserve"> </w:t>
      </w:r>
      <w:r w:rsidRPr="007E4E59">
        <w:rPr>
          <w:rFonts w:hint="cs"/>
          <w:cs/>
        </w:rPr>
        <w:t>ທົບທວນທິດສະດີ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ແລະ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ບົດສຶກສາທີ່ກ່ຽວຂ້ອງ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ແມ່ນການນຳເອົາທິດສະດີທີ່ກ່ຽວຂ້ອງມາສຶກສາ</w:t>
      </w:r>
      <w:r w:rsidR="001C3AF1">
        <w:rPr>
          <w:rFonts w:hint="cs"/>
          <w:cs/>
          <w:lang w:bidi="lo-LA"/>
        </w:rPr>
        <w:t>, ໃຫ້ນິຍາມຄຳສັບທີ່ກ່ຽວກັບບົດ, ແລະ ທົບທວນທິດສະດີ ແລະ ບົດສຶກສາທີ່ກ່ຽວຂ້ອງ</w:t>
      </w:r>
      <w:r w:rsidRPr="007E4E59">
        <w:rPr>
          <w:cs/>
        </w:rPr>
        <w:t>.</w:t>
      </w:r>
    </w:p>
    <w:p w14:paraId="1F0EC94D" w14:textId="77777777" w:rsidR="007F7D20" w:rsidRDefault="007F7D20" w:rsidP="001C3AF1">
      <w:pPr>
        <w:jc w:val="thaiDistribute"/>
      </w:pPr>
      <w:r w:rsidRPr="00E82C35">
        <w:rPr>
          <w:rFonts w:hint="cs"/>
          <w:b/>
          <w:bCs/>
          <w:cs/>
        </w:rPr>
        <w:t>ພາກທີ</w:t>
      </w:r>
      <w:r w:rsidRPr="00E82C35">
        <w:rPr>
          <w:b/>
          <w:bCs/>
          <w:cs/>
        </w:rPr>
        <w:t xml:space="preserve"> </w:t>
      </w:r>
      <w:r w:rsidRPr="00E82C35">
        <w:rPr>
          <w:b/>
          <w:bCs/>
        </w:rPr>
        <w:t>3:</w:t>
      </w:r>
      <w:r>
        <w:t xml:space="preserve"> </w:t>
      </w:r>
      <w:r w:rsidRPr="007E4E59">
        <w:rPr>
          <w:rFonts w:hint="cs"/>
          <w:cs/>
        </w:rPr>
        <w:t>ວິເຄາະ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ແລະ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ອອກເເບບ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ແມ່ນຂັ້ນຕອນໃນການວິເຄາະລະບົບຈາກລະບົບເກົ່າ</w:t>
      </w:r>
      <w:r w:rsidRPr="007E4E59">
        <w:t xml:space="preserve">, </w:t>
      </w:r>
      <w:r w:rsidRPr="007E4E59">
        <w:rPr>
          <w:rFonts w:hint="cs"/>
          <w:cs/>
        </w:rPr>
        <w:t>ເພື່ອນຳມາອອກແບບລະບົບໃໝ່</w:t>
      </w:r>
      <w:r w:rsidRPr="007E4E59">
        <w:rPr>
          <w:cs/>
        </w:rPr>
        <w:t>.</w:t>
      </w:r>
    </w:p>
    <w:p w14:paraId="154D3EA1" w14:textId="77777777" w:rsidR="007F7D20" w:rsidRDefault="007F7D20" w:rsidP="001C3AF1">
      <w:pPr>
        <w:jc w:val="thaiDistribute"/>
      </w:pPr>
      <w:r w:rsidRPr="001C3AF1">
        <w:rPr>
          <w:rFonts w:hint="cs"/>
          <w:b/>
          <w:bCs/>
          <w:cs/>
        </w:rPr>
        <w:t>ພາກທີ</w:t>
      </w:r>
      <w:r w:rsidRPr="001C3AF1">
        <w:rPr>
          <w:b/>
          <w:bCs/>
          <w:cs/>
        </w:rPr>
        <w:t xml:space="preserve"> </w:t>
      </w:r>
      <w:r w:rsidRPr="001C3AF1">
        <w:rPr>
          <w:b/>
          <w:bCs/>
        </w:rPr>
        <w:t>4:</w:t>
      </w:r>
      <w:r>
        <w:t xml:space="preserve"> </w:t>
      </w:r>
      <w:r w:rsidRPr="007E4E59">
        <w:rPr>
          <w:rFonts w:hint="cs"/>
          <w:cs/>
        </w:rPr>
        <w:t>ຜົນຂອງການສຶກສາ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ແມ່ນການນຳເອົາລະບົບທີ່ໄດ້ມາສາທິດການເຮັດວຽກຂອງລະບົບ</w:t>
      </w:r>
      <w:r w:rsidRPr="007E4E59">
        <w:rPr>
          <w:cs/>
        </w:rPr>
        <w:t>.</w:t>
      </w:r>
    </w:p>
    <w:p w14:paraId="4F686E0B" w14:textId="5391602E" w:rsidR="00F37997" w:rsidRDefault="007F7D20" w:rsidP="001C3AF1">
      <w:pPr>
        <w:jc w:val="thaiDistribute"/>
      </w:pPr>
      <w:r w:rsidRPr="001C3AF1">
        <w:rPr>
          <w:rFonts w:hint="cs"/>
          <w:b/>
          <w:bCs/>
          <w:cs/>
        </w:rPr>
        <w:t>ພາກທີ</w:t>
      </w:r>
      <w:r w:rsidRPr="001C3AF1">
        <w:rPr>
          <w:b/>
          <w:bCs/>
          <w:cs/>
        </w:rPr>
        <w:t xml:space="preserve"> </w:t>
      </w:r>
      <w:r w:rsidRPr="001C3AF1">
        <w:rPr>
          <w:b/>
          <w:bCs/>
        </w:rPr>
        <w:t>5:</w:t>
      </w:r>
      <w:r>
        <w:t xml:space="preserve"> </w:t>
      </w:r>
      <w:r w:rsidRPr="007E4E59">
        <w:rPr>
          <w:rFonts w:hint="cs"/>
          <w:cs/>
        </w:rPr>
        <w:t>ສະຫຼຸບ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ແມ່ນການນຳເອົາຜົນທີ່ໄດ້ຮັບມາຮວບຮວມສະຫຼຸບ</w:t>
      </w:r>
      <w:r w:rsidRPr="007E4E59">
        <w:t xml:space="preserve">, </w:t>
      </w:r>
      <w:r w:rsidRPr="007E4E59">
        <w:rPr>
          <w:rFonts w:hint="cs"/>
          <w:cs/>
        </w:rPr>
        <w:t>ກວດສອບຈຸດດີ</w:t>
      </w:r>
      <w:r w:rsidRPr="007E4E59">
        <w:rPr>
          <w:cs/>
        </w:rPr>
        <w:t>-</w:t>
      </w:r>
      <w:r w:rsidRPr="007E4E59">
        <w:rPr>
          <w:rFonts w:hint="cs"/>
          <w:cs/>
        </w:rPr>
        <w:t>ຈຸດອ່ອນ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ຂອງລະບົບ</w:t>
      </w:r>
      <w:r w:rsidRPr="007E4E59">
        <w:t xml:space="preserve">, </w:t>
      </w:r>
      <w:r w:rsidRPr="007E4E59">
        <w:rPr>
          <w:rFonts w:hint="cs"/>
          <w:cs/>
        </w:rPr>
        <w:t>ແນວທາງການພັດທະນາໃນອະນາຄົດ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ແລະ</w:t>
      </w:r>
      <w:r w:rsidRPr="007E4E59">
        <w:rPr>
          <w:cs/>
        </w:rPr>
        <w:t xml:space="preserve"> </w:t>
      </w:r>
      <w:r w:rsidR="00F37997" w:rsidRPr="007E4E59">
        <w:rPr>
          <w:rFonts w:hint="cs"/>
          <w:cs/>
        </w:rPr>
        <w:t>ຂໍ້ສະເໜີແນະນຳສຳລັບນັກສຶກສາລຸ້ນນ້ອງ</w:t>
      </w:r>
      <w:r w:rsidR="00F37997" w:rsidRPr="007E4E59">
        <w:rPr>
          <w:cs/>
        </w:rPr>
        <w:t xml:space="preserve"> </w:t>
      </w:r>
      <w:r w:rsidR="00F37997" w:rsidRPr="007E4E59">
        <w:rPr>
          <w:rFonts w:hint="cs"/>
          <w:cs/>
        </w:rPr>
        <w:t>ຫຼື</w:t>
      </w:r>
      <w:r w:rsidR="00F37997" w:rsidRPr="007E4E59">
        <w:rPr>
          <w:cs/>
        </w:rPr>
        <w:t xml:space="preserve"> </w:t>
      </w:r>
      <w:r w:rsidR="00F37997" w:rsidRPr="007E4E59">
        <w:rPr>
          <w:rFonts w:hint="cs"/>
          <w:cs/>
        </w:rPr>
        <w:t>ນັກຄົ້ນຄ</w:t>
      </w:r>
      <w:r w:rsidR="00C251AB" w:rsidRPr="007E4E59">
        <w:rPr>
          <w:rFonts w:hint="cs"/>
          <w:cs/>
        </w:rPr>
        <w:t>ວ້າ</w:t>
      </w:r>
      <w:r w:rsidR="00F37997" w:rsidRPr="007E4E59">
        <w:rPr>
          <w:rFonts w:hint="cs"/>
          <w:cs/>
        </w:rPr>
        <w:t>ກ່ຽວຂ້ອງກັບບົດ</w:t>
      </w:r>
      <w:r w:rsidR="00F37997" w:rsidRPr="007E4E59">
        <w:rPr>
          <w:cs/>
        </w:rPr>
        <w:t>.</w:t>
      </w:r>
    </w:p>
    <w:p w14:paraId="745287BD" w14:textId="77777777" w:rsidR="00F8418D" w:rsidRDefault="00F8418D" w:rsidP="00F37997">
      <w:r>
        <w:br w:type="page"/>
      </w:r>
    </w:p>
    <w:p w14:paraId="1D2E6582" w14:textId="77777777" w:rsidR="00F37997" w:rsidRDefault="00F37997" w:rsidP="0005481D">
      <w:pPr>
        <w:pStyle w:val="Heading2"/>
        <w:ind w:left="567" w:hanging="567"/>
      </w:pPr>
      <w:bookmarkStart w:id="41" w:name="_Toc152431748"/>
      <w:r w:rsidRPr="00F37997">
        <w:rPr>
          <w:rFonts w:hint="cs"/>
          <w:cs/>
        </w:rPr>
        <w:lastRenderedPageBreak/>
        <w:t>ຂັ້ນຕອນ</w:t>
      </w:r>
      <w:r w:rsidRPr="00F37997">
        <w:rPr>
          <w:cs/>
        </w:rPr>
        <w:t xml:space="preserve"> </w:t>
      </w:r>
      <w:r w:rsidRPr="00F37997">
        <w:rPr>
          <w:rFonts w:hint="cs"/>
          <w:cs/>
        </w:rPr>
        <w:t>ແລະ</w:t>
      </w:r>
      <w:r w:rsidRPr="00F37997">
        <w:rPr>
          <w:cs/>
        </w:rPr>
        <w:t xml:space="preserve"> </w:t>
      </w:r>
      <w:r w:rsidRPr="00F37997">
        <w:rPr>
          <w:rFonts w:hint="cs"/>
          <w:cs/>
        </w:rPr>
        <w:t>ວິທີດຳເນີນງານ</w:t>
      </w:r>
      <w:r w:rsidRPr="00F37997">
        <w:rPr>
          <w:cs/>
        </w:rPr>
        <w:t> </w:t>
      </w:r>
      <w:bookmarkEnd w:id="41"/>
    </w:p>
    <w:p w14:paraId="17F8EBD8" w14:textId="77777777" w:rsidR="00F37997" w:rsidRPr="00F37997" w:rsidRDefault="00F37997" w:rsidP="00F37997">
      <w:pPr>
        <w:rPr>
          <w:lang w:bidi="lo-LA"/>
        </w:rPr>
      </w:pPr>
    </w:p>
    <w:p w14:paraId="437C791D" w14:textId="7D20F137" w:rsidR="00AC25D7" w:rsidRDefault="00AC25D7" w:rsidP="00F37997">
      <w:pPr>
        <w:rPr>
          <w:lang w:bidi="lo-LA"/>
        </w:rPr>
      </w:pPr>
    </w:p>
    <w:p w14:paraId="193F177E" w14:textId="73D2BD3E" w:rsidR="00F37997" w:rsidRPr="00F37997" w:rsidRDefault="00CC0EDE" w:rsidP="00F37997">
      <w:pPr>
        <w:rPr>
          <w:lang w:bidi="lo-LA"/>
        </w:rPr>
      </w:pPr>
      <w:r>
        <w:rPr>
          <w:rFonts w:hint="cs"/>
          <w:noProof/>
          <w:sz w:val="28"/>
          <w:szCs w:val="28"/>
          <w:lang w:val="lo-L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8B80F56" wp14:editId="62FE1F8C">
                <wp:simplePos x="0" y="0"/>
                <wp:positionH relativeFrom="column">
                  <wp:posOffset>1304925</wp:posOffset>
                </wp:positionH>
                <wp:positionV relativeFrom="paragraph">
                  <wp:posOffset>61595</wp:posOffset>
                </wp:positionV>
                <wp:extent cx="3218815" cy="6986270"/>
                <wp:effectExtent l="0" t="0" r="19685" b="24130"/>
                <wp:wrapNone/>
                <wp:docPr id="66122808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8815" cy="6986270"/>
                          <a:chOff x="0" y="0"/>
                          <a:chExt cx="3218850" cy="6986270"/>
                        </a:xfrm>
                      </wpg:grpSpPr>
                      <wpg:grpSp>
                        <wpg:cNvPr id="577039333" name="Group 2"/>
                        <wpg:cNvGrpSpPr/>
                        <wpg:grpSpPr>
                          <a:xfrm>
                            <a:off x="0" y="0"/>
                            <a:ext cx="3180715" cy="6567805"/>
                            <a:chOff x="0" y="0"/>
                            <a:chExt cx="3180715" cy="6567805"/>
                          </a:xfrm>
                        </wpg:grpSpPr>
                        <wpg:grpSp>
                          <wpg:cNvPr id="617786286" name="Group 4"/>
                          <wpg:cNvGrpSpPr/>
                          <wpg:grpSpPr>
                            <a:xfrm>
                              <a:off x="38100" y="438150"/>
                              <a:ext cx="3142615" cy="6129655"/>
                              <a:chOff x="0" y="438150"/>
                              <a:chExt cx="3530600" cy="6885305"/>
                            </a:xfrm>
                          </wpg:grpSpPr>
                          <wpg:grpSp>
                            <wpg:cNvPr id="174417022" name="Group 3"/>
                            <wpg:cNvGrpSpPr/>
                            <wpg:grpSpPr>
                              <a:xfrm>
                                <a:off x="0" y="723900"/>
                                <a:ext cx="3530600" cy="6296025"/>
                                <a:chOff x="0" y="0"/>
                                <a:chExt cx="3530600" cy="6296025"/>
                              </a:xfrm>
                            </wpg:grpSpPr>
                            <wpg:grpSp>
                              <wpg:cNvPr id="1887551120" name="Group 1"/>
                              <wpg:cNvGrpSpPr/>
                              <wpg:grpSpPr>
                                <a:xfrm>
                                  <a:off x="0" y="0"/>
                                  <a:ext cx="3483429" cy="690649"/>
                                  <a:chOff x="0" y="0"/>
                                  <a:chExt cx="3483429" cy="690649"/>
                                </a:xfrm>
                              </wpg:grpSpPr>
                              <wps:wsp>
                                <wps:cNvPr id="32" name="Text Box 32"/>
                                <wps:cNvSpPr txBox="1"/>
                                <wps:spPr>
                                  <a:xfrm>
                                    <a:off x="0" y="0"/>
                                    <a:ext cx="3483429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FFB380C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 w:rsidRPr="004576BB"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ສະເໜີຫົວຂໍ້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" name="Arrow: Down 43"/>
                                <wps:cNvSpPr/>
                                <wps:spPr>
                                  <a:xfrm>
                                    <a:off x="1604010" y="434340"/>
                                    <a:ext cx="239486" cy="256309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2300271" name="Group 2"/>
                              <wpg:cNvGrpSpPr/>
                              <wpg:grpSpPr>
                                <a:xfrm>
                                  <a:off x="9525" y="742950"/>
                                  <a:ext cx="3521075" cy="5553075"/>
                                  <a:chOff x="0" y="0"/>
                                  <a:chExt cx="3521075" cy="5553075"/>
                                </a:xfrm>
                              </wpg:grpSpPr>
                              <wps:wsp>
                                <wps:cNvPr id="33" name="Text Box 33"/>
                                <wps:cNvSpPr txBox="1"/>
                                <wps:spPr>
                                  <a:xfrm>
                                    <a:off x="0" y="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C36B2F2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ເກັບກຳຂໍ້ມູນ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Text Box 34"/>
                                <wps:cNvSpPr txBox="1"/>
                                <wps:spPr>
                                  <a:xfrm>
                                    <a:off x="9525" y="146685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B12DB27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ວິເຄາະບັນຫາສາເຫດ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" name="Text Box 35"/>
                                <wps:cNvSpPr txBox="1"/>
                                <wps:spPr>
                                  <a:xfrm>
                                    <a:off x="9525" y="70485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5656D93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ສຶກສາລະບົບ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" name="Text Box 36"/>
                                <wps:cNvSpPr txBox="1"/>
                                <wps:spPr>
                                  <a:xfrm>
                                    <a:off x="19050" y="2924175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91A81F7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ພັດທະນາເວັບໄຊ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Text Box 37"/>
                                <wps:cNvSpPr txBox="1"/>
                                <wps:spPr>
                                  <a:xfrm>
                                    <a:off x="19050" y="219075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A8A3428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ອອກເເບບໂຄງສ້າງເວັບໄຊ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Text Box 38"/>
                                <wps:cNvSpPr txBox="1"/>
                                <wps:spPr>
                                  <a:xfrm>
                                    <a:off x="28575" y="441960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9490A69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ສະຫຼຸບຜົນ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" name="Text Box 39"/>
                                <wps:cNvSpPr txBox="1"/>
                                <wps:spPr>
                                  <a:xfrm>
                                    <a:off x="28575" y="367665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9015A31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ທົດລອງໃຊ້ງານ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" name="Text Box 40"/>
                                <wps:cNvSpPr txBox="1"/>
                                <wps:spPr>
                                  <a:xfrm>
                                    <a:off x="38100" y="5172075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AC0FF89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ປ້ອງກັນບົດ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" name="Arrow: Down 44"/>
                                <wps:cNvSpPr/>
                                <wps:spPr>
                                  <a:xfrm>
                                    <a:off x="1600200" y="409575"/>
                                    <a:ext cx="239486" cy="256309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" name="Arrow: Down 45"/>
                                <wps:cNvSpPr/>
                                <wps:spPr>
                                  <a:xfrm>
                                    <a:off x="1600200" y="1143000"/>
                                    <a:ext cx="239395" cy="255905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" name="Arrow: Down 46"/>
                                <wps:cNvSpPr/>
                                <wps:spPr>
                                  <a:xfrm>
                                    <a:off x="1609725" y="1895475"/>
                                    <a:ext cx="239486" cy="256309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" name="Arrow: Down 55"/>
                                <wps:cNvSpPr/>
                                <wps:spPr>
                                  <a:xfrm>
                                    <a:off x="1638300" y="2619375"/>
                                    <a:ext cx="239395" cy="255905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" name="Arrow: Down 56"/>
                                <wps:cNvSpPr/>
                                <wps:spPr>
                                  <a:xfrm>
                                    <a:off x="1647825" y="3371850"/>
                                    <a:ext cx="239486" cy="256309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" name="Arrow: Down 60"/>
                                <wps:cNvSpPr/>
                                <wps:spPr>
                                  <a:xfrm>
                                    <a:off x="1638300" y="4114800"/>
                                    <a:ext cx="239395" cy="255905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" name="Arrow: Down 61"/>
                                <wps:cNvSpPr/>
                                <wps:spPr>
                                  <a:xfrm>
                                    <a:off x="1647825" y="4867275"/>
                                    <a:ext cx="239395" cy="255905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977065128" name="Arrow: Down 2"/>
                            <wps:cNvSpPr/>
                            <wps:spPr>
                              <a:xfrm>
                                <a:off x="1600200" y="438150"/>
                                <a:ext cx="239486" cy="256309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3805820" name="Arrow: Down 2"/>
                            <wps:cNvSpPr/>
                            <wps:spPr>
                              <a:xfrm>
                                <a:off x="1676400" y="7067550"/>
                                <a:ext cx="239395" cy="25590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02926883" name="Group 1"/>
                          <wpg:cNvGrpSpPr/>
                          <wpg:grpSpPr>
                            <a:xfrm>
                              <a:off x="0" y="0"/>
                              <a:ext cx="3141980" cy="389890"/>
                              <a:chOff x="0" y="0"/>
                              <a:chExt cx="3141980" cy="389890"/>
                            </a:xfrm>
                          </wpg:grpSpPr>
                          <wps:wsp>
                            <wps:cNvPr id="1666056454" name="Rectangle: Rounded Corners 1"/>
                            <wps:cNvSpPr/>
                            <wps:spPr>
                              <a:xfrm>
                                <a:off x="0" y="0"/>
                                <a:ext cx="3141980" cy="38989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9575" y="47625"/>
                                <a:ext cx="2303780" cy="307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045AE5" w14:textId="77777777" w:rsidR="00F37997" w:rsidRPr="00A43610" w:rsidRDefault="00F37997" w:rsidP="00F37997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cs/>
                                      <w:lang w:bidi="lo-LA"/>
                                    </w:rPr>
                                  </w:pPr>
                                  <w:r w:rsidRPr="00A43610">
                                    <w:rPr>
                                      <w:rFonts w:hint="cs"/>
                                      <w:sz w:val="28"/>
                                      <w:szCs w:val="28"/>
                                      <w:cs/>
                                      <w:lang w:bidi="lo-LA"/>
                                    </w:rPr>
                                    <w:t>ເລີ່ມຕົ້ນ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773429955" name="Group 3"/>
                        <wpg:cNvGrpSpPr/>
                        <wpg:grpSpPr>
                          <a:xfrm>
                            <a:off x="76870" y="6596380"/>
                            <a:ext cx="3141980" cy="389890"/>
                            <a:chOff x="19720" y="-280670"/>
                            <a:chExt cx="3141980" cy="389890"/>
                          </a:xfrm>
                        </wpg:grpSpPr>
                        <wps:wsp>
                          <wps:cNvPr id="1810167769" name="Rectangle: Rounded Corners 1"/>
                          <wps:cNvSpPr/>
                          <wps:spPr>
                            <a:xfrm>
                              <a:off x="19720" y="-280670"/>
                              <a:ext cx="3141980" cy="38989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981057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7675" y="-243840"/>
                              <a:ext cx="2303780" cy="3079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3092F3" w14:textId="77777777" w:rsidR="00F37997" w:rsidRPr="00A43610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ຈົບ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B80F56" id="Group 4" o:spid="_x0000_s1026" style="position:absolute;margin-left:102.75pt;margin-top:4.85pt;width:253.45pt;height:550.1pt;z-index:251661312;mso-width-relative:margin;mso-height-relative:margin" coordsize="32188,69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">
                <v:group id="Group 2" o:spid="_x0000_s1027" style="position:absolute;width:31807;height:65678" coordsize="31807,65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">
                  <v:group id="_x0000_s1028" style="position:absolute;left:381;top:4381;width:31426;height:61297" coordorigin=",4381" coordsize="35306,68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">
                    <v:group id="Group 3" o:spid="_x0000_s1029" style="position:absolute;top:7239;width:35306;height:62960" coordsize="35306,6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">
                      <v:group id="Group 1" o:spid="_x0000_s1030" style="position:absolute;width:34834;height:6906" coordsize="34834,6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32" o:spid="_x0000_s1031" type="#_x0000_t202" style="position:absolute;width:3483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" fillcolor="white [3201]" strokecolor="black [3200]" strokeweight="1pt">
                          <v:textbox>
                            <w:txbxContent>
                              <w:p w14:paraId="4FFB380C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 w:rsidRPr="004576BB"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ສະເໜີຫົວຂໍ້</w:t>
                                </w:r>
                              </w:p>
                            </w:txbxContent>
                          </v:textbox>
                        </v:shape>
                        <v:shapetype id="_x0000_t67" coordsize="21600,21600" o:spt="67" adj="16200,5400" path="m0@0l@1@0@1,0@2,0@2@0,21600@0,10800,21600xe">
                          <v:stroke joinstyle="miter"/>
                          <v:formulas>
                            <v:f eqn="val #0"/>
                            <v:f eqn="val #1"/>
                            <v:f eqn="sum height 0 #1"/>
                            <v:f eqn="sum 10800 0 #1"/>
                            <v:f eqn="sum width 0 #0"/>
                            <v:f eqn="prod @4 @3 10800"/>
                            <v:f eqn="sum width 0 @5"/>
                          </v:formulas>
                          <v:path o:connecttype="custom" o:connectlocs="10800,0;0,@0;10800,21600;21600,@0" o:connectangles="270,180,90,0" textboxrect="@1,0,@2,@6"/>
                          <v:handles>
                            <v:h position="#1,#0" xrange="0,10800" yrange="0,21600"/>
                          </v:handles>
                        </v:shapetype>
                        <v:shape id="Arrow: Down 43" o:spid="_x0000_s1032" type="#_x0000_t67" style="position:absolute;left:16040;top:4343;width:2394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" adj="11509" fillcolor="white [3201]" strokecolor="black [3200]" strokeweight="1pt"/>
                      </v:group>
                      <v:group id="Group 2" o:spid="_x0000_s1033" style="position:absolute;left:95;top:7429;width:35211;height:55531" coordsize="35210,55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">
                        <v:shape id="Text Box 33" o:spid="_x0000_s1034" type="#_x0000_t202" style="position:absolute;width:34829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" fillcolor="white [3201]" strokecolor="black [3200]" strokeweight="1pt">
                          <v:textbox>
                            <w:txbxContent>
                              <w:p w14:paraId="2C36B2F2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ເກັບກຳຂໍ້ມູນ</w:t>
                                </w:r>
                              </w:p>
                            </w:txbxContent>
                          </v:textbox>
                        </v:shape>
                        <v:shape id="Text Box 34" o:spid="_x0000_s1035" type="#_x0000_t202" style="position:absolute;left:95;top:14668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" fillcolor="white [3201]" strokecolor="black [3200]" strokeweight="1pt">
                          <v:textbox>
                            <w:txbxContent>
                              <w:p w14:paraId="2B12DB27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ວິເຄາະບັນຫາສາເຫດ</w:t>
                                </w:r>
                              </w:p>
                            </w:txbxContent>
                          </v:textbox>
                        </v:shape>
                        <v:shape id="Text Box 35" o:spid="_x0000_s1036" type="#_x0000_t202" style="position:absolute;left:95;top:7048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" fillcolor="white [3201]" strokecolor="black [3200]" strokeweight="1pt">
                          <v:textbox>
                            <w:txbxContent>
                              <w:p w14:paraId="55656D93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ສຶກສາລະບົບ</w:t>
                                </w:r>
                              </w:p>
                            </w:txbxContent>
                          </v:textbox>
                        </v:shape>
                        <v:shape id="Text Box 36" o:spid="_x0000_s1037" type="#_x0000_t202" style="position:absolute;left:190;top:29241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" fillcolor="white [3201]" strokecolor="black [3200]" strokeweight="1pt">
                          <v:textbox>
                            <w:txbxContent>
                              <w:p w14:paraId="691A81F7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ພັດທະນາເວັບໄຊ</w:t>
                                </w:r>
                              </w:p>
                            </w:txbxContent>
                          </v:textbox>
                        </v:shape>
                        <v:shape id="Text Box 37" o:spid="_x0000_s1038" type="#_x0000_t202" style="position:absolute;left:190;top:21907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" fillcolor="white [3201]" strokecolor="black [3200]" strokeweight="1pt">
                          <v:textbox>
                            <w:txbxContent>
                              <w:p w14:paraId="3A8A3428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ອອກເເບບໂຄງສ້າງເວັບໄຊ</w:t>
                                </w:r>
                              </w:p>
                            </w:txbxContent>
                          </v:textbox>
                        </v:shape>
                        <v:shape id="Text Box 38" o:spid="_x0000_s1039" type="#_x0000_t202" style="position:absolute;left:285;top:44196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" fillcolor="white [3201]" strokecolor="black [3200]" strokeweight="1pt">
                          <v:textbox>
                            <w:txbxContent>
                              <w:p w14:paraId="09490A69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ສະຫຼຸບຜົນ</w:t>
                                </w:r>
                              </w:p>
                            </w:txbxContent>
                          </v:textbox>
                        </v:shape>
                        <v:shape id="Text Box 39" o:spid="_x0000_s1040" type="#_x0000_t202" style="position:absolute;left:285;top:36766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" fillcolor="white [3201]" strokecolor="black [3200]" strokeweight="1pt">
                          <v:textbox>
                            <w:txbxContent>
                              <w:p w14:paraId="59015A31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ທົດລອງໃຊ້ງານ</w:t>
                                </w:r>
                              </w:p>
                            </w:txbxContent>
                          </v:textbox>
                        </v:shape>
                        <v:shape id="Text Box 40" o:spid="_x0000_s1041" type="#_x0000_t202" style="position:absolute;left:381;top:51720;width:34829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" fillcolor="white [3201]" strokecolor="black [3200]" strokeweight="1pt">
                          <v:textbox>
                            <w:txbxContent>
                              <w:p w14:paraId="7AC0FF89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ປ້ອງກັນບົດ</w:t>
                                </w:r>
                              </w:p>
                            </w:txbxContent>
                          </v:textbox>
                        </v:shape>
                        <v:shape id="Arrow: Down 44" o:spid="_x0000_s1042" type="#_x0000_t67" style="position:absolute;left:16002;top:4095;width:2394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" adj="11509" fillcolor="white [3201]" strokecolor="black [3200]" strokeweight="1pt"/>
                        <v:shape id="Arrow: Down 45" o:spid="_x0000_s1043" type="#_x0000_t67" style="position:absolute;left:16002;top:11430;width:2393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" adj="11497" fillcolor="white [3201]" strokecolor="black [3200]" strokeweight="1pt"/>
                        <v:shape id="Arrow: Down 46" o:spid="_x0000_s1044" type="#_x0000_t67" style="position:absolute;left:16097;top:18954;width:2395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" adj="11509" fillcolor="white [3201]" strokecolor="black [3200]" strokeweight="1pt"/>
                        <v:shape id="Arrow: Down 55" o:spid="_x0000_s1045" type="#_x0000_t67" style="position:absolute;left:16383;top:26193;width:2393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" adj="11497" fillcolor="white [3201]" strokecolor="black [3200]" strokeweight="1pt"/>
                        <v:shape id="Arrow: Down 56" o:spid="_x0000_s1046" type="#_x0000_t67" style="position:absolute;left:16478;top:33718;width:2395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" adj="11509" fillcolor="white [3201]" strokecolor="black [3200]" strokeweight="1pt"/>
                        <v:shape id="Arrow: Down 60" o:spid="_x0000_s1047" type="#_x0000_t67" style="position:absolute;left:16383;top:41148;width:2393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" adj="11497" fillcolor="white [3201]" strokecolor="black [3200]" strokeweight="1pt"/>
                        <v:shape id="Arrow: Down 61" o:spid="_x0000_s1048" type="#_x0000_t67" style="position:absolute;left:16478;top:48672;width:2394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" adj="11497" fillcolor="white [3201]" strokecolor="black [3200]" strokeweight="1pt"/>
                      </v:group>
                    </v:group>
                    <v:shape id="Arrow: Down 2" o:spid="_x0000_s1049" type="#_x0000_t67" style="position:absolute;left:16002;top:4381;width:2394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" adj="11509" fillcolor="white [3201]" strokecolor="black [3200]" strokeweight="1pt"/>
                    <v:shape id="Arrow: Down 2" o:spid="_x0000_s1050" type="#_x0000_t67" style="position:absolute;left:16764;top:70675;width:2393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" adj="11497" fillcolor="white [3201]" strokecolor="black [3200]" strokeweight="1pt"/>
                  </v:group>
                  <v:group id="Group 1" o:spid="_x0000_s1051" style="position:absolute;width:31419;height:3898" coordsize="31419,3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">
                    <v:roundrect id="Rectangle: Rounded Corners 1" o:spid="_x0000_s1052" style="position:absolute;width:31419;height:389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" filled="f" strokecolor="black [3200]" strokeweight="1pt">
                      <v:stroke joinstyle="miter"/>
                    </v:roundrect>
                    <v:shape id="Text Box 2" o:spid="_x0000_s1053" type="#_x0000_t202" style="position:absolute;left:4095;top:476;width:23038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<v:textbox>
                        <w:txbxContent>
                          <w:p w14:paraId="10045AE5" w14:textId="77777777" w:rsidR="00F37997" w:rsidRPr="00A43610" w:rsidRDefault="00F37997" w:rsidP="00F37997">
                            <w:pPr>
                              <w:jc w:val="center"/>
                              <w:rPr>
                                <w:sz w:val="28"/>
                                <w:szCs w:val="28"/>
                                <w:cs/>
                                <w:lang w:bidi="lo-LA"/>
                              </w:rPr>
                            </w:pPr>
                            <w:r w:rsidRPr="00A43610">
                              <w:rPr>
                                <w:rFonts w:hint="cs"/>
                                <w:sz w:val="28"/>
                                <w:szCs w:val="28"/>
                                <w:cs/>
                                <w:lang w:bidi="lo-LA"/>
                              </w:rPr>
                              <w:t>ເລີ່ມຕົ້ນ</w:t>
                            </w:r>
                          </w:p>
                        </w:txbxContent>
                      </v:textbox>
                    </v:shape>
                  </v:group>
                </v:group>
                <v:group id="Group 3" o:spid="_x0000_s1054" style="position:absolute;left:768;top:65963;width:31420;height:3899" coordorigin="197,-2806" coordsize="31419,3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">
                  <v:roundrect id="Rectangle: Rounded Corners 1" o:spid="_x0000_s1055" style="position:absolute;left:197;top:-2806;width:31420;height:389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" filled="f" strokecolor="black [3200]" strokeweight="1pt">
                    <v:stroke joinstyle="miter"/>
                  </v:roundrect>
                  <v:shape id="Text Box 2" o:spid="_x0000_s1056" type="#_x0000_t202" style="position:absolute;left:4476;top:-2438;width:23038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" filled="f" stroked="f">
                    <v:textbox>
                      <w:txbxContent>
                        <w:p w14:paraId="683092F3" w14:textId="77777777" w:rsidR="00F37997" w:rsidRPr="00A43610" w:rsidRDefault="00F37997" w:rsidP="00F37997">
                          <w:pPr>
                            <w:jc w:val="center"/>
                            <w:rPr>
                              <w:sz w:val="28"/>
                              <w:szCs w:val="28"/>
                              <w:cs/>
                              <w:lang w:bidi="lo-LA"/>
                            </w:rPr>
                          </w:pPr>
                          <w:r>
                            <w:rPr>
                              <w:rFonts w:hint="cs"/>
                              <w:sz w:val="28"/>
                              <w:szCs w:val="28"/>
                              <w:cs/>
                              <w:lang w:bidi="lo-LA"/>
                            </w:rPr>
                            <w:t>ຈົບ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2474FAF7" w14:textId="77777777" w:rsidR="00F37997" w:rsidRPr="00F37997" w:rsidRDefault="00F37997" w:rsidP="00F37997">
      <w:pPr>
        <w:rPr>
          <w:lang w:bidi="lo-LA"/>
        </w:rPr>
      </w:pPr>
    </w:p>
    <w:p w14:paraId="36CCA66E" w14:textId="77777777" w:rsidR="00F37997" w:rsidRPr="00F37997" w:rsidRDefault="00F37997" w:rsidP="00F37997">
      <w:pPr>
        <w:rPr>
          <w:lang w:bidi="lo-LA"/>
        </w:rPr>
      </w:pPr>
    </w:p>
    <w:p w14:paraId="6419957D" w14:textId="77777777" w:rsidR="00F37997" w:rsidRPr="00F37997" w:rsidRDefault="00F37997" w:rsidP="00F37997">
      <w:pPr>
        <w:rPr>
          <w:lang w:bidi="lo-LA"/>
        </w:rPr>
      </w:pPr>
    </w:p>
    <w:p w14:paraId="4488B9D9" w14:textId="77777777" w:rsidR="00F37997" w:rsidRPr="00F37997" w:rsidRDefault="00F37997" w:rsidP="00F37997">
      <w:pPr>
        <w:rPr>
          <w:lang w:bidi="lo-LA"/>
        </w:rPr>
      </w:pPr>
    </w:p>
    <w:p w14:paraId="4C4E80B7" w14:textId="77777777" w:rsidR="00F37997" w:rsidRPr="00F37997" w:rsidRDefault="00F37997" w:rsidP="00F37997">
      <w:pPr>
        <w:rPr>
          <w:lang w:bidi="lo-LA"/>
        </w:rPr>
      </w:pPr>
    </w:p>
    <w:p w14:paraId="7AACBFDF" w14:textId="77777777" w:rsidR="00F37997" w:rsidRPr="00F37997" w:rsidRDefault="00F37997" w:rsidP="00F37997">
      <w:pPr>
        <w:rPr>
          <w:lang w:bidi="lo-LA"/>
        </w:rPr>
      </w:pPr>
    </w:p>
    <w:p w14:paraId="5049D495" w14:textId="77777777" w:rsidR="00F37997" w:rsidRPr="00F37997" w:rsidRDefault="00F37997" w:rsidP="00F37997">
      <w:pPr>
        <w:rPr>
          <w:lang w:bidi="lo-LA"/>
        </w:rPr>
      </w:pPr>
    </w:p>
    <w:p w14:paraId="3B6D3AA9" w14:textId="77777777" w:rsidR="00F37997" w:rsidRPr="00F37997" w:rsidRDefault="00F37997" w:rsidP="00F37997">
      <w:pPr>
        <w:rPr>
          <w:lang w:bidi="lo-LA"/>
        </w:rPr>
      </w:pPr>
    </w:p>
    <w:p w14:paraId="687039C3" w14:textId="77777777" w:rsidR="00F37997" w:rsidRPr="00F37997" w:rsidRDefault="00F37997" w:rsidP="00F37997">
      <w:pPr>
        <w:rPr>
          <w:lang w:bidi="lo-LA"/>
        </w:rPr>
      </w:pPr>
    </w:p>
    <w:p w14:paraId="3464DBE9" w14:textId="77777777" w:rsidR="00F37997" w:rsidRPr="00F37997" w:rsidRDefault="00F37997" w:rsidP="00F37997">
      <w:pPr>
        <w:rPr>
          <w:lang w:bidi="lo-LA"/>
        </w:rPr>
      </w:pPr>
    </w:p>
    <w:p w14:paraId="1C554CF8" w14:textId="77777777" w:rsidR="00F37997" w:rsidRPr="00F37997" w:rsidRDefault="00F37997" w:rsidP="00F37997">
      <w:pPr>
        <w:rPr>
          <w:lang w:bidi="lo-LA"/>
        </w:rPr>
      </w:pPr>
    </w:p>
    <w:p w14:paraId="0F7678F9" w14:textId="77777777" w:rsidR="00F37997" w:rsidRPr="00F37997" w:rsidRDefault="00F37997" w:rsidP="00F37997">
      <w:pPr>
        <w:rPr>
          <w:lang w:bidi="lo-LA"/>
        </w:rPr>
      </w:pPr>
    </w:p>
    <w:p w14:paraId="4F0BA8BF" w14:textId="77777777" w:rsidR="00F37997" w:rsidRPr="00F37997" w:rsidRDefault="00F37997" w:rsidP="00F37997">
      <w:pPr>
        <w:rPr>
          <w:lang w:bidi="lo-LA"/>
        </w:rPr>
      </w:pPr>
    </w:p>
    <w:p w14:paraId="0D557B62" w14:textId="77777777" w:rsidR="00F37997" w:rsidRPr="00F37997" w:rsidRDefault="00F37997" w:rsidP="00F37997">
      <w:pPr>
        <w:rPr>
          <w:lang w:bidi="lo-LA"/>
        </w:rPr>
      </w:pPr>
    </w:p>
    <w:p w14:paraId="236B29D5" w14:textId="77777777" w:rsidR="00F37997" w:rsidRPr="00F37997" w:rsidRDefault="00F37997" w:rsidP="00F37997">
      <w:pPr>
        <w:rPr>
          <w:lang w:bidi="lo-LA"/>
        </w:rPr>
      </w:pPr>
    </w:p>
    <w:p w14:paraId="613091F1" w14:textId="77777777" w:rsidR="00F37997" w:rsidRPr="00F37997" w:rsidRDefault="00F37997" w:rsidP="00F37997">
      <w:pPr>
        <w:rPr>
          <w:lang w:bidi="lo-LA"/>
        </w:rPr>
      </w:pPr>
    </w:p>
    <w:p w14:paraId="1F5BA1EB" w14:textId="77777777" w:rsidR="00F37997" w:rsidRPr="00F37997" w:rsidRDefault="00F37997" w:rsidP="00F37997">
      <w:pPr>
        <w:rPr>
          <w:lang w:bidi="lo-LA"/>
        </w:rPr>
      </w:pPr>
    </w:p>
    <w:p w14:paraId="195F8645" w14:textId="77777777" w:rsidR="00F37997" w:rsidRPr="00F37997" w:rsidRDefault="00F37997" w:rsidP="00F37997">
      <w:pPr>
        <w:rPr>
          <w:lang w:bidi="lo-LA"/>
        </w:rPr>
      </w:pPr>
    </w:p>
    <w:p w14:paraId="00AECD00" w14:textId="77777777" w:rsidR="00F37997" w:rsidRDefault="00F37997" w:rsidP="00F37997">
      <w:pPr>
        <w:rPr>
          <w:lang w:bidi="lo-LA"/>
        </w:rPr>
      </w:pPr>
    </w:p>
    <w:p w14:paraId="4CFB3ADD" w14:textId="77777777" w:rsidR="00F37997" w:rsidRPr="00F37997" w:rsidRDefault="00F37997" w:rsidP="00F37997">
      <w:pPr>
        <w:rPr>
          <w:lang w:bidi="lo-LA"/>
        </w:rPr>
      </w:pPr>
    </w:p>
    <w:p w14:paraId="5D0DFD29" w14:textId="77777777" w:rsidR="00F37997" w:rsidRPr="00F37997" w:rsidRDefault="00F37997" w:rsidP="00F37997">
      <w:pPr>
        <w:rPr>
          <w:lang w:bidi="lo-LA"/>
        </w:rPr>
      </w:pPr>
    </w:p>
    <w:p w14:paraId="7CB60122" w14:textId="77777777" w:rsidR="00F37997" w:rsidRPr="00F37997" w:rsidRDefault="00F37997" w:rsidP="00F37997">
      <w:pPr>
        <w:rPr>
          <w:lang w:bidi="lo-LA"/>
        </w:rPr>
      </w:pPr>
    </w:p>
    <w:p w14:paraId="6D565D20" w14:textId="77777777" w:rsidR="00F37997" w:rsidRDefault="00F37997" w:rsidP="00F37997">
      <w:pPr>
        <w:rPr>
          <w:lang w:bidi="lo-LA"/>
        </w:rPr>
      </w:pPr>
    </w:p>
    <w:p w14:paraId="253F847F" w14:textId="77777777" w:rsidR="00F37997" w:rsidRDefault="00F37997" w:rsidP="00F37997">
      <w:pPr>
        <w:rPr>
          <w:lang w:bidi="lo-LA"/>
        </w:rPr>
      </w:pPr>
    </w:p>
    <w:p w14:paraId="10CAB6F5" w14:textId="77777777" w:rsidR="00F37997" w:rsidRDefault="00F37997" w:rsidP="00F37997">
      <w:pPr>
        <w:tabs>
          <w:tab w:val="left" w:pos="2370"/>
        </w:tabs>
        <w:rPr>
          <w:lang w:bidi="lo-LA"/>
        </w:rPr>
      </w:pPr>
      <w:r>
        <w:rPr>
          <w:lang w:bidi="lo-LA"/>
        </w:rPr>
        <w:tab/>
      </w:r>
    </w:p>
    <w:p w14:paraId="4BD99F08" w14:textId="77777777" w:rsidR="00F37997" w:rsidRDefault="00F37997" w:rsidP="00F37997">
      <w:pPr>
        <w:pStyle w:val="ListParagraph"/>
        <w:numPr>
          <w:ilvl w:val="0"/>
          <w:numId w:val="38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lastRenderedPageBreak/>
        <w:t>ເລືອກຫົວຂໍ້ທີ່ໜ້າສົນໃຈ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ສະເໜີຫົວຂໍ້ໃຫ້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ສາຖາບັນ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ເຕັກໂນໂລຊີ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ສຸດສະກະ</w:t>
      </w:r>
      <w:r>
        <w:rPr>
          <w:cs/>
          <w:lang w:bidi="lo-LA"/>
        </w:rPr>
        <w:t>.</w:t>
      </w:r>
    </w:p>
    <w:p w14:paraId="76B6E16D" w14:textId="77777777" w:rsidR="00F37997" w:rsidRDefault="00F37997" w:rsidP="00F37997">
      <w:pPr>
        <w:pStyle w:val="ListParagraph"/>
        <w:numPr>
          <w:ilvl w:val="0"/>
          <w:numId w:val="38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ເກັບກໍາຂໍ້ມູນທີ່ກ່ຽວຂ້ອງກ່ຽວກັບການພັດທະນາເວັບໄຊ</w:t>
      </w:r>
      <w:r>
        <w:rPr>
          <w:cs/>
          <w:lang w:bidi="lo-LA"/>
        </w:rPr>
        <w:t>.</w:t>
      </w:r>
    </w:p>
    <w:p w14:paraId="60F30589" w14:textId="77777777" w:rsidR="00F37997" w:rsidRDefault="00F37997" w:rsidP="00F37997">
      <w:pPr>
        <w:pStyle w:val="ListParagraph"/>
        <w:numPr>
          <w:ilvl w:val="0"/>
          <w:numId w:val="38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ສຶກສາທິດສະດີການວິເຄາະ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ການອອກແບບເວັບໄຊເພື່ອຊອກບັນຫາ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ສາເຫດຂອງການເກີດ</w:t>
      </w:r>
      <w:r>
        <w:rPr>
          <w:cs/>
          <w:lang w:bidi="lo-LA"/>
        </w:rPr>
        <w:t xml:space="preserve"> </w:t>
      </w:r>
      <w:r>
        <w:rPr>
          <w:lang w:bidi="lo-LA"/>
        </w:rPr>
        <w:t xml:space="preserve">Debug </w:t>
      </w:r>
      <w:r>
        <w:rPr>
          <w:rFonts w:hint="cs"/>
          <w:cs/>
          <w:lang w:bidi="lo-LA"/>
        </w:rPr>
        <w:t>ຕ່າງໆ</w:t>
      </w:r>
      <w:r>
        <w:rPr>
          <w:cs/>
          <w:lang w:bidi="lo-LA"/>
        </w:rPr>
        <w:t>.</w:t>
      </w:r>
    </w:p>
    <w:p w14:paraId="66284B2F" w14:textId="77777777" w:rsidR="00F37997" w:rsidRDefault="00F37997" w:rsidP="00F37997">
      <w:pPr>
        <w:pStyle w:val="ListParagraph"/>
        <w:numPr>
          <w:ilvl w:val="0"/>
          <w:numId w:val="38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ວິເຄາະບັນຫາເພື່ອຊອກຫາບັນຫາ</w:t>
      </w:r>
      <w:r>
        <w:rPr>
          <w:lang w:bidi="lo-LA"/>
        </w:rPr>
        <w:t xml:space="preserve">, </w:t>
      </w:r>
      <w:r>
        <w:rPr>
          <w:rFonts w:hint="cs"/>
          <w:cs/>
          <w:lang w:bidi="lo-LA"/>
        </w:rPr>
        <w:t>ສາເຫດ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ຄວາມຖືກຕ້ອງຂອງລະບົບປັດຈຸບັນ</w:t>
      </w:r>
      <w:r>
        <w:rPr>
          <w:cs/>
          <w:lang w:bidi="lo-LA"/>
        </w:rPr>
        <w:t>.</w:t>
      </w:r>
    </w:p>
    <w:p w14:paraId="32D931ED" w14:textId="77777777" w:rsidR="00F37997" w:rsidRDefault="00F37997" w:rsidP="00F37997">
      <w:pPr>
        <w:pStyle w:val="ListParagraph"/>
        <w:numPr>
          <w:ilvl w:val="0"/>
          <w:numId w:val="38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ອອກແບບໂຄງສ້າງເວັບໄຊເພື່ອໃຫ້ເໝາະສົມກັບການໃຊ້ງານໃຫ້ຄ່ອງທີ່ສຸດ</w:t>
      </w:r>
      <w:r>
        <w:rPr>
          <w:cs/>
          <w:lang w:bidi="lo-LA"/>
        </w:rPr>
        <w:t>.</w:t>
      </w:r>
    </w:p>
    <w:p w14:paraId="515D217F" w14:textId="77777777" w:rsidR="00F37997" w:rsidRDefault="00F37997" w:rsidP="00F37997">
      <w:pPr>
        <w:pStyle w:val="ListParagraph"/>
        <w:numPr>
          <w:ilvl w:val="0"/>
          <w:numId w:val="38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ພັດທະນາເວັບໄຊແມ່ນ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ຕິດຕັ້ງໂປຣແກຣມທີ່ໃຊ້ພັດທະນາ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ຂຽນໂຄດອັບລົງໃສ່ອຸປະກອນ</w:t>
      </w:r>
      <w:r>
        <w:rPr>
          <w:cs/>
          <w:lang w:bidi="lo-LA"/>
        </w:rPr>
        <w:t>.</w:t>
      </w:r>
    </w:p>
    <w:p w14:paraId="7CDADB27" w14:textId="77777777" w:rsidR="00F37997" w:rsidRDefault="00F37997" w:rsidP="00F37997">
      <w:pPr>
        <w:pStyle w:val="ListParagraph"/>
        <w:numPr>
          <w:ilvl w:val="0"/>
          <w:numId w:val="38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ທົດລອງນໍາໃຊ້ເວັບໄຊ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ເມື່ອພົບບັນຫາຈະນຳໄປແກ້ໄຂ</w:t>
      </w:r>
      <w:r>
        <w:rPr>
          <w:cs/>
          <w:lang w:bidi="lo-LA"/>
        </w:rPr>
        <w:t>.</w:t>
      </w:r>
    </w:p>
    <w:p w14:paraId="73165516" w14:textId="77777777" w:rsidR="00F37997" w:rsidRDefault="00F37997" w:rsidP="00F37997">
      <w:pPr>
        <w:pStyle w:val="ListParagraph"/>
        <w:numPr>
          <w:ilvl w:val="0"/>
          <w:numId w:val="38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ສະຫຼຸບຜົນຈາກການທົດສອບນຳໃຊ້ຂອງເວັບໄຊ</w:t>
      </w:r>
      <w:r>
        <w:rPr>
          <w:cs/>
          <w:lang w:bidi="lo-LA"/>
        </w:rPr>
        <w:t>.</w:t>
      </w:r>
    </w:p>
    <w:p w14:paraId="3ACB18D1" w14:textId="77777777" w:rsidR="00825B19" w:rsidRDefault="00F37997" w:rsidP="00F37997">
      <w:pPr>
        <w:pStyle w:val="ListParagraph"/>
        <w:numPr>
          <w:ilvl w:val="0"/>
          <w:numId w:val="38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ປ້ອງກັນບົດເຂົ້ານຳໃຊ້ເວັບໄຊໃນການຄົ້ນຫາຂໍ້ມູນແຫຼ່ງທ່ອງທ່ຽວ</w:t>
      </w:r>
      <w:r>
        <w:rPr>
          <w:cs/>
          <w:lang w:bidi="lo-LA"/>
        </w:rPr>
        <w:t>.</w:t>
      </w:r>
    </w:p>
    <w:p w14:paraId="1C83CC17" w14:textId="77777777" w:rsidR="00825B19" w:rsidRDefault="00825B19" w:rsidP="00825B19">
      <w:pPr>
        <w:rPr>
          <w:lang w:bidi="lo-LA"/>
        </w:rPr>
      </w:pPr>
    </w:p>
    <w:p w14:paraId="073950BF" w14:textId="77777777" w:rsidR="00825B19" w:rsidRDefault="00825B19" w:rsidP="0005481D">
      <w:pPr>
        <w:pStyle w:val="Heading2"/>
        <w:ind w:left="567" w:hanging="567"/>
      </w:pPr>
      <w:bookmarkStart w:id="42" w:name="_Toc152431749"/>
      <w:r w:rsidRPr="00825B19">
        <w:rPr>
          <w:rFonts w:hint="cs"/>
          <w:cs/>
        </w:rPr>
        <w:t>ເຄື່ອງມືທີ່ໃຊ້ໃນການພັດທະນາ</w:t>
      </w:r>
      <w:bookmarkEnd w:id="42"/>
    </w:p>
    <w:p w14:paraId="3CDB6051" w14:textId="77777777" w:rsidR="00825B19" w:rsidRDefault="00825B19" w:rsidP="00825B19"/>
    <w:tbl>
      <w:tblPr>
        <w:tblStyle w:val="TableGrid"/>
        <w:tblpPr w:leftFromText="180" w:rightFromText="180" w:vertAnchor="text" w:horzAnchor="margin" w:tblpXSpec="center" w:tblpY="229"/>
        <w:tblW w:w="7255" w:type="dxa"/>
        <w:tblLook w:val="04A0" w:firstRow="1" w:lastRow="0" w:firstColumn="1" w:lastColumn="0" w:noHBand="0" w:noVBand="1"/>
      </w:tblPr>
      <w:tblGrid>
        <w:gridCol w:w="3985"/>
        <w:gridCol w:w="3270"/>
      </w:tblGrid>
      <w:tr w:rsidR="00825B19" w14:paraId="53B72B06" w14:textId="77777777" w:rsidTr="00825B19">
        <w:trPr>
          <w:trHeight w:val="376"/>
        </w:trPr>
        <w:tc>
          <w:tcPr>
            <w:tcW w:w="3985" w:type="dxa"/>
          </w:tcPr>
          <w:p w14:paraId="470ACE5B" w14:textId="77777777" w:rsidR="00825B19" w:rsidRDefault="00825B19" w:rsidP="00825B19">
            <w:pPr>
              <w:jc w:val="center"/>
            </w:pPr>
            <w:r>
              <w:t>Hardware</w:t>
            </w:r>
          </w:p>
        </w:tc>
        <w:tc>
          <w:tcPr>
            <w:tcW w:w="3270" w:type="dxa"/>
          </w:tcPr>
          <w:p w14:paraId="049B451D" w14:textId="77777777" w:rsidR="00825B19" w:rsidRDefault="00825B19" w:rsidP="00825B19">
            <w:pPr>
              <w:jc w:val="center"/>
              <w:rPr>
                <w:lang w:bidi="lo-LA"/>
              </w:rPr>
            </w:pPr>
            <w:r>
              <w:rPr>
                <w:lang w:bidi="lo-LA"/>
              </w:rPr>
              <w:t>Software</w:t>
            </w:r>
          </w:p>
        </w:tc>
      </w:tr>
      <w:tr w:rsidR="00825B19" w14:paraId="53ADC1AC" w14:textId="77777777" w:rsidTr="00825B19">
        <w:trPr>
          <w:trHeight w:val="3932"/>
        </w:trPr>
        <w:tc>
          <w:tcPr>
            <w:tcW w:w="3985" w:type="dxa"/>
          </w:tcPr>
          <w:p w14:paraId="34FA5594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Lenovo 82 JU</w:t>
            </w:r>
          </w:p>
          <w:p w14:paraId="02B1E4CA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CPU: AMD Ryzen 7 5800H</w:t>
            </w:r>
          </w:p>
          <w:p w14:paraId="7DA2BA93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RAM: 16GB DDR4</w:t>
            </w:r>
          </w:p>
          <w:p w14:paraId="66DC8526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SSD: 500GB M.2</w:t>
            </w:r>
          </w:p>
          <w:p w14:paraId="34ECFB5E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Display: 15.6 FHD (1920x1080 165Hz)</w:t>
            </w:r>
          </w:p>
          <w:p w14:paraId="02740298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GPU: NVIDIA GEFORCE RTX 3060</w:t>
            </w:r>
          </w:p>
          <w:p w14:paraId="37943299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OS: Windows 11 Home</w:t>
            </w:r>
          </w:p>
        </w:tc>
        <w:tc>
          <w:tcPr>
            <w:tcW w:w="3270" w:type="dxa"/>
          </w:tcPr>
          <w:p w14:paraId="1F33D8B3" w14:textId="3184CB2C" w:rsidR="00825B19" w:rsidRPr="006D3350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Visual Studio Code</w:t>
            </w:r>
          </w:p>
          <w:p w14:paraId="230D05B3" w14:textId="77777777" w:rsidR="00825B19" w:rsidRDefault="00825B19" w:rsidP="00825B19">
            <w:pPr>
              <w:spacing w:line="360" w:lineRule="auto"/>
              <w:rPr>
                <w:rFonts w:cs="Times New Roman"/>
              </w:rPr>
            </w:pPr>
            <w:r w:rsidRPr="00215472">
              <w:rPr>
                <w:rFonts w:cs="Times New Roman"/>
              </w:rPr>
              <w:t>javaScript</w:t>
            </w:r>
          </w:p>
          <w:p w14:paraId="45A0601F" w14:textId="77777777" w:rsidR="00825B19" w:rsidRDefault="00825B19" w:rsidP="00825B19">
            <w:pPr>
              <w:spacing w:line="360" w:lineRule="auto"/>
              <w:rPr>
                <w:rFonts w:cs="Times New Roman"/>
              </w:rPr>
            </w:pPr>
            <w:r w:rsidRPr="00215472">
              <w:rPr>
                <w:rFonts w:cs="Times New Roman"/>
              </w:rPr>
              <w:t>Nodejs</w:t>
            </w:r>
          </w:p>
          <w:p w14:paraId="349452AA" w14:textId="75101A68" w:rsidR="00825B19" w:rsidRPr="0056026F" w:rsidRDefault="0056026F" w:rsidP="00825B19">
            <w:pPr>
              <w:spacing w:line="360" w:lineRule="auto"/>
              <w:rPr>
                <w:rFonts w:cstheme="minorBidi"/>
              </w:rPr>
            </w:pPr>
            <w:r>
              <w:rPr>
                <w:rFonts w:cstheme="minorBidi"/>
              </w:rPr>
              <w:t>PostgreSQL</w:t>
            </w:r>
          </w:p>
          <w:p w14:paraId="39340F96" w14:textId="77777777" w:rsidR="00825B19" w:rsidRDefault="00825B19" w:rsidP="00825B19">
            <w:pPr>
              <w:spacing w:line="360" w:lineRule="auto"/>
              <w:rPr>
                <w:rFonts w:cs="Times New Roman"/>
              </w:rPr>
            </w:pPr>
            <w:r w:rsidRPr="00215472">
              <w:rPr>
                <w:rFonts w:cs="Times New Roman"/>
              </w:rPr>
              <w:t>Reactjs</w:t>
            </w:r>
          </w:p>
          <w:p w14:paraId="30D1937A" w14:textId="77777777" w:rsidR="00825B19" w:rsidRDefault="00825B19" w:rsidP="00825B19">
            <w:pPr>
              <w:spacing w:line="360" w:lineRule="auto"/>
              <w:rPr>
                <w:rFonts w:cs="Times New Roman"/>
              </w:rPr>
            </w:pPr>
            <w:r w:rsidRPr="00215472">
              <w:rPr>
                <w:rFonts w:cs="Times New Roman"/>
              </w:rPr>
              <w:t>Figma</w:t>
            </w:r>
          </w:p>
          <w:p w14:paraId="3E516573" w14:textId="54B5DF91" w:rsidR="007B17E0" w:rsidRPr="00E13A55" w:rsidRDefault="007B17E0" w:rsidP="00825B19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World</w:t>
            </w:r>
          </w:p>
        </w:tc>
      </w:tr>
    </w:tbl>
    <w:p w14:paraId="4BEBB59B" w14:textId="77777777" w:rsidR="00F37997" w:rsidRDefault="00F37997" w:rsidP="00825B19">
      <w:r>
        <w:br w:type="page"/>
      </w:r>
    </w:p>
    <w:p w14:paraId="2CA2D825" w14:textId="0751BB30" w:rsidR="00F37997" w:rsidRPr="007B17E0" w:rsidRDefault="00ED5480" w:rsidP="007B17E0">
      <w:pPr>
        <w:pStyle w:val="Heading4"/>
      </w:pPr>
      <w:bookmarkStart w:id="43" w:name="_Toc152431750"/>
      <w:r w:rsidRPr="007B17E0">
        <w:rPr>
          <w:rFonts w:hint="cs"/>
          <w:cs/>
        </w:rPr>
        <w:lastRenderedPageBreak/>
        <w:t>ພາກທີ 2</w:t>
      </w:r>
      <w:bookmarkEnd w:id="43"/>
    </w:p>
    <w:p w14:paraId="6586C826" w14:textId="00DC587B" w:rsidR="00ED5480" w:rsidRPr="007B17E0" w:rsidRDefault="00ED5480" w:rsidP="007B17E0">
      <w:pPr>
        <w:jc w:val="center"/>
        <w:rPr>
          <w:b/>
          <w:bCs/>
          <w:sz w:val="32"/>
          <w:szCs w:val="32"/>
        </w:rPr>
      </w:pPr>
      <w:r w:rsidRPr="007B17E0">
        <w:rPr>
          <w:rFonts w:hint="cs"/>
          <w:b/>
          <w:bCs/>
          <w:sz w:val="32"/>
          <w:szCs w:val="32"/>
          <w:cs/>
        </w:rPr>
        <w:t>ທົບທວນທິດສະດີ ແລະ ບົດສືກສາທີ່ກ່ຽວຂ້ອງ</w:t>
      </w:r>
    </w:p>
    <w:p w14:paraId="54AAF392" w14:textId="0E45D964" w:rsidR="000B77A9" w:rsidRDefault="001C3AF1" w:rsidP="008E64D9">
      <w:pPr>
        <w:pStyle w:val="Heading5"/>
      </w:pPr>
      <w:bookmarkStart w:id="44" w:name="_Toc152431751"/>
      <w:r>
        <w:t xml:space="preserve">2.1. </w:t>
      </w:r>
      <w:r w:rsidR="000B77A9" w:rsidRPr="000B77A9">
        <w:rPr>
          <w:rFonts w:hint="cs"/>
          <w:cs/>
        </w:rPr>
        <w:t>ນິຍາມຄຳສັບ</w:t>
      </w:r>
      <w:bookmarkEnd w:id="44"/>
    </w:p>
    <w:p w14:paraId="74074811" w14:textId="0DFDF72A" w:rsidR="000B77A9" w:rsidRDefault="000B77A9" w:rsidP="00DF66DD">
      <w:pPr>
        <w:pStyle w:val="ListParagraph"/>
        <w:numPr>
          <w:ilvl w:val="0"/>
          <w:numId w:val="62"/>
        </w:numPr>
      </w:pPr>
      <w:r w:rsidRPr="000B77A9">
        <w:rPr>
          <w:rFonts w:hint="cs"/>
          <w:cs/>
        </w:rPr>
        <w:t>ໂພສ</w:t>
      </w:r>
      <w:r>
        <w:t>(</w:t>
      </w:r>
      <w:r>
        <w:rPr>
          <w:lang w:bidi="th-TH"/>
        </w:rPr>
        <w:t xml:space="preserve">Post) : </w:t>
      </w:r>
      <w:r>
        <w:rPr>
          <w:rFonts w:hint="cs"/>
          <w:cs/>
        </w:rPr>
        <w:t>ແມ່ນການສະແດງງຂໍ້ຄວາມຕ່າງໆ ເຊັ່ນ: ຂໍ້ມູນ, ພູບພາບ ຫຼື ຂໍ້ຄວາມໂດຍຜ່ານຊ່ຶງທາງທີ່ຕ້ອງການ ເພື່ອໃຫ້ຄົນອື່ນຮັບຮູ້ກ່ຽວກັບສິ່ງທີ່ສົນໃຈ.</w:t>
      </w:r>
    </w:p>
    <w:p w14:paraId="097C3C57" w14:textId="77777777" w:rsidR="000B77A9" w:rsidRDefault="000B77A9" w:rsidP="00DF66DD">
      <w:pPr>
        <w:pStyle w:val="ListParagraph"/>
        <w:numPr>
          <w:ilvl w:val="0"/>
          <w:numId w:val="62"/>
        </w:numPr>
      </w:pPr>
      <w:r>
        <w:rPr>
          <w:rFonts w:hint="cs"/>
          <w:cs/>
        </w:rPr>
        <w:t xml:space="preserve">ຄອມເມັ້ນ </w:t>
      </w:r>
      <w:r>
        <w:t xml:space="preserve">(Comment) : </w:t>
      </w:r>
      <w:r>
        <w:rPr>
          <w:rFonts w:hint="cs"/>
          <w:cs/>
        </w:rPr>
        <w:t xml:space="preserve">ໝາຍເຖິງຂໍ້ຄວາມທີ່ຜູ້ໃຊ້ອິນເທີເນັດ </w:t>
      </w:r>
      <w:r>
        <w:t xml:space="preserve">(Internet) </w:t>
      </w:r>
      <w:r>
        <w:rPr>
          <w:rFonts w:hint="cs"/>
          <w:cs/>
        </w:rPr>
        <w:t>ຂຽນເພື່ອສະແດງຄວາມຄິດເຫັນ ຫຼື ແລກປ່ຽນຄວາມຄິດເຫັນກ່ຽວກັບເນື້ອຫາ ຫຼື ຫົວຂໍ້ໃດໜຶ່ງເທິງເວັບໄຊ ຫຼື ເທິງໂລກອອນລາຍ.</w:t>
      </w:r>
    </w:p>
    <w:p w14:paraId="7E239059" w14:textId="77777777" w:rsidR="000B77A9" w:rsidRDefault="000B77A9" w:rsidP="00DF66DD">
      <w:pPr>
        <w:pStyle w:val="ListParagraph"/>
        <w:numPr>
          <w:ilvl w:val="0"/>
          <w:numId w:val="62"/>
        </w:numPr>
      </w:pPr>
      <w:r>
        <w:rPr>
          <w:rFonts w:hint="cs"/>
          <w:cs/>
        </w:rPr>
        <w:t xml:space="preserve">ຣີວິວ </w:t>
      </w:r>
      <w:r>
        <w:t xml:space="preserve">(Review) : </w:t>
      </w:r>
      <w:r>
        <w:rPr>
          <w:rFonts w:hint="cs"/>
          <w:cs/>
        </w:rPr>
        <w:t>ແມ່ນບົດວິຈານ ຫຼື ບົດຄວາມທີ່ຂຽນຂຶ້ນເພື່ອປະເມີນ ຫຼື ວິເຄາະການບໍລິການ, ຜະລິດຕະພັນ ຫຼື ເຫດການໃດໜຶ່ງບົດວິຈານເຫຼົ່ານີ້ມັກຈະປາກົດຢູ່ເທິງສື່ອອນລາຍຕ່າງໆ.</w:t>
      </w:r>
    </w:p>
    <w:p w14:paraId="35658FC2" w14:textId="77777777" w:rsidR="000B77A9" w:rsidRDefault="000B77A9" w:rsidP="00DF66DD">
      <w:pPr>
        <w:pStyle w:val="ListParagraph"/>
        <w:numPr>
          <w:ilvl w:val="0"/>
          <w:numId w:val="62"/>
        </w:numPr>
      </w:pPr>
      <w:r>
        <w:rPr>
          <w:rFonts w:hint="cs"/>
          <w:cs/>
        </w:rPr>
        <w:t xml:space="preserve">ບຣັອກ </w:t>
      </w:r>
      <w:r>
        <w:t xml:space="preserve">(Blog) : </w:t>
      </w:r>
      <w:r>
        <w:rPr>
          <w:rFonts w:hint="cs"/>
          <w:cs/>
        </w:rPr>
        <w:t xml:space="preserve">ແມ່ນຫຍໍ້ມາຈາກ </w:t>
      </w:r>
      <w:r>
        <w:t xml:space="preserve">Weblog </w:t>
      </w:r>
      <w:r>
        <w:rPr>
          <w:rFonts w:hint="cs"/>
          <w:cs/>
        </w:rPr>
        <w:t xml:space="preserve">ເຊິ່ງມາຈາກຄຳວ່າ </w:t>
      </w:r>
      <w:r>
        <w:t xml:space="preserve">Web </w:t>
      </w:r>
      <w:r>
        <w:rPr>
          <w:rFonts w:hint="cs"/>
          <w:cs/>
        </w:rPr>
        <w:t xml:space="preserve">ແລະ </w:t>
      </w:r>
      <w:r>
        <w:t xml:space="preserve">log </w:t>
      </w:r>
      <w:r>
        <w:rPr>
          <w:rFonts w:hint="cs"/>
          <w:cs/>
        </w:rPr>
        <w:t xml:space="preserve">ມາລວມກັນກາຍມາເປັນ </w:t>
      </w:r>
      <w:r>
        <w:t xml:space="preserve">Blog </w:t>
      </w:r>
      <w:r>
        <w:rPr>
          <w:rFonts w:hint="cs"/>
          <w:cs/>
        </w:rPr>
        <w:t xml:space="preserve">ເຊິ່ງໝາຍເຖິງເວັບໄຊທີ່ໃຊ້ໃນການບັນທຶກຂໍ້ຄວາມ ຫຼື ບົດຄວາມຕ່າງໆລຽງຕາມລຳດັບເວລາໂດຍເຈົ້າຂອງ </w:t>
      </w:r>
      <w:r>
        <w:t xml:space="preserve">Blog </w:t>
      </w:r>
      <w:r>
        <w:rPr>
          <w:rFonts w:hint="cs"/>
          <w:cs/>
        </w:rPr>
        <w:t>ສາມາດຂຽນກ່ຽວກັບຫົວຂໍ້ໃດກໍ່ໄດ້ເຊັ່ນ: ປະສົບການສ່ວນຕົວ, ຄວາມຮູ້, ຄວາມມັກ, ຂ່າວສານເຫດການປັດຈຸບັນເປັນຕົ້ນ.</w:t>
      </w:r>
    </w:p>
    <w:p w14:paraId="1448CED6" w14:textId="237C5A41" w:rsidR="000B77A9" w:rsidRDefault="000B77A9" w:rsidP="00DF66DD">
      <w:pPr>
        <w:pStyle w:val="ListParagraph"/>
        <w:numPr>
          <w:ilvl w:val="0"/>
          <w:numId w:val="62"/>
        </w:numPr>
      </w:pPr>
      <w:r>
        <w:rPr>
          <w:rFonts w:hint="cs"/>
          <w:cs/>
        </w:rPr>
        <w:t xml:space="preserve">ເຮດຕິ່ງ </w:t>
      </w:r>
      <w:r>
        <w:t xml:space="preserve">(Rating) : </w:t>
      </w:r>
      <w:r w:rsidR="006D3350">
        <w:rPr>
          <w:rFonts w:hint="cs"/>
          <w:cs/>
        </w:rPr>
        <w:t>ແມ່ນຄະແນນ ຫຼື ອັນດັບທີ່ຜູ້ໃຊ້ອິນເຕີເນັດໃຫ້ສຳຫລັບຜະລິດຕະພັນ, ບໍລິສັດ ແລະ ເຫດການໃດໜຶ່ງຄະແນນ ຫຼື ອັນດັບເຫຼົ່ານີ້ມັກຖືກໃຊ້ຢູ່ເທິງເວັບໄຊ ແລະ ສື່ອອນລາຍຕ່າງໆຈະມີສັນຍາລັກເຊັ່ນ: ດາວຫ້າດວງ ຫຼື ນິ້ວໂປ້ຂ້າງຂຶ້ນຂ້າງລົງ.</w:t>
      </w:r>
    </w:p>
    <w:p w14:paraId="62E8C9D3" w14:textId="7D1ED15A" w:rsidR="00E35F9D" w:rsidRDefault="000B77A9" w:rsidP="00815980">
      <w:pPr>
        <w:pStyle w:val="ListParagraph"/>
        <w:numPr>
          <w:ilvl w:val="0"/>
          <w:numId w:val="62"/>
        </w:numPr>
      </w:pPr>
      <w:r>
        <w:rPr>
          <w:rFonts w:hint="cs"/>
          <w:cs/>
        </w:rPr>
        <w:t xml:space="preserve">ແພຣດຟອມ </w:t>
      </w:r>
      <w:r>
        <w:t>(Platform) :</w:t>
      </w:r>
      <w:r w:rsidR="006D3350">
        <w:rPr>
          <w:rFonts w:hint="cs"/>
          <w:cs/>
        </w:rPr>
        <w:t xml:space="preserve"> ແມ່ນສະພາບແວດລ້ອມ ຫຼື ລະບົບທີ່ຮັບຮອງການພັດທະນາ ແລະ ການໃຊ້ງານແອບພິເຄຊັ່ນ ຫຼື ບໍລິການຕ່າງໆເຊັ່ນ: </w:t>
      </w:r>
      <w:r w:rsidR="006D3350">
        <w:t xml:space="preserve">Google, Apple, Microsoft, </w:t>
      </w:r>
      <w:r w:rsidR="006D3350">
        <w:rPr>
          <w:rFonts w:hint="cs"/>
          <w:cs/>
        </w:rPr>
        <w:t xml:space="preserve">ແລະ </w:t>
      </w:r>
      <w:r w:rsidR="006D3350">
        <w:t>Amazon.</w:t>
      </w:r>
    </w:p>
    <w:p w14:paraId="1A0EA12F" w14:textId="1ADD8675" w:rsidR="00E35F9D" w:rsidRDefault="00E35F9D" w:rsidP="00DF66DD">
      <w:pPr>
        <w:pStyle w:val="ListParagraph"/>
        <w:numPr>
          <w:ilvl w:val="0"/>
          <w:numId w:val="62"/>
        </w:numPr>
      </w:pPr>
      <w:r>
        <w:rPr>
          <w:rFonts w:hint="cs"/>
          <w:cs/>
          <w:lang w:bidi="lo-LA"/>
        </w:rPr>
        <w:t>ເວັບໄຊ</w:t>
      </w:r>
      <w:r>
        <w:rPr>
          <w:lang w:bidi="lo-LA"/>
        </w:rPr>
        <w:t xml:space="preserve"> (Website)</w:t>
      </w:r>
      <w:r w:rsidR="00EA2A5D">
        <w:rPr>
          <w:lang w:bidi="lo-LA"/>
        </w:rPr>
        <w:t>:</w:t>
      </w:r>
      <w:r w:rsidR="0099603C">
        <w:rPr>
          <w:lang w:bidi="lo-LA"/>
        </w:rPr>
        <w:t xml:space="preserve"> </w:t>
      </w:r>
      <w:r w:rsidR="0099603C">
        <w:rPr>
          <w:rFonts w:hint="cs"/>
          <w:cs/>
          <w:lang w:bidi="lo-LA"/>
        </w:rPr>
        <w:t xml:space="preserve">ໝາຍເຖິງນ້າເວັບເພຈຫຼາຍໜ້າທີ່ເຊື່ອງກັນຜ່ານ </w:t>
      </w:r>
      <w:r w:rsidR="0099603C">
        <w:rPr>
          <w:lang w:bidi="lo-LA"/>
        </w:rPr>
        <w:t xml:space="preserve">Hyper link </w:t>
      </w:r>
      <w:r w:rsidR="0099603C">
        <w:rPr>
          <w:rFonts w:hint="cs"/>
          <w:cs/>
          <w:lang w:bidi="lo-LA"/>
        </w:rPr>
        <w:t>ສ້າງຂຶ້ນເພື່ອນຳສະເນີຂໍ້ມູນຕ່າງໆຜ່ານອິນເຕີເນັດເຊິ່ງຈະເປັນແລ້ງຫາຂໍ້ມູນຂ່າວສານຫຼາກຫຼາຍເຊິ່ງຈະຊ່ວຍໃຫ້ເຮົາເຂົ້າເຖິງຂໍ້ມູນທຸກຢ່າງໄດ້ວ່ອງໄວ ແລະ ສະດວກ.</w:t>
      </w:r>
      <w:r w:rsidR="00EA2A5D">
        <w:rPr>
          <w:lang w:bidi="lo-LA"/>
        </w:rPr>
        <w:t xml:space="preserve"> </w:t>
      </w:r>
    </w:p>
    <w:p w14:paraId="1879AF9E" w14:textId="6F5067CB" w:rsidR="00E35F9D" w:rsidRDefault="00E35F9D" w:rsidP="00DF66DD">
      <w:pPr>
        <w:pStyle w:val="ListParagraph"/>
        <w:numPr>
          <w:ilvl w:val="0"/>
          <w:numId w:val="62"/>
        </w:numPr>
      </w:pPr>
      <w:r>
        <w:rPr>
          <w:lang w:bidi="lo-LA"/>
        </w:rPr>
        <w:t>Open – source</w:t>
      </w:r>
      <w:r w:rsidR="0099603C">
        <w:rPr>
          <w:rFonts w:hint="cs"/>
          <w:cs/>
          <w:lang w:bidi="lo-LA"/>
        </w:rPr>
        <w:t xml:space="preserve"> : ໂອເພັນຊອສ ຫຼື </w:t>
      </w:r>
      <w:r w:rsidR="0099603C">
        <w:rPr>
          <w:lang w:bidi="lo-LA"/>
        </w:rPr>
        <w:t xml:space="preserve">open – source </w:t>
      </w:r>
      <w:r w:rsidR="0099603C">
        <w:rPr>
          <w:rFonts w:hint="cs"/>
          <w:cs/>
          <w:lang w:bidi="lo-LA"/>
        </w:rPr>
        <w:t xml:space="preserve">ໝາຍເຖິງຊອບແວທີ່ໃຫ້ສິດແກ່ຜູ້ໃຊ້ໃນການເຂົ້າເຖິງຊອສໂຄດ </w:t>
      </w:r>
      <w:r w:rsidR="0099603C">
        <w:rPr>
          <w:lang w:bidi="lo-LA"/>
        </w:rPr>
        <w:t xml:space="preserve">(Source code) </w:t>
      </w:r>
      <w:r w:rsidR="0099603C">
        <w:rPr>
          <w:rFonts w:hint="cs"/>
          <w:cs/>
          <w:lang w:bidi="lo-LA"/>
        </w:rPr>
        <w:t>ຫຼື ໂຄດຕົ້ນສະບັບຂອງຊອບແວຕ່າງໆໄດ້ຢ່າງອິດສະຫຼະຜູ້ໃຊ້ງານສາມາດສຶກສາ, ດັດແປງ ແລະ ເຜີຍແຜ່ຊອສໂຄດນັ້ນໆໄກ້ຕາມຄວາມຕ້ອງການ.</w:t>
      </w:r>
    </w:p>
    <w:p w14:paraId="069F6074" w14:textId="584F1F6D" w:rsidR="00E35F9D" w:rsidRDefault="00E35F9D" w:rsidP="00E35F9D">
      <w:pPr>
        <w:pStyle w:val="ListParagraph"/>
        <w:numPr>
          <w:ilvl w:val="0"/>
          <w:numId w:val="62"/>
        </w:numPr>
      </w:pPr>
      <w:r>
        <w:t xml:space="preserve">User </w:t>
      </w:r>
      <w:r>
        <w:rPr>
          <w:rFonts w:hint="cs"/>
          <w:cs/>
          <w:lang w:bidi="lo-LA"/>
        </w:rPr>
        <w:t>ຫຼື ຜູ້ໃຊ້</w:t>
      </w:r>
      <w:r w:rsidR="004C296A">
        <w:rPr>
          <w:rFonts w:hint="cs"/>
          <w:cs/>
          <w:lang w:bidi="lo-LA"/>
        </w:rPr>
        <w:t xml:space="preserve"> : ແມ່ນບຸກຄົນ ຫຼື ກຸ່ມບຸກຄົນທີ່ໃຊ້ງານລະບົບຄອມພິວເຕີ ລື ຊອບແວຕ່າງໆເພື່ອການບໍລິໂພກ, ການໃຊ້ງານທົ່ວໄປເຊັ່ນ: ການທ່ອງເວັບໄຊ, ການເບິ່ງວິດິໂອ, ການຟັງເພງ, ການລິ້ນເກມເປັນຕົ້ນ.</w:t>
      </w:r>
    </w:p>
    <w:p w14:paraId="23A30278" w14:textId="57EC29AE" w:rsidR="000B77A9" w:rsidRPr="000B77A9" w:rsidRDefault="000B77A9" w:rsidP="00DF66DD">
      <w:pPr>
        <w:rPr>
          <w:rFonts w:eastAsiaTheme="majorEastAsia"/>
          <w:lang w:bidi="lo-LA"/>
        </w:rPr>
      </w:pPr>
      <w:r>
        <w:br w:type="page"/>
      </w:r>
    </w:p>
    <w:p w14:paraId="62FFC6D8" w14:textId="7707B9A8" w:rsidR="000B77A9" w:rsidRDefault="008E64D9" w:rsidP="008E64D9">
      <w:pPr>
        <w:pStyle w:val="Heading5"/>
      </w:pPr>
      <w:bookmarkStart w:id="45" w:name="_Toc152431752"/>
      <w:r>
        <w:lastRenderedPageBreak/>
        <w:t xml:space="preserve">2.2.  </w:t>
      </w:r>
      <w:r w:rsidR="000B77A9">
        <w:rPr>
          <w:rFonts w:hint="cs"/>
          <w:cs/>
        </w:rPr>
        <w:t>ທົບທວນທິດສະດີທີ່ກ່ຽວຂ້ອງ</w:t>
      </w:r>
      <w:bookmarkEnd w:id="45"/>
    </w:p>
    <w:p w14:paraId="697323E1" w14:textId="77777777" w:rsidR="003C4A2B" w:rsidRDefault="003C4A2B" w:rsidP="00DA297B"/>
    <w:p w14:paraId="60587528" w14:textId="39790163" w:rsidR="006D3350" w:rsidRDefault="004200FA" w:rsidP="00153B92">
      <w:pPr>
        <w:pStyle w:val="Heading6"/>
      </w:pPr>
      <w:bookmarkStart w:id="46" w:name="_Toc152431753"/>
      <w:r>
        <w:rPr>
          <w:rFonts w:hint="cs"/>
          <w:cs/>
          <w:lang w:bidi="lo-LA"/>
        </w:rPr>
        <w:t>2</w:t>
      </w:r>
      <w:r w:rsidR="00DF66DD" w:rsidRPr="003C4A2B">
        <w:t xml:space="preserve">.2.1. </w:t>
      </w:r>
      <w:r w:rsidR="00153B92">
        <w:rPr>
          <w:rFonts w:hint="cs"/>
          <w:cs/>
          <w:lang w:bidi="lo-LA"/>
        </w:rPr>
        <w:t xml:space="preserve">  </w:t>
      </w:r>
      <w:r w:rsidR="003C4A2B">
        <w:rPr>
          <w:rFonts w:hint="cs"/>
          <w:cs/>
        </w:rPr>
        <w:t>ທິດສະດີກ່ຽວກັບເວັບໄຊ</w:t>
      </w:r>
      <w:bookmarkEnd w:id="46"/>
    </w:p>
    <w:p w14:paraId="0F7B5943" w14:textId="053C8CEA" w:rsidR="005B065B" w:rsidRDefault="005B065B" w:rsidP="005B065B">
      <w:pPr>
        <w:ind w:firstLine="240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       </w:t>
      </w:r>
      <w:r w:rsidR="003C4A2B">
        <w:rPr>
          <w:rFonts w:hint="cs"/>
          <w:cs/>
          <w:lang w:bidi="lo-LA"/>
        </w:rPr>
        <w:t xml:space="preserve">ເວັບໄຊ </w:t>
      </w:r>
      <w:r w:rsidR="003C4A2B">
        <w:rPr>
          <w:lang w:bidi="lo-LA"/>
        </w:rPr>
        <w:t>(</w:t>
      </w:r>
      <w:r w:rsidR="003C4A2B">
        <w:rPr>
          <w:lang w:bidi="th-TH"/>
        </w:rPr>
        <w:t>Website</w:t>
      </w:r>
      <w:r w:rsidR="003C4A2B">
        <w:rPr>
          <w:lang w:bidi="lo-LA"/>
        </w:rPr>
        <w:t xml:space="preserve">) </w:t>
      </w:r>
      <w:r w:rsidR="003C4A2B">
        <w:rPr>
          <w:rFonts w:hint="cs"/>
          <w:cs/>
          <w:lang w:bidi="lo-LA"/>
        </w:rPr>
        <w:t xml:space="preserve">ໝາຍເຖິງ ໜ້າເວັບເພຈທີ່ເຮັດຂຶ້ນເພື່ອນຳສະເຫນີຂໍ້ມູນຕ່າງໆຜ່ານທາງຄອມພິວເຕີ ແລະ ອິນເຕີເນັດໂດຍຈະມີນ້າເວັບເພຈຫຼາຍໆຫນ້າທີ່ເຊື່ອມໂຍງເຂົ້າກັບໄຮເປີ້ລິ້ງເພື່ອສາມາດເປີດໄປຍັງນ້າເພຈຕ່າງໆໄດ້ຢ່າງງ່າຍດາຍ ແລະ ຖືກຈັດເກັບໄວ້ໃນ </w:t>
      </w:r>
      <w:r w:rsidR="003C4A2B">
        <w:rPr>
          <w:lang w:bidi="lo-LA"/>
        </w:rPr>
        <w:t xml:space="preserve">WWW </w:t>
      </w:r>
      <w:r w:rsidR="003C4A2B">
        <w:rPr>
          <w:rFonts w:hint="cs"/>
          <w:cs/>
          <w:lang w:bidi="lo-LA"/>
        </w:rPr>
        <w:t>ໂດຍເວັບໄຊສ່ວນໃຫຍ່ນັ້ນມີທັງເວັບໄຊທີ່</w:t>
      </w:r>
      <w:r>
        <w:rPr>
          <w:rFonts w:hint="cs"/>
          <w:cs/>
          <w:lang w:bidi="lo-LA"/>
        </w:rPr>
        <w:t>ເປີດໃຫ້ເຂົ້າເບິ່ງຟຣີ ແລະ ເວັບໄຊທີ່ຕ້ອງສະຫມັກເປັນສະມາຊິກໄດ້ເສຍຄ່າບໍລິການຈຶ່ງສາມາດເຂົ້າໃຊ້ງານເວັບໄດ້ເຊິ່ງຂໍ້ມູນໃນເວັບຈະມີຫຼາກຫຼາຍຮູບແບບຂຶ້ນຢູ່ກັບຄວາມຕ້ອງການນຳສະເໜີຂອງເຈົ້າຂອງເວັບການເບິ່ງເວັບໄຊເຮົາຈະເບິ່ງຜ່ານຊ່ອງທາງຊອບແວໃນລັກສະນະຂອງບຣາວເຊີ.</w:t>
      </w:r>
    </w:p>
    <w:p w14:paraId="04C54A6B" w14:textId="420FB2E7" w:rsidR="005B065B" w:rsidRDefault="005B065B" w:rsidP="00D610BF">
      <w:pPr>
        <w:pStyle w:val="Heading6"/>
      </w:pPr>
      <w:bookmarkStart w:id="47" w:name="_Toc152431754"/>
      <w:r w:rsidRPr="005B065B">
        <w:rPr>
          <w:cs/>
        </w:rPr>
        <w:t>2.2.2</w:t>
      </w:r>
      <w:r w:rsidRPr="005B065B">
        <w:rPr>
          <w:rFonts w:hint="cs"/>
          <w:cs/>
        </w:rPr>
        <w:t xml:space="preserve">. </w:t>
      </w:r>
      <w:r w:rsidR="00153B92">
        <w:rPr>
          <w:rFonts w:hint="cs"/>
          <w:cs/>
          <w:lang w:bidi="lo-LA"/>
        </w:rPr>
        <w:t xml:space="preserve">  </w:t>
      </w:r>
      <w:r w:rsidRPr="005B065B">
        <w:rPr>
          <w:rFonts w:hint="cs"/>
          <w:cs/>
        </w:rPr>
        <w:t>ທິດສະດີກ່ຽວກັບພາສາທີ່ໃຊ້</w:t>
      </w:r>
      <w:bookmarkEnd w:id="47"/>
    </w:p>
    <w:p w14:paraId="3D5AEBEB" w14:textId="77777777" w:rsidR="00D610BF" w:rsidRDefault="00D610BF" w:rsidP="00D610BF">
      <w:pPr>
        <w:rPr>
          <w:lang w:bidi="lo-LA"/>
        </w:rPr>
      </w:pPr>
    </w:p>
    <w:p w14:paraId="3F71FD64" w14:textId="3BC19768" w:rsidR="006746DC" w:rsidRDefault="00D610BF" w:rsidP="006746DC">
      <w:pPr>
        <w:pStyle w:val="ListParagraph"/>
        <w:numPr>
          <w:ilvl w:val="0"/>
          <w:numId w:val="66"/>
        </w:numPr>
        <w:rPr>
          <w:lang w:bidi="lo-LA"/>
        </w:rPr>
      </w:pPr>
      <w:r>
        <w:rPr>
          <w:lang w:bidi="lo-LA"/>
        </w:rPr>
        <w:t>JavaScript</w:t>
      </w:r>
    </w:p>
    <w:p w14:paraId="1714955A" w14:textId="4258CAE4" w:rsidR="00D610BF" w:rsidRDefault="00D610BF" w:rsidP="00D610BF">
      <w:pPr>
        <w:pStyle w:val="ListParagraph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ເປັນພາສາສະຄິບເຊີງວັດຖຸ </w:t>
      </w:r>
      <w:r>
        <w:rPr>
          <w:lang w:bidi="lo-LA"/>
        </w:rPr>
        <w:t xml:space="preserve">(Object Oriented Programing) </w:t>
      </w:r>
      <w:r>
        <w:rPr>
          <w:rFonts w:hint="cs"/>
          <w:cs/>
          <w:lang w:bidi="lo-LA"/>
        </w:rPr>
        <w:t xml:space="preserve">ທີ່ໃຊ້ໃນການສ້າງ ແລະ ແກ້ໄຂໜ້າເວັບໄຊພັດທະນາໂດຍ </w:t>
      </w:r>
      <w:r>
        <w:rPr>
          <w:lang w:bidi="lo-LA"/>
        </w:rPr>
        <w:t xml:space="preserve">Brendan Eich </w:t>
      </w:r>
      <w:r>
        <w:rPr>
          <w:rFonts w:hint="cs"/>
          <w:cs/>
          <w:lang w:bidi="lo-LA"/>
        </w:rPr>
        <w:t xml:space="preserve">ໃຫ້ກັບ </w:t>
      </w:r>
      <w:r>
        <w:rPr>
          <w:lang w:bidi="lo-LA"/>
        </w:rPr>
        <w:t xml:space="preserve">Netscape Communication Corporation </w:t>
      </w:r>
      <w:r>
        <w:rPr>
          <w:rFonts w:hint="cs"/>
          <w:cs/>
          <w:lang w:bidi="lo-LA"/>
        </w:rPr>
        <w:t xml:space="preserve">ໃນປິ 1995 ປັດຈຸບັນ </w:t>
      </w:r>
      <w:r>
        <w:rPr>
          <w:lang w:bidi="lo-LA"/>
        </w:rPr>
        <w:t xml:space="preserve">JavaScript </w:t>
      </w:r>
      <w:r>
        <w:rPr>
          <w:rFonts w:hint="cs"/>
          <w:cs/>
          <w:lang w:bidi="lo-LA"/>
        </w:rPr>
        <w:t xml:space="preserve">ເປັນພາສາສະຄິບທີ່ໄດ້ຮັບຄວາມນິຍົມຫຼາຍທີ່ສຸດໃນໂລກໂດຍຮອງຮັບໂດຍເວັບ </w:t>
      </w:r>
      <w:r>
        <w:rPr>
          <w:lang w:bidi="lo-LA"/>
        </w:rPr>
        <w:t xml:space="preserve">Browser </w:t>
      </w:r>
      <w:r>
        <w:rPr>
          <w:rFonts w:hint="cs"/>
          <w:cs/>
          <w:lang w:bidi="lo-LA"/>
        </w:rPr>
        <w:t xml:space="preserve">ທຸກລຸ້ນ </w:t>
      </w:r>
      <w:r>
        <w:rPr>
          <w:lang w:bidi="lo-LA"/>
        </w:rPr>
        <w:t>JavaScript</w:t>
      </w:r>
      <w:r>
        <w:rPr>
          <w:rFonts w:hint="cs"/>
          <w:cs/>
          <w:lang w:bidi="lo-LA"/>
        </w:rPr>
        <w:t xml:space="preserve"> ສາມາດໃຊ້ເພື່ອເພີ່ມຄຸນສົມບັດຕ່າງໆໃຫ້ກັບຫນ້າເວັບໄຊເຊັ່ນ: ປະຕິກິລິຍາຂອງຜູ້ໃຊ້, ການສະແດງຜົນແບບໄດນາມິກ, ການສ້າງແອບພິເຄຊັນຂະຫນາດນ້ອຍ </w:t>
      </w:r>
      <w:r>
        <w:rPr>
          <w:lang w:bidi="lo-LA"/>
        </w:rPr>
        <w:t>JavaScript</w:t>
      </w:r>
      <w:r>
        <w:rPr>
          <w:rFonts w:hint="cs"/>
          <w:cs/>
          <w:lang w:bidi="lo-LA"/>
        </w:rPr>
        <w:t xml:space="preserve"> ຍັງສາມາດໃຊ້ຮ່ວມກັບພາສາອື່ນໆເຊັ່ນ: </w:t>
      </w:r>
      <w:r>
        <w:rPr>
          <w:lang w:bidi="lo-LA"/>
        </w:rPr>
        <w:t xml:space="preserve">HTML, CSS </w:t>
      </w:r>
      <w:r>
        <w:rPr>
          <w:rFonts w:hint="cs"/>
          <w:cs/>
          <w:lang w:bidi="lo-LA"/>
        </w:rPr>
        <w:t>ເພື່ອພັດທະນາຫນ້າເວັບທີ່ຊັບຊ້ອນ ແລະ ຕອບສະຫນອງຕໍຜູ້ໃຊ້ໄດ້ຫລາຍຂຶ້ນ.</w:t>
      </w:r>
    </w:p>
    <w:p w14:paraId="5A17AD79" w14:textId="636C7294" w:rsidR="00136EBD" w:rsidRDefault="006746DC" w:rsidP="00D610BF">
      <w:pPr>
        <w:pStyle w:val="ListParagraph"/>
        <w:jc w:val="thaiDistribute"/>
        <w:rPr>
          <w:lang w:bidi="lo-LA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B7AF376" wp14:editId="1BA30C1C">
            <wp:simplePos x="0" y="0"/>
            <wp:positionH relativeFrom="column">
              <wp:posOffset>2514600</wp:posOffset>
            </wp:positionH>
            <wp:positionV relativeFrom="page">
              <wp:posOffset>5933440</wp:posOffset>
            </wp:positionV>
            <wp:extent cx="1293495" cy="1398270"/>
            <wp:effectExtent l="0" t="0" r="1905" b="0"/>
            <wp:wrapTopAndBottom/>
            <wp:docPr id="758541311" name="Picture 5" descr="Javascrip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avascript logo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A5CDAD" w14:textId="5B9876BD" w:rsidR="00860749" w:rsidRDefault="00860749" w:rsidP="00860749">
      <w:pPr>
        <w:pStyle w:val="ListParagraph"/>
        <w:jc w:val="center"/>
        <w:rPr>
          <w:lang w:bidi="lo-LA"/>
        </w:rPr>
      </w:pPr>
      <w:r>
        <w:rPr>
          <w:rFonts w:hint="cs"/>
          <w:cs/>
          <w:lang w:bidi="lo-LA"/>
        </w:rPr>
        <w:t xml:space="preserve">ຮູບທີ່ 2.1 ຮູບພາບຂອງ </w:t>
      </w:r>
      <w:r>
        <w:rPr>
          <w:lang w:bidi="lo-LA"/>
        </w:rPr>
        <w:t>JavaScript</w:t>
      </w:r>
    </w:p>
    <w:p w14:paraId="586EAE3F" w14:textId="030D41DD" w:rsidR="00136EBD" w:rsidRDefault="00136EBD" w:rsidP="00D610BF">
      <w:pPr>
        <w:pStyle w:val="ListParagraph"/>
        <w:jc w:val="thaiDistribute"/>
        <w:rPr>
          <w:lang w:bidi="lo-LA"/>
        </w:rPr>
      </w:pPr>
    </w:p>
    <w:p w14:paraId="2F044A4A" w14:textId="77777777" w:rsidR="00860749" w:rsidRDefault="00860749" w:rsidP="00860749">
      <w:pPr>
        <w:pStyle w:val="ListParagraph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ເຊິ່ງຈະມີໂຄງສ້າງພື້ນຖານຄື: ໂຕແປ </w:t>
      </w:r>
      <w:r>
        <w:rPr>
          <w:lang w:bidi="lo-LA"/>
        </w:rPr>
        <w:t xml:space="preserve">(Variable), </w:t>
      </w:r>
      <w:r>
        <w:rPr>
          <w:rFonts w:hint="cs"/>
          <w:cs/>
          <w:lang w:bidi="lo-LA"/>
        </w:rPr>
        <w:t>ຄຳສັ່ງ (</w:t>
      </w:r>
      <w:r>
        <w:rPr>
          <w:lang w:bidi="lo-LA"/>
        </w:rPr>
        <w:t>Statement</w:t>
      </w:r>
      <w:r>
        <w:rPr>
          <w:rFonts w:hint="cs"/>
          <w:cs/>
          <w:lang w:bidi="lo-LA"/>
        </w:rPr>
        <w:t>)</w:t>
      </w:r>
      <w:r>
        <w:rPr>
          <w:lang w:bidi="lo-LA"/>
        </w:rPr>
        <w:t xml:space="preserve">, </w:t>
      </w:r>
      <w:r>
        <w:rPr>
          <w:rFonts w:hint="cs"/>
          <w:cs/>
          <w:lang w:bidi="lo-LA"/>
        </w:rPr>
        <w:t xml:space="preserve">ຟັງຊັ່ນ </w:t>
      </w:r>
      <w:r>
        <w:rPr>
          <w:lang w:bidi="lo-LA"/>
        </w:rPr>
        <w:t>(Function)</w:t>
      </w:r>
      <w:r>
        <w:rPr>
          <w:rFonts w:hint="cs"/>
          <w:cs/>
          <w:lang w:bidi="lo-LA"/>
        </w:rPr>
        <w:t xml:space="preserve">, ວັດຖຸ </w:t>
      </w:r>
      <w:r>
        <w:rPr>
          <w:lang w:bidi="lo-LA"/>
        </w:rPr>
        <w:t xml:space="preserve">(Object) </w:t>
      </w:r>
      <w:r>
        <w:rPr>
          <w:rFonts w:hint="cs"/>
          <w:cs/>
          <w:lang w:bidi="lo-LA"/>
        </w:rPr>
        <w:t xml:space="preserve">ຕົວຢ່າງ: </w:t>
      </w:r>
    </w:p>
    <w:p w14:paraId="1A71FCE1" w14:textId="3750BA35" w:rsidR="00860749" w:rsidRDefault="00860749" w:rsidP="00860749">
      <w:pPr>
        <w:pStyle w:val="ListParagraph"/>
        <w:jc w:val="thaiDistribute"/>
        <w:rPr>
          <w:lang w:bidi="lo-LA"/>
        </w:rPr>
      </w:pPr>
      <w:r>
        <w:rPr>
          <w:cs/>
          <w:lang w:bidi="lo-LA"/>
        </w:rPr>
        <w:t xml:space="preserve">// </w:t>
      </w:r>
      <w:r>
        <w:rPr>
          <w:rFonts w:hint="cs"/>
          <w:cs/>
          <w:lang w:bidi="lo-LA"/>
        </w:rPr>
        <w:t>ປະກາດຕົວປ່ຽນຂໍ້ຄວາມ</w:t>
      </w:r>
    </w:p>
    <w:p w14:paraId="4F69F31D" w14:textId="39B868F2" w:rsidR="00860749" w:rsidRDefault="00860749" w:rsidP="00860749">
      <w:pPr>
        <w:pStyle w:val="ListParagraph"/>
        <w:jc w:val="thaiDistribute"/>
        <w:rPr>
          <w:lang w:bidi="lo-LA"/>
        </w:rPr>
      </w:pPr>
      <w:r>
        <w:rPr>
          <w:lang w:bidi="lo-LA"/>
        </w:rPr>
        <w:t>const message = "Hello, world!";</w:t>
      </w:r>
    </w:p>
    <w:p w14:paraId="2EA08A29" w14:textId="548C71FB" w:rsidR="00860749" w:rsidRDefault="00860749" w:rsidP="00860749">
      <w:pPr>
        <w:pStyle w:val="ListParagraph"/>
        <w:jc w:val="thaiDistribute"/>
        <w:rPr>
          <w:lang w:bidi="lo-LA"/>
        </w:rPr>
      </w:pPr>
      <w:r>
        <w:rPr>
          <w:cs/>
          <w:lang w:bidi="lo-LA"/>
        </w:rPr>
        <w:t xml:space="preserve">// </w:t>
      </w:r>
      <w:r>
        <w:rPr>
          <w:rFonts w:hint="cs"/>
          <w:cs/>
          <w:lang w:bidi="lo-LA"/>
        </w:rPr>
        <w:t>ສະແດງຂໍ້ຄວາມເທິງໜ້າເວັບ</w:t>
      </w:r>
    </w:p>
    <w:p w14:paraId="076EACDC" w14:textId="03102879" w:rsidR="002C54F9" w:rsidRDefault="00860749" w:rsidP="00860749">
      <w:pPr>
        <w:pStyle w:val="ListParagraph"/>
        <w:jc w:val="thaiDistribute"/>
        <w:rPr>
          <w:lang w:bidi="lo-LA"/>
        </w:rPr>
      </w:pPr>
      <w:r>
        <w:rPr>
          <w:lang w:bidi="lo-LA"/>
        </w:rPr>
        <w:t>document.getElementById("message").innerHTML = message;</w:t>
      </w:r>
    </w:p>
    <w:p w14:paraId="483EB636" w14:textId="77777777" w:rsidR="006746DC" w:rsidRDefault="006746DC" w:rsidP="00860749">
      <w:pPr>
        <w:pStyle w:val="ListParagraph"/>
        <w:jc w:val="thaiDistribute"/>
        <w:rPr>
          <w:lang w:bidi="lo-LA"/>
        </w:rPr>
      </w:pPr>
    </w:p>
    <w:p w14:paraId="5C663D3A" w14:textId="350B9442" w:rsidR="00D610BF" w:rsidRDefault="00D610BF" w:rsidP="00D610BF">
      <w:pPr>
        <w:pStyle w:val="ListParagraph"/>
        <w:numPr>
          <w:ilvl w:val="0"/>
          <w:numId w:val="66"/>
        </w:numPr>
        <w:jc w:val="thaiDistribute"/>
        <w:rPr>
          <w:lang w:bidi="lo-LA"/>
        </w:rPr>
      </w:pPr>
      <w:r>
        <w:rPr>
          <w:lang w:bidi="lo-LA"/>
        </w:rPr>
        <w:lastRenderedPageBreak/>
        <w:t>React</w:t>
      </w:r>
    </w:p>
    <w:p w14:paraId="3EACA0C5" w14:textId="73F96591" w:rsidR="00D610BF" w:rsidRDefault="00D610BF" w:rsidP="00D610BF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React </w:t>
      </w:r>
      <w:r>
        <w:rPr>
          <w:rFonts w:hint="cs"/>
          <w:cs/>
          <w:lang w:bidi="lo-LA"/>
        </w:rPr>
        <w:t xml:space="preserve">ຫຼື ເອີ້ນອີກຢ່າງໜຶ່ງວ່າ </w:t>
      </w:r>
      <w:r>
        <w:rPr>
          <w:lang w:bidi="lo-LA"/>
        </w:rPr>
        <w:t xml:space="preserve">React.js </w:t>
      </w:r>
      <w:r>
        <w:rPr>
          <w:rFonts w:hint="cs"/>
          <w:cs/>
          <w:lang w:bidi="lo-LA"/>
        </w:rPr>
        <w:t>ເປັນໄລແບລີຂອງ</w:t>
      </w:r>
      <w:r>
        <w:rPr>
          <w:lang w:bidi="lo-LA"/>
        </w:rPr>
        <w:t xml:space="preserve"> JavaScript </w:t>
      </w:r>
      <w:r>
        <w:rPr>
          <w:rFonts w:hint="cs"/>
          <w:cs/>
          <w:lang w:bidi="lo-LA"/>
        </w:rPr>
        <w:t xml:space="preserve">ແບບ </w:t>
      </w:r>
      <w:r>
        <w:rPr>
          <w:lang w:bidi="lo-LA"/>
        </w:rPr>
        <w:t xml:space="preserve">Open-Source </w:t>
      </w:r>
      <w:r>
        <w:rPr>
          <w:rFonts w:hint="cs"/>
          <w:cs/>
          <w:lang w:bidi="lo-LA"/>
        </w:rPr>
        <w:t xml:space="preserve">ສຳຫລັບການສ້າງ </w:t>
      </w:r>
      <w:r>
        <w:rPr>
          <w:lang w:bidi="lo-LA"/>
        </w:rPr>
        <w:t xml:space="preserve">Interface </w:t>
      </w:r>
      <w:r>
        <w:rPr>
          <w:rFonts w:hint="cs"/>
          <w:cs/>
          <w:lang w:bidi="lo-LA"/>
        </w:rPr>
        <w:t xml:space="preserve">ສຳຫລັບຫນ້າຕ່າງຜູ້ໃຊ້ເຊິ່ງພັດທະນາໂດຍ </w:t>
      </w:r>
      <w:r>
        <w:rPr>
          <w:lang w:bidi="lo-LA"/>
        </w:rPr>
        <w:t xml:space="preserve">Meta </w:t>
      </w:r>
      <w:r>
        <w:rPr>
          <w:rFonts w:hint="cs"/>
          <w:cs/>
          <w:lang w:bidi="lo-LA"/>
        </w:rPr>
        <w:t xml:space="preserve">ຫຼື </w:t>
      </w:r>
      <w:r>
        <w:rPr>
          <w:lang w:bidi="lo-LA"/>
        </w:rPr>
        <w:t xml:space="preserve">Facebook </w:t>
      </w:r>
      <w:r>
        <w:rPr>
          <w:rFonts w:hint="cs"/>
          <w:cs/>
          <w:lang w:bidi="lo-LA"/>
        </w:rPr>
        <w:t xml:space="preserve">ແລະ ຊຸມຊົນຂອງນັກພັດທະນາບໍລິສັດຕ່າໆ </w:t>
      </w:r>
      <w:r>
        <w:rPr>
          <w:lang w:bidi="lo-LA"/>
        </w:rPr>
        <w:t xml:space="preserve">React </w:t>
      </w:r>
      <w:r>
        <w:rPr>
          <w:rFonts w:hint="cs"/>
          <w:cs/>
          <w:lang w:bidi="lo-LA"/>
        </w:rPr>
        <w:t xml:space="preserve">ສາມາດໃຊ້ໃນການພັດທະນາແອບພິເຄຊັ່ນແບບ </w:t>
      </w:r>
      <w:r>
        <w:rPr>
          <w:lang w:bidi="lo-LA"/>
        </w:rPr>
        <w:t xml:space="preserve">Single-page </w:t>
      </w:r>
      <w:r>
        <w:rPr>
          <w:rFonts w:hint="cs"/>
          <w:cs/>
          <w:lang w:bidi="lo-LA"/>
        </w:rPr>
        <w:t xml:space="preserve">ຫຼື </w:t>
      </w:r>
      <w:r>
        <w:rPr>
          <w:lang w:bidi="lo-LA"/>
        </w:rPr>
        <w:t>server</w:t>
      </w:r>
      <w:r>
        <w:rPr>
          <w:rFonts w:hint="cs"/>
          <w:cs/>
          <w:lang w:bidi="th-TH"/>
        </w:rPr>
        <w:t xml:space="preserve"> </w:t>
      </w:r>
      <w:r>
        <w:rPr>
          <w:lang w:bidi="th-TH"/>
        </w:rPr>
        <w:t xml:space="preserve">rendered </w:t>
      </w:r>
      <w:r>
        <w:rPr>
          <w:rFonts w:hint="cs"/>
          <w:cs/>
          <w:lang w:bidi="lo-LA"/>
        </w:rPr>
        <w:t xml:space="preserve">ດ້ວຍເຟມເວີກເຊັ່ນ: </w:t>
      </w:r>
      <w:r>
        <w:rPr>
          <w:lang w:bidi="lo-LA"/>
        </w:rPr>
        <w:t xml:space="preserve">Next.js </w:t>
      </w:r>
      <w:r>
        <w:rPr>
          <w:rFonts w:hint="cs"/>
          <w:cs/>
          <w:lang w:bidi="lo-LA"/>
        </w:rPr>
        <w:t xml:space="preserve">ເນື່ອງຈາກ </w:t>
      </w:r>
      <w:r>
        <w:rPr>
          <w:lang w:bidi="lo-LA"/>
        </w:rPr>
        <w:t xml:space="preserve">React </w:t>
      </w:r>
      <w:r>
        <w:rPr>
          <w:rFonts w:hint="cs"/>
          <w:cs/>
          <w:lang w:bidi="lo-LA"/>
        </w:rPr>
        <w:t xml:space="preserve">ກ່ຽວຂ້ອງກັບ </w:t>
      </w:r>
      <w:r>
        <w:rPr>
          <w:lang w:bidi="lo-LA"/>
        </w:rPr>
        <w:t xml:space="preserve">Interface </w:t>
      </w:r>
      <w:r>
        <w:rPr>
          <w:rFonts w:hint="cs"/>
          <w:cs/>
          <w:lang w:bidi="lo-LA"/>
        </w:rPr>
        <w:t xml:space="preserve">ຜູ້ໃຊ້ ແລະ ສ່ວນປະກອບການ </w:t>
      </w:r>
      <w:r>
        <w:rPr>
          <w:lang w:bidi="lo-LA"/>
        </w:rPr>
        <w:t xml:space="preserve">Rendered </w:t>
      </w:r>
      <w:r>
        <w:rPr>
          <w:rFonts w:hint="cs"/>
          <w:cs/>
          <w:lang w:bidi="lo-LA"/>
        </w:rPr>
        <w:t xml:space="preserve">ໄປຍັງ </w:t>
      </w:r>
      <w:r>
        <w:rPr>
          <w:lang w:bidi="lo-LA"/>
        </w:rPr>
        <w:t xml:space="preserve">Dom </w:t>
      </w:r>
      <w:r>
        <w:rPr>
          <w:rFonts w:hint="cs"/>
          <w:cs/>
          <w:lang w:bidi="lo-LA"/>
        </w:rPr>
        <w:t xml:space="preserve">ເທົ່ານັ້ນແອບພິເຄຊັນ </w:t>
      </w:r>
      <w:r>
        <w:rPr>
          <w:lang w:bidi="lo-LA"/>
        </w:rPr>
        <w:t xml:space="preserve"> React </w:t>
      </w:r>
      <w:r>
        <w:rPr>
          <w:rFonts w:hint="cs"/>
          <w:cs/>
          <w:lang w:bidi="lo-LA"/>
        </w:rPr>
        <w:t xml:space="preserve">ຈຶ່ງມັກອາໄສໄລແບລີສຳຫລັບການກຳນົດເສັ້ນທາງ ແລະ ຟັງຊັນຝັ່ງ </w:t>
      </w:r>
      <w:r>
        <w:rPr>
          <w:lang w:bidi="lo-LA"/>
        </w:rPr>
        <w:t>Client</w:t>
      </w:r>
      <w:r w:rsidR="002252B4">
        <w:rPr>
          <w:rFonts w:hint="cs"/>
          <w:cs/>
          <w:lang w:bidi="lo-LA"/>
        </w:rPr>
        <w:t xml:space="preserve"> ຄຸນນະສົມບັດທີ່ສຳຄັນຂອງ </w:t>
      </w:r>
      <w:r w:rsidR="002252B4">
        <w:rPr>
          <w:lang w:bidi="lo-LA"/>
        </w:rPr>
        <w:t xml:space="preserve">React </w:t>
      </w:r>
      <w:r w:rsidR="002252B4">
        <w:rPr>
          <w:rFonts w:hint="cs"/>
          <w:cs/>
          <w:lang w:bidi="lo-LA"/>
        </w:rPr>
        <w:t>ມີດັ່ງນີ້: ເປັນສ່ວນປະກອບ, ຢືດຢຸ່ນ, ມີປະສິດທິພາບ, ຮຽນຮູ້ງ່າຍຈຶ່ງເຮັດໃຫ້ສາມາດນຳມາໃຊ້ພັດທະນາແອັບພຣິເຄຊັ່ນໄດ້ຫຼາກຫຼາຍເຊັ່ນ: ເວັບແອັບພິ້ເຄຊັ່ນ, ແອັບພຣິເຄຊັ່ນເທິງມືຖື, ເກມ, ແລະ ແອັບພຣິເຄຊັ່ນເຖິງເດສທັອບ</w:t>
      </w:r>
      <w:r w:rsidR="002252B4">
        <w:rPr>
          <w:lang w:bidi="lo-LA"/>
        </w:rPr>
        <w:t>.</w:t>
      </w:r>
    </w:p>
    <w:p w14:paraId="28F46693" w14:textId="46DECF17" w:rsidR="002252B4" w:rsidRDefault="002252B4" w:rsidP="002252B4">
      <w:pPr>
        <w:pStyle w:val="ListParagraph"/>
        <w:numPr>
          <w:ilvl w:val="0"/>
          <w:numId w:val="66"/>
        </w:numPr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ຕົວຢ່າງການຂຽນໂຄດດ້ວຍ </w:t>
      </w:r>
      <w:r>
        <w:rPr>
          <w:lang w:bidi="lo-LA"/>
        </w:rPr>
        <w:t xml:space="preserve">React </w:t>
      </w:r>
      <w:r w:rsidR="00231A72">
        <w:rPr>
          <w:lang w:bidi="lo-LA"/>
        </w:rPr>
        <w:t>:</w:t>
      </w:r>
    </w:p>
    <w:p w14:paraId="4A8E8ECF" w14:textId="1CBDC3ED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ໂຄງສ້າງສ່ວນປະກອບພື້ນຖານເປັນສ່ວນປະກອບ </w:t>
      </w:r>
      <w:r>
        <w:rPr>
          <w:lang w:bidi="lo-LA"/>
        </w:rPr>
        <w:t xml:space="preserve">React </w:t>
      </w:r>
      <w:r>
        <w:rPr>
          <w:rFonts w:hint="cs"/>
          <w:cs/>
          <w:lang w:bidi="lo-LA"/>
        </w:rPr>
        <w:t xml:space="preserve">ພື້ນຖານທີ່ສຸດປະກອບດ້ວຍ </w:t>
      </w:r>
      <w:r>
        <w:rPr>
          <w:lang w:bidi="lo-LA"/>
        </w:rPr>
        <w:t xml:space="preserve">HTML </w:t>
      </w:r>
      <w:r>
        <w:rPr>
          <w:rFonts w:hint="cs"/>
          <w:cs/>
          <w:lang w:bidi="lo-LA"/>
        </w:rPr>
        <w:t xml:space="preserve">ແລະ </w:t>
      </w:r>
      <w:r>
        <w:rPr>
          <w:lang w:bidi="lo-LA"/>
        </w:rPr>
        <w:t xml:space="preserve">Javascript </w:t>
      </w:r>
    </w:p>
    <w:p w14:paraId="3F5C3A3F" w14:textId="77777777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>const App = () =&gt; {</w:t>
      </w:r>
    </w:p>
    <w:p w14:paraId="503357DB" w14:textId="77777777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  return (</w:t>
      </w:r>
    </w:p>
    <w:p w14:paraId="5CBE45A6" w14:textId="7B05AB7A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    &lt;div&gt;</w:t>
      </w:r>
    </w:p>
    <w:p w14:paraId="0A82CA06" w14:textId="77777777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      &lt;h1&gt;Hello, world!&lt;/h1&gt;</w:t>
      </w:r>
    </w:p>
    <w:p w14:paraId="568CFE0D" w14:textId="1EA982DE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    &lt;/div&gt;</w:t>
      </w:r>
    </w:p>
    <w:p w14:paraId="79FB2990" w14:textId="51C41B74" w:rsidR="00231A72" w:rsidRDefault="006746DC" w:rsidP="00231A72">
      <w:pPr>
        <w:pStyle w:val="ListParagraph"/>
        <w:jc w:val="thaiDistribute"/>
        <w:rPr>
          <w:lang w:bidi="lo-LA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A39D338" wp14:editId="5BEFDAA0">
            <wp:simplePos x="0" y="0"/>
            <wp:positionH relativeFrom="column">
              <wp:posOffset>2287905</wp:posOffset>
            </wp:positionH>
            <wp:positionV relativeFrom="page">
              <wp:posOffset>5126990</wp:posOffset>
            </wp:positionV>
            <wp:extent cx="1598295" cy="1598295"/>
            <wp:effectExtent l="0" t="0" r="0" b="0"/>
            <wp:wrapTopAndBottom/>
            <wp:docPr id="106092578" name="Picture 6" descr="react Vector Icons free download in SVG, PNG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act Vector Icons free download in SVG, PNG Format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1A72">
        <w:rPr>
          <w:lang w:bidi="lo-LA"/>
        </w:rPr>
        <w:t xml:space="preserve">  );</w:t>
      </w:r>
    </w:p>
    <w:p w14:paraId="4D8ECF00" w14:textId="60D5AADE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>};</w:t>
      </w:r>
    </w:p>
    <w:p w14:paraId="613DFE90" w14:textId="555C520A" w:rsidR="00231A72" w:rsidRDefault="00231A72" w:rsidP="00231A72">
      <w:pPr>
        <w:pStyle w:val="ListParagraph"/>
        <w:jc w:val="center"/>
        <w:rPr>
          <w:lang w:bidi="lo-LA"/>
        </w:rPr>
      </w:pPr>
    </w:p>
    <w:p w14:paraId="0AD92D8B" w14:textId="4078AF5A" w:rsidR="00231A72" w:rsidRDefault="00231A72" w:rsidP="00231A72">
      <w:pPr>
        <w:pStyle w:val="ListParagraph"/>
        <w:jc w:val="center"/>
        <w:rPr>
          <w:lang w:bidi="lo-LA"/>
        </w:rPr>
      </w:pPr>
      <w:r>
        <w:rPr>
          <w:rFonts w:hint="cs"/>
          <w:cs/>
          <w:lang w:bidi="lo-LA"/>
        </w:rPr>
        <w:t>ຮູບທີ່ 2.</w:t>
      </w:r>
      <w:r>
        <w:rPr>
          <w:lang w:bidi="lo-LA"/>
        </w:rPr>
        <w:t>2</w:t>
      </w:r>
      <w:r>
        <w:rPr>
          <w:rFonts w:hint="cs"/>
          <w:cs/>
          <w:lang w:bidi="lo-LA"/>
        </w:rPr>
        <w:t xml:space="preserve"> ຮູບພາບຂອງ </w:t>
      </w:r>
      <w:r>
        <w:rPr>
          <w:lang w:bidi="lo-LA"/>
        </w:rPr>
        <w:t>React</w:t>
      </w:r>
    </w:p>
    <w:p w14:paraId="76E300E2" w14:textId="7528B158" w:rsidR="002C54F9" w:rsidRDefault="002C54F9" w:rsidP="00D610BF">
      <w:pPr>
        <w:pStyle w:val="ListParagraph"/>
        <w:jc w:val="thaiDistribute"/>
        <w:rPr>
          <w:lang w:bidi="lo-LA"/>
        </w:rPr>
      </w:pPr>
    </w:p>
    <w:p w14:paraId="5BB65177" w14:textId="2459C9DE" w:rsidR="002C54F9" w:rsidRDefault="002C54F9" w:rsidP="00D610BF">
      <w:pPr>
        <w:pStyle w:val="ListParagraph"/>
        <w:jc w:val="thaiDistribute"/>
        <w:rPr>
          <w:lang w:bidi="lo-LA"/>
        </w:rPr>
      </w:pPr>
    </w:p>
    <w:p w14:paraId="11468C01" w14:textId="74337ABA" w:rsidR="002C54F9" w:rsidRDefault="002C54F9" w:rsidP="00D610BF">
      <w:pPr>
        <w:pStyle w:val="ListParagraph"/>
        <w:jc w:val="thaiDistribute"/>
        <w:rPr>
          <w:lang w:bidi="lo-LA"/>
        </w:rPr>
      </w:pPr>
    </w:p>
    <w:p w14:paraId="704F5077" w14:textId="3A432BEA" w:rsidR="002C54F9" w:rsidRDefault="002C54F9" w:rsidP="00D610BF">
      <w:pPr>
        <w:pStyle w:val="ListParagraph"/>
        <w:jc w:val="thaiDistribute"/>
        <w:rPr>
          <w:lang w:bidi="lo-LA"/>
        </w:rPr>
      </w:pPr>
    </w:p>
    <w:p w14:paraId="73A0F7F3" w14:textId="77777777" w:rsidR="002C54F9" w:rsidRDefault="002C54F9" w:rsidP="00D610BF">
      <w:pPr>
        <w:pStyle w:val="ListParagraph"/>
        <w:jc w:val="thaiDistribute"/>
        <w:rPr>
          <w:lang w:bidi="lo-LA"/>
        </w:rPr>
      </w:pPr>
    </w:p>
    <w:p w14:paraId="39B41B0E" w14:textId="77777777" w:rsidR="002C54F9" w:rsidRDefault="002C54F9" w:rsidP="00D610BF">
      <w:pPr>
        <w:pStyle w:val="ListParagraph"/>
        <w:jc w:val="thaiDistribute"/>
        <w:rPr>
          <w:lang w:bidi="lo-LA"/>
        </w:rPr>
      </w:pPr>
    </w:p>
    <w:p w14:paraId="13249B43" w14:textId="77777777" w:rsidR="002C54F9" w:rsidRDefault="002C54F9" w:rsidP="00D610BF">
      <w:pPr>
        <w:pStyle w:val="ListParagraph"/>
        <w:jc w:val="thaiDistribute"/>
        <w:rPr>
          <w:lang w:bidi="lo-LA"/>
        </w:rPr>
      </w:pPr>
    </w:p>
    <w:p w14:paraId="076FAB2B" w14:textId="77777777" w:rsidR="002C54F9" w:rsidRDefault="002C54F9" w:rsidP="00D610BF">
      <w:pPr>
        <w:pStyle w:val="ListParagraph"/>
        <w:jc w:val="thaiDistribute"/>
        <w:rPr>
          <w:lang w:bidi="lo-LA"/>
        </w:rPr>
      </w:pPr>
    </w:p>
    <w:p w14:paraId="258643B9" w14:textId="77777777" w:rsidR="002C54F9" w:rsidRDefault="002C54F9" w:rsidP="00D610BF">
      <w:pPr>
        <w:pStyle w:val="ListParagraph"/>
        <w:jc w:val="thaiDistribute"/>
        <w:rPr>
          <w:lang w:bidi="lo-LA"/>
        </w:rPr>
      </w:pPr>
    </w:p>
    <w:p w14:paraId="0C7D99B7" w14:textId="77777777" w:rsidR="002C54F9" w:rsidRDefault="002C54F9" w:rsidP="00D610BF">
      <w:pPr>
        <w:pStyle w:val="ListParagraph"/>
        <w:jc w:val="thaiDistribute"/>
        <w:rPr>
          <w:lang w:bidi="lo-LA"/>
        </w:rPr>
      </w:pPr>
    </w:p>
    <w:p w14:paraId="1C5B7367" w14:textId="77777777" w:rsidR="002C54F9" w:rsidRDefault="002C54F9" w:rsidP="00D610BF">
      <w:pPr>
        <w:pStyle w:val="ListParagraph"/>
        <w:jc w:val="thaiDistribute"/>
        <w:rPr>
          <w:lang w:bidi="lo-LA"/>
        </w:rPr>
      </w:pPr>
    </w:p>
    <w:p w14:paraId="3974E1D8" w14:textId="77777777" w:rsidR="002C54F9" w:rsidRDefault="002C54F9" w:rsidP="00D610BF">
      <w:pPr>
        <w:pStyle w:val="ListParagraph"/>
        <w:jc w:val="thaiDistribute"/>
        <w:rPr>
          <w:lang w:bidi="lo-LA"/>
        </w:rPr>
      </w:pPr>
    </w:p>
    <w:p w14:paraId="7A799D67" w14:textId="55F054D1" w:rsidR="00D610BF" w:rsidRDefault="00D610BF" w:rsidP="00D610BF">
      <w:pPr>
        <w:pStyle w:val="ListParagraph"/>
        <w:numPr>
          <w:ilvl w:val="0"/>
          <w:numId w:val="66"/>
        </w:numPr>
        <w:jc w:val="thaiDistribute"/>
        <w:rPr>
          <w:lang w:bidi="lo-LA"/>
        </w:rPr>
      </w:pPr>
      <w:r>
        <w:rPr>
          <w:lang w:bidi="lo-LA"/>
        </w:rPr>
        <w:lastRenderedPageBreak/>
        <w:t>Node.Js</w:t>
      </w:r>
    </w:p>
    <w:p w14:paraId="711228D7" w14:textId="2D6AEF0A" w:rsidR="00231A72" w:rsidRDefault="00D610BF" w:rsidP="00231A72">
      <w:pPr>
        <w:pStyle w:val="ListParagraph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ແມ່ນສະພາບແວດລ້ອມ </w:t>
      </w:r>
      <w:r>
        <w:rPr>
          <w:lang w:bidi="lo-LA"/>
        </w:rPr>
        <w:t>Run time Javascript</w:t>
      </w:r>
      <w:r>
        <w:rPr>
          <w:rFonts w:hint="cs"/>
          <w:cs/>
          <w:lang w:bidi="lo-LA"/>
        </w:rPr>
        <w:t xml:space="preserve"> ແບບຟຣີ </w:t>
      </w:r>
      <w:r>
        <w:rPr>
          <w:lang w:bidi="lo-LA"/>
        </w:rPr>
        <w:t xml:space="preserve">Open-source </w:t>
      </w:r>
      <w:r>
        <w:rPr>
          <w:rFonts w:hint="cs"/>
          <w:cs/>
          <w:lang w:bidi="lo-LA"/>
        </w:rPr>
        <w:t xml:space="preserve">ຂ້າມແພລດຟອມທີ່ສາມາດເຮັດວຽກໄດ້ເທິງ </w:t>
      </w:r>
      <w:r>
        <w:rPr>
          <w:lang w:bidi="lo-LA"/>
        </w:rPr>
        <w:t xml:space="preserve">Windows, Linux, Unix, macOS </w:t>
      </w:r>
      <w:r>
        <w:rPr>
          <w:rFonts w:hint="cs"/>
          <w:cs/>
          <w:lang w:bidi="lo-LA"/>
        </w:rPr>
        <w:t>ແລະ ອື່ນໆ</w:t>
      </w:r>
      <w:r>
        <w:rPr>
          <w:lang w:bidi="lo-LA"/>
        </w:rPr>
        <w:t xml:space="preserve">  Node.js</w:t>
      </w:r>
      <w:r>
        <w:rPr>
          <w:rFonts w:hint="cs"/>
          <w:cs/>
          <w:lang w:bidi="th-TH"/>
        </w:rPr>
        <w:t xml:space="preserve"> </w:t>
      </w:r>
      <w:r>
        <w:rPr>
          <w:rFonts w:hint="cs"/>
          <w:cs/>
          <w:lang w:bidi="lo-LA"/>
        </w:rPr>
        <w:t xml:space="preserve">ເປີດໂຕທຄັ້ງທຳອິດໃນປີ 2009 ໂດຍ </w:t>
      </w:r>
      <w:r>
        <w:rPr>
          <w:lang w:bidi="lo-LA"/>
        </w:rPr>
        <w:t xml:space="preserve">Ryan Dahl </w:t>
      </w:r>
      <w:r>
        <w:rPr>
          <w:rFonts w:hint="cs"/>
          <w:cs/>
          <w:lang w:bidi="lo-LA"/>
        </w:rPr>
        <w:t xml:space="preserve">ນັກຂຽນໂປຮແກມຈາກປະເທດຄານາດາ </w:t>
      </w:r>
      <w:r>
        <w:rPr>
          <w:lang w:bidi="lo-LA"/>
        </w:rPr>
        <w:t>Node.js</w:t>
      </w:r>
      <w:r>
        <w:rPr>
          <w:rFonts w:hint="cs"/>
          <w:cs/>
          <w:lang w:bidi="lo-LA"/>
        </w:rPr>
        <w:t xml:space="preserve">ພັດທະນາຂຶ້ນມາເພື່ອແກ້ໄຂບັນຫາປະສິດທິພາບຂອງ </w:t>
      </w:r>
      <w:r>
        <w:rPr>
          <w:lang w:bidi="lo-LA"/>
        </w:rPr>
        <w:t xml:space="preserve">JavaScript </w:t>
      </w:r>
      <w:r>
        <w:rPr>
          <w:rFonts w:hint="cs"/>
          <w:cs/>
          <w:lang w:bidi="lo-LA"/>
        </w:rPr>
        <w:t xml:space="preserve">ທາງຝັ່ງເວີບເວີໃນຂະນະນັ້ນຄຸນສົມບັດຂອງ </w:t>
      </w:r>
      <w:r>
        <w:rPr>
          <w:lang w:bidi="lo-LA"/>
        </w:rPr>
        <w:t xml:space="preserve">Node.js </w:t>
      </w:r>
      <w:r>
        <w:rPr>
          <w:rFonts w:hint="cs"/>
          <w:cs/>
          <w:lang w:bidi="lo-LA"/>
        </w:rPr>
        <w:t xml:space="preserve">ມີຫລາກຫລາຍເຊັ່ນ: ມີປະສິດທິພາບສູງໂດຍໃຊ້ເອັນຈີນ </w:t>
      </w:r>
      <w:r>
        <w:rPr>
          <w:lang w:bidi="lo-LA"/>
        </w:rPr>
        <w:t xml:space="preserve">V8 javaScript </w:t>
      </w:r>
      <w:r>
        <w:rPr>
          <w:rFonts w:hint="cs"/>
          <w:cs/>
          <w:lang w:bidi="lo-LA"/>
        </w:rPr>
        <w:t xml:space="preserve">, ຮອງຮັບເຫດການຊ່ວຍຕອບສະຫນອງເຫດການໄດ້ຢ່າງໄວຂຶ້ນ, ແລະ ເຮັດວຽກແບບບໍ່ບລ໊ອກເຊິ່ງສາມາດຈັດການຫລາຍຄຳຂໍໄດ້ພ້ອມກັນ </w:t>
      </w:r>
      <w:r>
        <w:rPr>
          <w:lang w:bidi="lo-LA"/>
        </w:rPr>
        <w:t>Node.js</w:t>
      </w:r>
      <w:r>
        <w:rPr>
          <w:rFonts w:hint="cs"/>
          <w:cs/>
          <w:lang w:bidi="lo-LA"/>
        </w:rPr>
        <w:t xml:space="preserve"> ໄດ້ຮັບຄວາມນິຍົມເພີ່ມຂຶ້ນຢ່າງຫລາຍໃນຊ່ວງບໍ່ຈັກປີທີ່ຜ່ານມາສ່ວນຫນຶ່ງເປັນຜົນມາຈາກຄຸນນະສົມບັດທີ່ມີປະສິດທິພາບ ແລະ ຕອບສະຫນອງໄດ້ໄວ</w:t>
      </w:r>
      <w:r w:rsidR="00231A72">
        <w:rPr>
          <w:rFonts w:hint="cs"/>
          <w:cs/>
          <w:lang w:bidi="lo-LA"/>
        </w:rPr>
        <w:t xml:space="preserve"> ຕົວຢ່າງການຂຽນໂຄດດ້ວຍ </w:t>
      </w:r>
      <w:r w:rsidR="00231A72">
        <w:rPr>
          <w:lang w:bidi="lo-LA"/>
        </w:rPr>
        <w:t xml:space="preserve">Node.js </w:t>
      </w:r>
      <w:r w:rsidR="00231A72">
        <w:rPr>
          <w:rFonts w:hint="cs"/>
          <w:cs/>
          <w:lang w:bidi="lo-LA"/>
        </w:rPr>
        <w:t xml:space="preserve">ການສ້າງເສີບເວີພື້ນຖານທີ່ສຸດຄືການຮັບຄຳຂໍ </w:t>
      </w:r>
      <w:r w:rsidR="00231A72">
        <w:rPr>
          <w:lang w:bidi="lo-LA"/>
        </w:rPr>
        <w:t xml:space="preserve">HTTP </w:t>
      </w:r>
      <w:r w:rsidR="00231A72">
        <w:rPr>
          <w:rFonts w:hint="cs"/>
          <w:cs/>
          <w:lang w:bidi="lo-LA"/>
        </w:rPr>
        <w:t xml:space="preserve">ແລະ ສົ່ງຄືນຂໍ້ຄວາມຕອບກັບພາຍໃຕ້ໂຄງສ້າງຂອງພາສາ </w:t>
      </w:r>
      <w:r w:rsidR="00231A72">
        <w:rPr>
          <w:lang w:bidi="lo-LA"/>
        </w:rPr>
        <w:t xml:space="preserve">Javascript </w:t>
      </w:r>
    </w:p>
    <w:p w14:paraId="3461372F" w14:textId="7F97DB68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>const http = require("http");</w:t>
      </w:r>
    </w:p>
    <w:p w14:paraId="108EC76A" w14:textId="77777777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>const server = http.createServer((req, res) =&gt; {</w:t>
      </w:r>
    </w:p>
    <w:p w14:paraId="5084EFF8" w14:textId="77777777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  res.statusCode = 200;</w:t>
      </w:r>
    </w:p>
    <w:p w14:paraId="16F6DB5B" w14:textId="77777777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  res.setHeader("Content-Type", "text/plain");</w:t>
      </w:r>
    </w:p>
    <w:p w14:paraId="1749F8DE" w14:textId="77777777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  res.end("Hello, world!");</w:t>
      </w:r>
    </w:p>
    <w:p w14:paraId="0BDD2914" w14:textId="77777777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>});</w:t>
      </w:r>
    </w:p>
    <w:p w14:paraId="3E7DA23B" w14:textId="6A307C88" w:rsidR="00231A72" w:rsidRDefault="00231A72" w:rsidP="00231A72">
      <w:pPr>
        <w:pStyle w:val="ListParagraph"/>
        <w:jc w:val="thaiDistribute"/>
        <w:rPr>
          <w:lang w:bidi="lo-LA"/>
        </w:rPr>
      </w:pPr>
    </w:p>
    <w:p w14:paraId="78D7DEF6" w14:textId="0F04908B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>server.listen(8080);</w:t>
      </w:r>
    </w:p>
    <w:p w14:paraId="0DEA5E89" w14:textId="0D1C39A2" w:rsidR="002252B4" w:rsidRDefault="002252B4" w:rsidP="00D610BF">
      <w:pPr>
        <w:pStyle w:val="ListParagraph"/>
        <w:jc w:val="thaiDistribute"/>
        <w:rPr>
          <w:lang w:bidi="lo-LA"/>
        </w:rPr>
      </w:pPr>
    </w:p>
    <w:p w14:paraId="7ABF11C8" w14:textId="327E916A" w:rsidR="002252B4" w:rsidRDefault="00231A72" w:rsidP="00D610BF">
      <w:pPr>
        <w:pStyle w:val="ListParagraph"/>
        <w:jc w:val="thaiDistribute"/>
        <w:rPr>
          <w:lang w:bidi="lo-LA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9EA7D04" wp14:editId="2A279F16">
            <wp:simplePos x="0" y="0"/>
            <wp:positionH relativeFrom="column">
              <wp:posOffset>1901190</wp:posOffset>
            </wp:positionH>
            <wp:positionV relativeFrom="page">
              <wp:posOffset>5246370</wp:posOffset>
            </wp:positionV>
            <wp:extent cx="2530475" cy="1548130"/>
            <wp:effectExtent l="0" t="0" r="3175" b="0"/>
            <wp:wrapTopAndBottom/>
            <wp:docPr id="574398796" name="Picture 7" descr="A group of logo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98796" name="Picture 7" descr="A group of logos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E28965" w14:textId="77777777" w:rsidR="002252B4" w:rsidRDefault="002252B4" w:rsidP="00D610BF">
      <w:pPr>
        <w:pStyle w:val="ListParagraph"/>
        <w:jc w:val="thaiDistribute"/>
        <w:rPr>
          <w:lang w:bidi="lo-LA"/>
        </w:rPr>
      </w:pPr>
    </w:p>
    <w:p w14:paraId="0885C6BD" w14:textId="3EB15445" w:rsidR="00231A72" w:rsidRDefault="00231A72" w:rsidP="00231A72">
      <w:pPr>
        <w:pStyle w:val="ListParagraph"/>
        <w:jc w:val="center"/>
        <w:rPr>
          <w:lang w:bidi="lo-LA"/>
        </w:rPr>
      </w:pPr>
      <w:r>
        <w:rPr>
          <w:rFonts w:hint="cs"/>
          <w:cs/>
          <w:lang w:bidi="lo-LA"/>
        </w:rPr>
        <w:t>ຮູບທີ່ 2.</w:t>
      </w:r>
      <w:r>
        <w:rPr>
          <w:lang w:bidi="lo-LA"/>
        </w:rPr>
        <w:t>3</w:t>
      </w:r>
      <w:r>
        <w:rPr>
          <w:rFonts w:hint="cs"/>
          <w:cs/>
          <w:lang w:bidi="lo-LA"/>
        </w:rPr>
        <w:t xml:space="preserve"> ຮູບພາບຂອງ </w:t>
      </w:r>
      <w:r>
        <w:rPr>
          <w:lang w:bidi="lo-LA"/>
        </w:rPr>
        <w:t>Node.js</w:t>
      </w:r>
    </w:p>
    <w:p w14:paraId="266AD2EF" w14:textId="77777777" w:rsidR="00231A72" w:rsidRDefault="00231A72" w:rsidP="00D610BF">
      <w:pPr>
        <w:pStyle w:val="ListParagraph"/>
        <w:jc w:val="thaiDistribute"/>
        <w:rPr>
          <w:lang w:bidi="lo-LA"/>
        </w:rPr>
      </w:pPr>
    </w:p>
    <w:p w14:paraId="66B19531" w14:textId="77777777" w:rsidR="00231A72" w:rsidRDefault="00231A72" w:rsidP="00D610BF">
      <w:pPr>
        <w:pStyle w:val="ListParagraph"/>
        <w:jc w:val="thaiDistribute"/>
        <w:rPr>
          <w:lang w:bidi="lo-LA"/>
        </w:rPr>
      </w:pPr>
    </w:p>
    <w:p w14:paraId="67E1FD9E" w14:textId="77777777" w:rsidR="00231A72" w:rsidRDefault="00231A72" w:rsidP="00D610BF">
      <w:pPr>
        <w:pStyle w:val="ListParagraph"/>
        <w:jc w:val="thaiDistribute"/>
        <w:rPr>
          <w:lang w:bidi="lo-LA"/>
        </w:rPr>
      </w:pPr>
    </w:p>
    <w:p w14:paraId="0BBBD53C" w14:textId="77777777" w:rsidR="00231A72" w:rsidRDefault="00231A72" w:rsidP="00D610BF">
      <w:pPr>
        <w:pStyle w:val="ListParagraph"/>
        <w:jc w:val="thaiDistribute"/>
        <w:rPr>
          <w:lang w:bidi="lo-LA"/>
        </w:rPr>
      </w:pPr>
    </w:p>
    <w:p w14:paraId="5453CB29" w14:textId="77777777" w:rsidR="00231A72" w:rsidRDefault="00231A72" w:rsidP="00D610BF">
      <w:pPr>
        <w:pStyle w:val="ListParagraph"/>
        <w:jc w:val="thaiDistribute"/>
        <w:rPr>
          <w:lang w:bidi="lo-LA"/>
        </w:rPr>
      </w:pPr>
    </w:p>
    <w:p w14:paraId="5D81544F" w14:textId="0E67784B" w:rsidR="00231A72" w:rsidRDefault="00231A72" w:rsidP="00D610BF">
      <w:pPr>
        <w:pStyle w:val="ListParagraph"/>
        <w:jc w:val="thaiDistribute"/>
        <w:rPr>
          <w:lang w:bidi="lo-LA"/>
        </w:rPr>
      </w:pPr>
    </w:p>
    <w:p w14:paraId="6B49A52B" w14:textId="10229C99" w:rsidR="00231A72" w:rsidRDefault="00231A72" w:rsidP="00D610BF">
      <w:pPr>
        <w:pStyle w:val="ListParagraph"/>
        <w:jc w:val="thaiDistribute"/>
        <w:rPr>
          <w:lang w:bidi="lo-LA"/>
        </w:rPr>
      </w:pPr>
    </w:p>
    <w:p w14:paraId="4BB83800" w14:textId="08A6BDE7" w:rsidR="00231A72" w:rsidRDefault="00231A72" w:rsidP="00D610BF">
      <w:pPr>
        <w:pStyle w:val="ListParagraph"/>
        <w:jc w:val="thaiDistribute"/>
        <w:rPr>
          <w:lang w:bidi="lo-LA"/>
        </w:rPr>
      </w:pPr>
    </w:p>
    <w:p w14:paraId="63C60E8A" w14:textId="77777777" w:rsidR="00231A72" w:rsidRPr="00153B92" w:rsidRDefault="00231A72" w:rsidP="00231A72">
      <w:pPr>
        <w:jc w:val="thaiDistribute"/>
        <w:rPr>
          <w:lang w:bidi="lo-LA"/>
        </w:rPr>
      </w:pPr>
    </w:p>
    <w:p w14:paraId="434A98B1" w14:textId="71CCE268" w:rsidR="00153B92" w:rsidRDefault="005B065B" w:rsidP="00153B92">
      <w:pPr>
        <w:pStyle w:val="Heading6"/>
        <w:rPr>
          <w:lang w:bidi="lo-LA"/>
        </w:rPr>
      </w:pPr>
      <w:bookmarkStart w:id="48" w:name="_Toc152431755"/>
      <w:r w:rsidRPr="00D610BF">
        <w:lastRenderedPageBreak/>
        <w:t>2.2.3.</w:t>
      </w:r>
      <w:r w:rsidRPr="00153B92">
        <w:t xml:space="preserve"> </w:t>
      </w:r>
      <w:r w:rsidR="00153B92">
        <w:rPr>
          <w:rFonts w:hint="cs"/>
          <w:cs/>
          <w:lang w:bidi="lo-LA"/>
        </w:rPr>
        <w:t xml:space="preserve">  </w:t>
      </w:r>
      <w:r w:rsidRPr="00153B92">
        <w:rPr>
          <w:rFonts w:hint="cs"/>
          <w:cs/>
        </w:rPr>
        <w:t>ທິດສະດີກ່ຽວກັບໂປຮແກມທີ່ໃຊ</w:t>
      </w:r>
      <w:r w:rsidR="00153B92">
        <w:rPr>
          <w:rFonts w:hint="cs"/>
          <w:cs/>
          <w:lang w:bidi="lo-LA"/>
        </w:rPr>
        <w:t>້</w:t>
      </w:r>
      <w:bookmarkEnd w:id="48"/>
    </w:p>
    <w:p w14:paraId="09A5AE4B" w14:textId="77777777" w:rsidR="006D1B9F" w:rsidRPr="006D1B9F" w:rsidRDefault="006D1B9F" w:rsidP="006D1B9F">
      <w:pPr>
        <w:rPr>
          <w:lang w:bidi="lo-LA"/>
        </w:rPr>
      </w:pPr>
    </w:p>
    <w:p w14:paraId="1AD761C9" w14:textId="1A7033D0" w:rsidR="00D610BF" w:rsidRDefault="00D610BF" w:rsidP="00D610BF">
      <w:pPr>
        <w:pStyle w:val="ListParagraph"/>
        <w:numPr>
          <w:ilvl w:val="0"/>
          <w:numId w:val="66"/>
        </w:numPr>
        <w:rPr>
          <w:lang w:bidi="lo-LA"/>
        </w:rPr>
      </w:pPr>
      <w:r>
        <w:rPr>
          <w:lang w:bidi="lo-LA"/>
        </w:rPr>
        <w:t>Visual code studio</w:t>
      </w:r>
    </w:p>
    <w:p w14:paraId="25A05252" w14:textId="415AEAB8" w:rsidR="00D610BF" w:rsidRDefault="00560E46" w:rsidP="00D610BF">
      <w:pPr>
        <w:pStyle w:val="ListParagraph"/>
        <w:jc w:val="thaiDistribute"/>
        <w:rPr>
          <w:lang w:bidi="lo-LA"/>
        </w:rPr>
      </w:pPr>
      <w:r>
        <w:t xml:space="preserve"> </w:t>
      </w:r>
      <w:r w:rsidR="00D610BF" w:rsidRPr="00CE426A">
        <w:t xml:space="preserve">VS Code </w:t>
      </w:r>
      <w:r w:rsidR="00D610BF" w:rsidRPr="00CE426A">
        <w:rPr>
          <w:cs/>
          <w:lang w:bidi="lo-LA"/>
        </w:rPr>
        <w:t xml:space="preserve">ຫຼື </w:t>
      </w:r>
      <w:r w:rsidR="00D610BF" w:rsidRPr="00CE426A">
        <w:t xml:space="preserve">Visual Studio Code </w:t>
      </w:r>
      <w:r w:rsidR="00D610BF" w:rsidRPr="00CE426A">
        <w:rPr>
          <w:cs/>
          <w:lang w:bidi="lo-LA"/>
        </w:rPr>
        <w:t>ຈາກບໍລິສັດ ໄມໂຄຊ໊ອບ(</w:t>
      </w:r>
      <w:r w:rsidR="00D610BF" w:rsidRPr="00CE426A">
        <w:t xml:space="preserve">Microsoft) </w:t>
      </w:r>
      <w:r w:rsidR="00D610BF" w:rsidRPr="00CE426A">
        <w:rPr>
          <w:cs/>
          <w:lang w:bidi="lo-LA"/>
        </w:rPr>
        <w:t xml:space="preserve">ເປັນໂປຣແກມປະເພດ </w:t>
      </w:r>
      <w:r w:rsidR="00D610BF" w:rsidRPr="00CE426A">
        <w:t xml:space="preserve">Editor </w:t>
      </w:r>
      <w:r w:rsidR="00D610BF" w:rsidRPr="00CE426A">
        <w:rPr>
          <w:cs/>
          <w:lang w:bidi="lo-LA"/>
        </w:rPr>
        <w:t>ໃຊ້ໃນການແກ້ໄຂໂຄດ(</w:t>
      </w:r>
      <w:r w:rsidR="00D610BF" w:rsidRPr="00CE426A">
        <w:t xml:space="preserve">code) </w:t>
      </w:r>
      <w:r w:rsidR="00D610BF" w:rsidRPr="00CE426A">
        <w:rPr>
          <w:cs/>
          <w:lang w:bidi="lo-LA"/>
        </w:rPr>
        <w:t xml:space="preserve">ທີ່ມີຂະໜາດນ້ອຍ ແຕ່ມີປະສິດຕິພາບສູງ ເປັນ </w:t>
      </w:r>
      <w:r w:rsidR="00D610BF" w:rsidRPr="00CE426A">
        <w:t xml:space="preserve">Open Source </w:t>
      </w:r>
      <w:r w:rsidR="00D610BF" w:rsidRPr="00CE426A">
        <w:rPr>
          <w:cs/>
          <w:lang w:bidi="lo-LA"/>
        </w:rPr>
        <w:t>ໂປຣແກມຈື່ງສາມາດນຳມາໃຊ້ງານໄດ້ໂດຍ ບໍ່ມີຄ່າໃຊ້ຈ່າຍ ເໝາະສຳ</w:t>
      </w:r>
      <w:r w:rsidR="00D610BF">
        <w:rPr>
          <w:rFonts w:hint="cs"/>
          <w:cs/>
          <w:lang w:bidi="lo-LA"/>
        </w:rPr>
        <w:t>ຫລັບນັກພັດທະນາໂປຣແກມທີ່ຕ້ອງການໃຊ້ງານຫຼາຍ ເເພລດຟອມ</w:t>
      </w:r>
      <w:r w:rsidR="00D610BF">
        <w:rPr>
          <w:lang w:bidi="lo-LA"/>
        </w:rPr>
        <w:t>(P</w:t>
      </w:r>
      <w:r w:rsidR="00D610BF" w:rsidRPr="00CE426A">
        <w:rPr>
          <w:lang w:bidi="lo-LA"/>
        </w:rPr>
        <w:t>latform</w:t>
      </w:r>
      <w:r w:rsidR="00D610BF">
        <w:rPr>
          <w:lang w:bidi="lo-LA"/>
        </w:rPr>
        <w:t xml:space="preserve">) </w:t>
      </w:r>
      <w:r w:rsidR="00D610BF">
        <w:rPr>
          <w:rFonts w:hint="cs"/>
          <w:cs/>
          <w:lang w:bidi="lo-LA"/>
        </w:rPr>
        <w:t xml:space="preserve">ຮອງຮັບການໃຊ້ງານທັງ </w:t>
      </w:r>
      <w:r w:rsidR="00D610BF">
        <w:rPr>
          <w:lang w:bidi="lo-LA"/>
        </w:rPr>
        <w:t>Windows , MacOS</w:t>
      </w:r>
      <w:r w:rsidR="00D610BF">
        <w:rPr>
          <w:rFonts w:hint="cs"/>
          <w:cs/>
          <w:lang w:bidi="lo-LA"/>
        </w:rPr>
        <w:t xml:space="preserve"> ແລະ</w:t>
      </w:r>
      <w:r w:rsidR="00D610BF">
        <w:rPr>
          <w:lang w:bidi="lo-LA"/>
        </w:rPr>
        <w:t xml:space="preserve"> Linux</w:t>
      </w:r>
      <w:r w:rsidR="00D610BF">
        <w:rPr>
          <w:rFonts w:hint="cs"/>
          <w:cs/>
          <w:lang w:bidi="lo-LA"/>
        </w:rPr>
        <w:t xml:space="preserve"> ຮອງຮັບຫຼາຍພາສາທັງ </w:t>
      </w:r>
      <w:r w:rsidR="00D610BF">
        <w:rPr>
          <w:lang w:bidi="lo-LA"/>
        </w:rPr>
        <w:t xml:space="preserve">JavaScript , TypeScript </w:t>
      </w:r>
      <w:r w:rsidR="00D610BF">
        <w:rPr>
          <w:rFonts w:hint="cs"/>
          <w:cs/>
          <w:lang w:bidi="lo-LA"/>
        </w:rPr>
        <w:t xml:space="preserve">ແລະ </w:t>
      </w:r>
      <w:r w:rsidR="00D610BF">
        <w:rPr>
          <w:lang w:bidi="lo-LA"/>
        </w:rPr>
        <w:t>Node.js</w:t>
      </w:r>
      <w:r w:rsidR="00D610BF">
        <w:rPr>
          <w:rFonts w:hint="cs"/>
          <w:cs/>
          <w:lang w:bidi="lo-LA"/>
        </w:rPr>
        <w:t xml:space="preserve"> ໃນຕົວ ແລະ ສາມາດເຊື່ອມຕໍ່ກັບ</w:t>
      </w:r>
      <w:r w:rsidR="00D610BF">
        <w:rPr>
          <w:lang w:bidi="lo-LA"/>
        </w:rPr>
        <w:t xml:space="preserve"> Git </w:t>
      </w:r>
      <w:r w:rsidR="00D610BF">
        <w:rPr>
          <w:rFonts w:hint="cs"/>
          <w:cs/>
          <w:lang w:bidi="lo-LA"/>
        </w:rPr>
        <w:t xml:space="preserve">ໄດ້ງ່າຍ ສາມາດນຳມາໃຊ້ງານໄດ້ງ່າຍບໍ່ຊັບຊ້ອນ ມີ </w:t>
      </w:r>
      <w:r w:rsidR="00D610BF">
        <w:rPr>
          <w:lang w:bidi="lo-LA"/>
        </w:rPr>
        <w:t xml:space="preserve">C# , Java , Python , PHP , </w:t>
      </w:r>
      <w:r w:rsidR="00D610BF">
        <w:rPr>
          <w:rFonts w:hint="cs"/>
          <w:cs/>
          <w:lang w:bidi="lo-LA"/>
        </w:rPr>
        <w:t xml:space="preserve">ຫຼື </w:t>
      </w:r>
      <w:r w:rsidR="00D610BF">
        <w:rPr>
          <w:lang w:bidi="lo-LA"/>
        </w:rPr>
        <w:t xml:space="preserve">GO </w:t>
      </w:r>
      <w:r w:rsidR="00D610BF">
        <w:rPr>
          <w:rFonts w:hint="cs"/>
          <w:cs/>
          <w:lang w:bidi="lo-LA"/>
        </w:rPr>
        <w:t>ສາມາດປ່ຽນ</w:t>
      </w:r>
      <w:r w:rsidR="00D610BF">
        <w:rPr>
          <w:lang w:bidi="lo-LA"/>
        </w:rPr>
        <w:t xml:space="preserve"> Thems </w:t>
      </w:r>
      <w:r w:rsidR="00D610BF">
        <w:rPr>
          <w:rFonts w:hint="cs"/>
          <w:cs/>
          <w:lang w:bidi="lo-LA"/>
        </w:rPr>
        <w:t xml:space="preserve">ໄດ້ ມີສ່ວນ </w:t>
      </w:r>
      <w:r w:rsidR="00D610BF">
        <w:rPr>
          <w:lang w:bidi="lo-LA"/>
        </w:rPr>
        <w:t>Debugger</w:t>
      </w:r>
      <w:r w:rsidR="00D610BF">
        <w:rPr>
          <w:rFonts w:hint="cs"/>
          <w:cs/>
          <w:lang w:bidi="lo-LA"/>
        </w:rPr>
        <w:t xml:space="preserve"> ແລະ</w:t>
      </w:r>
      <w:r w:rsidR="00D610BF">
        <w:rPr>
          <w:lang w:bidi="lo-LA"/>
        </w:rPr>
        <w:t xml:space="preserve"> Commands</w:t>
      </w:r>
      <w:r w:rsidR="00D610BF">
        <w:rPr>
          <w:rFonts w:hint="cs"/>
          <w:cs/>
          <w:lang w:bidi="lo-LA"/>
        </w:rPr>
        <w:t xml:space="preserve"> ເປັນຕົ້ນ</w:t>
      </w:r>
      <w:r w:rsidR="00F44728">
        <w:rPr>
          <w:rFonts w:hint="cs"/>
          <w:cs/>
          <w:lang w:bidi="lo-LA"/>
        </w:rPr>
        <w:t>.</w:t>
      </w:r>
    </w:p>
    <w:p w14:paraId="5A3005C9" w14:textId="15835332" w:rsidR="00F44728" w:rsidRDefault="006746DC" w:rsidP="00D610BF">
      <w:pPr>
        <w:pStyle w:val="ListParagraph"/>
        <w:jc w:val="thaiDistribute"/>
        <w:rPr>
          <w:lang w:bidi="lo-L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EC509CE" wp14:editId="64C164C6">
            <wp:simplePos x="0" y="0"/>
            <wp:positionH relativeFrom="column">
              <wp:posOffset>2586990</wp:posOffset>
            </wp:positionH>
            <wp:positionV relativeFrom="page">
              <wp:posOffset>3642360</wp:posOffset>
            </wp:positionV>
            <wp:extent cx="1244600" cy="1244600"/>
            <wp:effectExtent l="0" t="0" r="0" b="0"/>
            <wp:wrapTopAndBottom/>
            <wp:docPr id="1282485969" name="Picture 1" descr="File type vscode - Files &amp; Folders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 type vscode - Files &amp; Folders Icons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0A2291" w14:textId="27056869" w:rsidR="00F44728" w:rsidRDefault="00F44728" w:rsidP="00D610BF">
      <w:pPr>
        <w:pStyle w:val="ListParagraph"/>
        <w:jc w:val="thaiDistribute"/>
        <w:rPr>
          <w:lang w:bidi="lo-LA"/>
        </w:rPr>
      </w:pPr>
    </w:p>
    <w:p w14:paraId="7C6DDD6A" w14:textId="4DE9E8C1" w:rsidR="00231A72" w:rsidRDefault="00231A72" w:rsidP="00231A72">
      <w:pPr>
        <w:pStyle w:val="ListParagraph"/>
        <w:jc w:val="center"/>
        <w:rPr>
          <w:lang w:bidi="lo-LA"/>
        </w:rPr>
      </w:pPr>
      <w:r>
        <w:rPr>
          <w:rFonts w:hint="cs"/>
          <w:cs/>
          <w:lang w:bidi="lo-LA"/>
        </w:rPr>
        <w:t>ຮູບທີ່ 2.</w:t>
      </w:r>
      <w:r>
        <w:rPr>
          <w:lang w:bidi="lo-LA"/>
        </w:rPr>
        <w:t>4</w:t>
      </w:r>
      <w:r>
        <w:rPr>
          <w:rFonts w:hint="cs"/>
          <w:cs/>
          <w:lang w:bidi="lo-LA"/>
        </w:rPr>
        <w:t xml:space="preserve"> ຮູບພາບຂອງ</w:t>
      </w:r>
      <w:r>
        <w:rPr>
          <w:lang w:bidi="lo-LA"/>
        </w:rPr>
        <w:t xml:space="preserve"> Visual code studio</w:t>
      </w:r>
    </w:p>
    <w:p w14:paraId="0BD68E0D" w14:textId="7B9FB381" w:rsidR="002638F0" w:rsidRDefault="002638F0" w:rsidP="002638F0">
      <w:pPr>
        <w:pStyle w:val="ListParagraph"/>
        <w:jc w:val="center"/>
        <w:rPr>
          <w:lang w:bidi="lo-LA"/>
        </w:rPr>
      </w:pPr>
    </w:p>
    <w:p w14:paraId="07FF62E9" w14:textId="77777777" w:rsidR="00231A72" w:rsidRDefault="00231A72" w:rsidP="002638F0">
      <w:pPr>
        <w:pStyle w:val="ListParagraph"/>
        <w:jc w:val="thaiDistribute"/>
        <w:rPr>
          <w:lang w:bidi="lo-LA"/>
        </w:rPr>
      </w:pPr>
    </w:p>
    <w:p w14:paraId="12219226" w14:textId="6F902599" w:rsidR="00F44728" w:rsidRDefault="002638F0" w:rsidP="002638F0">
      <w:pPr>
        <w:pStyle w:val="ListParagraph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ເຊິ່ງມີຄຸນນະສົມບັກຫຼັກດັ່ງນີ້: ຮອງຮັບພາສາໂປຮແກມທີ່ຫຼາກຫຼາຍ, ມີການສະຫນັບສະຫນູນສຳຫລັບການດີບັກ </w:t>
      </w:r>
      <w:r>
        <w:rPr>
          <w:lang w:bidi="lo-LA"/>
        </w:rPr>
        <w:t xml:space="preserve">(Debug) </w:t>
      </w:r>
      <w:r>
        <w:rPr>
          <w:rFonts w:hint="cs"/>
          <w:cs/>
          <w:lang w:bidi="lo-LA"/>
        </w:rPr>
        <w:t xml:space="preserve">ມີການຄວບຄຸມ </w:t>
      </w:r>
      <w:r>
        <w:rPr>
          <w:lang w:bidi="lo-LA"/>
        </w:rPr>
        <w:t xml:space="preserve">Git </w:t>
      </w:r>
      <w:r>
        <w:rPr>
          <w:rFonts w:hint="cs"/>
          <w:cs/>
          <w:lang w:bidi="lo-LA"/>
        </w:rPr>
        <w:t xml:space="preserve">ໃນຕົວ ແລະ </w:t>
      </w:r>
      <w:r>
        <w:rPr>
          <w:lang w:bidi="lo-LA"/>
        </w:rPr>
        <w:t>GitHub</w:t>
      </w:r>
      <w:r>
        <w:rPr>
          <w:rFonts w:hint="cs"/>
          <w:cs/>
          <w:lang w:bidi="lo-LA"/>
        </w:rPr>
        <w:t>, ການເນັ້ນໄວຍາກອນ, ການເຕີມໂຄດແບບອັດສະລິຍະ, ມີຕົວຢ່າງ, ແລະ ສາມາດປັບແຕ່ງໄດ້ຫຼາກຫຼາຍ</w:t>
      </w:r>
      <w:r>
        <w:rPr>
          <w:lang w:bidi="lo-LA"/>
        </w:rPr>
        <w:t>.</w:t>
      </w:r>
    </w:p>
    <w:p w14:paraId="3FD5AAC0" w14:textId="42433B71" w:rsidR="006D1B9F" w:rsidRDefault="006D1B9F" w:rsidP="002638F0">
      <w:pPr>
        <w:pStyle w:val="ListParagraph"/>
        <w:jc w:val="thaiDistribute"/>
        <w:rPr>
          <w:lang w:bidi="lo-LA"/>
        </w:rPr>
      </w:pPr>
    </w:p>
    <w:p w14:paraId="58E5EDA6" w14:textId="00C13EF3" w:rsidR="006D1B9F" w:rsidRDefault="006D1B9F" w:rsidP="002638F0">
      <w:pPr>
        <w:pStyle w:val="ListParagraph"/>
        <w:jc w:val="thaiDistribute"/>
        <w:rPr>
          <w:lang w:bidi="lo-LA"/>
        </w:rPr>
      </w:pPr>
    </w:p>
    <w:p w14:paraId="74AEAF67" w14:textId="77777777" w:rsidR="006D1B9F" w:rsidRDefault="006D1B9F" w:rsidP="002638F0">
      <w:pPr>
        <w:pStyle w:val="ListParagraph"/>
        <w:jc w:val="thaiDistribute"/>
        <w:rPr>
          <w:lang w:bidi="lo-LA"/>
        </w:rPr>
      </w:pPr>
    </w:p>
    <w:p w14:paraId="4F1A2471" w14:textId="169AD450" w:rsidR="006D1B9F" w:rsidRDefault="006D1B9F" w:rsidP="002638F0">
      <w:pPr>
        <w:pStyle w:val="ListParagraph"/>
        <w:jc w:val="thaiDistribute"/>
        <w:rPr>
          <w:lang w:bidi="lo-LA"/>
        </w:rPr>
      </w:pPr>
    </w:p>
    <w:p w14:paraId="249CEA92" w14:textId="736F5691" w:rsidR="006D1B9F" w:rsidRDefault="006D1B9F" w:rsidP="002638F0">
      <w:pPr>
        <w:pStyle w:val="ListParagraph"/>
        <w:jc w:val="thaiDistribute"/>
        <w:rPr>
          <w:lang w:bidi="lo-LA"/>
        </w:rPr>
      </w:pPr>
    </w:p>
    <w:p w14:paraId="4AAEA8CF" w14:textId="1F3791B9" w:rsidR="006D1B9F" w:rsidRDefault="006D1B9F" w:rsidP="002638F0">
      <w:pPr>
        <w:pStyle w:val="ListParagraph"/>
        <w:jc w:val="thaiDistribute"/>
        <w:rPr>
          <w:lang w:bidi="lo-LA"/>
        </w:rPr>
      </w:pPr>
    </w:p>
    <w:p w14:paraId="6AD7B594" w14:textId="77777777" w:rsidR="006D1B9F" w:rsidRDefault="006D1B9F" w:rsidP="002638F0">
      <w:pPr>
        <w:pStyle w:val="ListParagraph"/>
        <w:jc w:val="thaiDistribute"/>
        <w:rPr>
          <w:lang w:bidi="lo-LA"/>
        </w:rPr>
      </w:pPr>
    </w:p>
    <w:p w14:paraId="5B35D96A" w14:textId="77777777" w:rsidR="006D1B9F" w:rsidRDefault="006D1B9F" w:rsidP="002638F0">
      <w:pPr>
        <w:pStyle w:val="ListParagraph"/>
        <w:jc w:val="thaiDistribute"/>
        <w:rPr>
          <w:lang w:bidi="lo-LA"/>
        </w:rPr>
      </w:pPr>
    </w:p>
    <w:p w14:paraId="7E2E1228" w14:textId="18B40C47" w:rsidR="006D1B9F" w:rsidRDefault="006D1B9F" w:rsidP="002638F0">
      <w:pPr>
        <w:pStyle w:val="ListParagraph"/>
        <w:jc w:val="thaiDistribute"/>
        <w:rPr>
          <w:lang w:bidi="lo-LA"/>
        </w:rPr>
      </w:pPr>
    </w:p>
    <w:p w14:paraId="44117EE0" w14:textId="77777777" w:rsidR="006D1B9F" w:rsidRDefault="006D1B9F" w:rsidP="002638F0">
      <w:pPr>
        <w:pStyle w:val="ListParagraph"/>
        <w:jc w:val="thaiDistribute"/>
        <w:rPr>
          <w:lang w:bidi="lo-LA"/>
        </w:rPr>
      </w:pPr>
    </w:p>
    <w:p w14:paraId="3B680A3B" w14:textId="77777777" w:rsidR="006D1B9F" w:rsidRDefault="006D1B9F" w:rsidP="002638F0">
      <w:pPr>
        <w:pStyle w:val="ListParagraph"/>
        <w:jc w:val="thaiDistribute"/>
        <w:rPr>
          <w:lang w:bidi="lo-LA"/>
        </w:rPr>
      </w:pPr>
    </w:p>
    <w:p w14:paraId="15DD2442" w14:textId="77777777" w:rsidR="006D1B9F" w:rsidRDefault="006D1B9F" w:rsidP="002638F0">
      <w:pPr>
        <w:pStyle w:val="ListParagraph"/>
        <w:jc w:val="thaiDistribute"/>
        <w:rPr>
          <w:lang w:bidi="lo-LA"/>
        </w:rPr>
      </w:pPr>
    </w:p>
    <w:p w14:paraId="17E3C7F4" w14:textId="77777777" w:rsidR="006D1B9F" w:rsidRDefault="006D1B9F" w:rsidP="002638F0">
      <w:pPr>
        <w:pStyle w:val="ListParagraph"/>
        <w:jc w:val="thaiDistribute"/>
        <w:rPr>
          <w:lang w:bidi="lo-LA"/>
        </w:rPr>
      </w:pPr>
    </w:p>
    <w:p w14:paraId="309D85E6" w14:textId="77777777" w:rsidR="006D1B9F" w:rsidRDefault="006D1B9F" w:rsidP="002638F0">
      <w:pPr>
        <w:pStyle w:val="ListParagraph"/>
        <w:jc w:val="thaiDistribute"/>
        <w:rPr>
          <w:lang w:bidi="lo-LA"/>
        </w:rPr>
      </w:pPr>
    </w:p>
    <w:p w14:paraId="32BDD38A" w14:textId="77777777" w:rsidR="006D1B9F" w:rsidRDefault="006D1B9F" w:rsidP="002638F0">
      <w:pPr>
        <w:pStyle w:val="ListParagraph"/>
        <w:jc w:val="thaiDistribute"/>
        <w:rPr>
          <w:lang w:bidi="lo-LA"/>
        </w:rPr>
      </w:pPr>
    </w:p>
    <w:p w14:paraId="4A216502" w14:textId="77777777" w:rsidR="002638F0" w:rsidRDefault="002638F0" w:rsidP="00EA2A5D">
      <w:pPr>
        <w:rPr>
          <w:lang w:bidi="lo-LA"/>
        </w:rPr>
      </w:pPr>
    </w:p>
    <w:p w14:paraId="7E7F995F" w14:textId="43347D9E" w:rsidR="00E35F9D" w:rsidRDefault="00E35F9D" w:rsidP="00E35F9D">
      <w:pPr>
        <w:pStyle w:val="ListParagraph"/>
        <w:numPr>
          <w:ilvl w:val="0"/>
          <w:numId w:val="66"/>
        </w:numPr>
        <w:jc w:val="thaiDistribute"/>
        <w:rPr>
          <w:lang w:bidi="lo-LA"/>
        </w:rPr>
      </w:pPr>
      <w:r>
        <w:rPr>
          <w:lang w:bidi="lo-LA"/>
        </w:rPr>
        <w:lastRenderedPageBreak/>
        <w:t>Figma</w:t>
      </w:r>
    </w:p>
    <w:p w14:paraId="5F713738" w14:textId="33DDFC78" w:rsidR="00E35F9D" w:rsidRDefault="00E35F9D" w:rsidP="006746DC">
      <w:pPr>
        <w:pStyle w:val="ListParagraph"/>
        <w:jc w:val="thaiDistribute"/>
        <w:rPr>
          <w:lang w:bidi="lo-LA"/>
        </w:rPr>
      </w:pPr>
      <w:r>
        <w:rPr>
          <w:lang w:bidi="lo-LA"/>
        </w:rPr>
        <w:t>Figma</w:t>
      </w:r>
      <w:r>
        <w:rPr>
          <w:rFonts w:hint="cs"/>
          <w:cs/>
          <w:lang w:bidi="lo-LA"/>
        </w:rPr>
        <w:t xml:space="preserve"> ຖືກກໍຕັ້ງຂຶ້ນໃນປີ 2012 ໂດຍ </w:t>
      </w:r>
      <w:r>
        <w:rPr>
          <w:lang w:bidi="lo-LA"/>
        </w:rPr>
        <w:t xml:space="preserve">dylan Filed </w:t>
      </w:r>
      <w:r>
        <w:rPr>
          <w:rFonts w:hint="cs"/>
          <w:cs/>
          <w:lang w:bidi="lo-LA"/>
        </w:rPr>
        <w:t xml:space="preserve">ແລະ </w:t>
      </w:r>
      <w:r>
        <w:rPr>
          <w:lang w:bidi="lo-LA"/>
        </w:rPr>
        <w:t>Evan Wallance</w:t>
      </w:r>
      <w:r>
        <w:rPr>
          <w:rFonts w:hint="cs"/>
          <w:cs/>
          <w:lang w:bidi="lo-LA"/>
        </w:rPr>
        <w:t xml:space="preserve"> ເປັນເຄື່ອງມືອອກແບບອິນເຕີເຟສແບບເຮັດວຍກຮ່ວມກັນ </w:t>
      </w:r>
      <w:r>
        <w:rPr>
          <w:lang w:bidi="lo-LA"/>
        </w:rPr>
        <w:t xml:space="preserve">(yhe collaboration design tool) </w:t>
      </w:r>
      <w:r>
        <w:rPr>
          <w:rFonts w:hint="cs"/>
          <w:cs/>
          <w:lang w:bidi="lo-LA"/>
        </w:rPr>
        <w:t xml:space="preserve">ເຊິ່ງຄວາມສາມາດໃນການເຮັດວຽກຮ່ວມກັນນັ້ນກາຍເປັນຈຸດເດັ່ນທີ່ເຮັດໃຫ້ </w:t>
      </w:r>
      <w:r>
        <w:rPr>
          <w:lang w:bidi="lo-LA"/>
        </w:rPr>
        <w:t>Figma</w:t>
      </w:r>
      <w:r>
        <w:rPr>
          <w:rFonts w:hint="cs"/>
          <w:cs/>
          <w:lang w:bidi="lo-LA"/>
        </w:rPr>
        <w:t xml:space="preserve"> ໄດ້ຮັບຄວາມນິຍົມໃນວົງການນັກອອກແບບ </w:t>
      </w:r>
      <w:r>
        <w:rPr>
          <w:lang w:bidi="lo-LA"/>
        </w:rPr>
        <w:t xml:space="preserve">UX/UI </w:t>
      </w:r>
      <w:r>
        <w:rPr>
          <w:rFonts w:hint="cs"/>
          <w:cs/>
          <w:lang w:bidi="lo-LA"/>
        </w:rPr>
        <w:t xml:space="preserve">ເພາະໃນໂລກຂອງການເຮັດວຽກແທ້ເຫຼົ່ານັກອອກແບບຫລາຍຕັ້ງຕ້ອງເຮັດວຽກຮ່ວມກັນກັບນັກອອກແບບອື່ນໆໄປຈົນເຖິງຜູ້ທີ່ກ່ຽວຂ້ອງເຊັ່ນ: ສາມາດເຮັດວຽກແບບ </w:t>
      </w:r>
      <w:r>
        <w:rPr>
          <w:lang w:bidi="lo-LA"/>
        </w:rPr>
        <w:t xml:space="preserve">Real-Time, </w:t>
      </w:r>
      <w:r>
        <w:rPr>
          <w:rFonts w:hint="cs"/>
          <w:cs/>
          <w:lang w:bidi="lo-LA"/>
        </w:rPr>
        <w:t>ການສະຫນັບສະຫນູນການເຮັດວຍກແບບຫລາຍແພລດຟອມ, ແລະ ມີເຄື່ອງມືອອກແບບທີ່ຫລາກຫລາຍ.</w:t>
      </w:r>
    </w:p>
    <w:p w14:paraId="0269EAB2" w14:textId="0FDA1D63" w:rsidR="006D1B9F" w:rsidRDefault="006746DC" w:rsidP="008A4F38">
      <w:pPr>
        <w:pStyle w:val="ListParagraph"/>
        <w:jc w:val="center"/>
        <w:rPr>
          <w:lang w:bidi="lo-L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E14F1EF" wp14:editId="28E107AA">
            <wp:simplePos x="0" y="0"/>
            <wp:positionH relativeFrom="column">
              <wp:posOffset>2409825</wp:posOffset>
            </wp:positionH>
            <wp:positionV relativeFrom="page">
              <wp:posOffset>2730500</wp:posOffset>
            </wp:positionV>
            <wp:extent cx="1330325" cy="1330325"/>
            <wp:effectExtent l="0" t="0" r="0" b="0"/>
            <wp:wrapTopAndBottom/>
            <wp:docPr id="1087140441" name="Picture 2" descr="Figma's new icon | Figma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ma's new icon | Figma Blo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4950E5" w14:textId="75210C19" w:rsidR="00EA2A5D" w:rsidRDefault="00EA2A5D" w:rsidP="008A4F38">
      <w:pPr>
        <w:pStyle w:val="ListParagraph"/>
        <w:jc w:val="center"/>
        <w:rPr>
          <w:lang w:bidi="lo-LA"/>
        </w:rPr>
      </w:pPr>
    </w:p>
    <w:p w14:paraId="4C45AD80" w14:textId="3ED3B812" w:rsidR="002638F0" w:rsidRDefault="002638F0" w:rsidP="008A4F38">
      <w:pPr>
        <w:pStyle w:val="ListParagraph"/>
        <w:jc w:val="center"/>
        <w:rPr>
          <w:lang w:bidi="lo-LA"/>
        </w:rPr>
      </w:pPr>
      <w:r>
        <w:rPr>
          <w:rFonts w:hint="cs"/>
          <w:cs/>
          <w:lang w:bidi="lo-LA"/>
        </w:rPr>
        <w:t>ຮູບທີ່ 2.</w:t>
      </w:r>
      <w:r w:rsidR="00EA2A5D">
        <w:rPr>
          <w:lang w:bidi="lo-LA"/>
        </w:rPr>
        <w:t>5</w:t>
      </w:r>
      <w:r>
        <w:rPr>
          <w:rFonts w:hint="cs"/>
          <w:cs/>
          <w:lang w:bidi="lo-LA"/>
        </w:rPr>
        <w:t xml:space="preserve"> ຮູບພາບຂອງ </w:t>
      </w:r>
      <w:r>
        <w:rPr>
          <w:lang w:bidi="lo-LA"/>
        </w:rPr>
        <w:t>Figma</w:t>
      </w:r>
    </w:p>
    <w:p w14:paraId="76044EB8" w14:textId="77777777" w:rsidR="006D1B9F" w:rsidRDefault="006D1B9F" w:rsidP="00EA2A5D">
      <w:pPr>
        <w:rPr>
          <w:lang w:bidi="lo-LA"/>
        </w:rPr>
      </w:pPr>
    </w:p>
    <w:p w14:paraId="5B6226A4" w14:textId="0BA64D7B" w:rsidR="00E35F9D" w:rsidRDefault="00E35F9D" w:rsidP="00E35F9D">
      <w:pPr>
        <w:pStyle w:val="ListParagraph"/>
        <w:numPr>
          <w:ilvl w:val="0"/>
          <w:numId w:val="66"/>
        </w:numPr>
        <w:jc w:val="thaiDistribute"/>
        <w:rPr>
          <w:lang w:bidi="lo-LA"/>
        </w:rPr>
      </w:pPr>
      <w:r>
        <w:rPr>
          <w:lang w:bidi="lo-LA"/>
        </w:rPr>
        <w:t>PostgreSQL</w:t>
      </w:r>
    </w:p>
    <w:p w14:paraId="48A22B55" w14:textId="2E19994D" w:rsidR="00E35F9D" w:rsidRDefault="00E35F9D" w:rsidP="00E35F9D">
      <w:pPr>
        <w:pStyle w:val="ListParagraph"/>
        <w:jc w:val="thaiDistribute"/>
        <w:rPr>
          <w:cs/>
          <w:lang w:bidi="lo-LA"/>
        </w:rPr>
      </w:pPr>
      <w:bookmarkStart w:id="49" w:name="_Hlk152253288"/>
      <w:r>
        <w:rPr>
          <w:lang w:bidi="lo-LA"/>
        </w:rPr>
        <w:t>PostgeSQL</w:t>
      </w:r>
      <w:r>
        <w:rPr>
          <w:rFonts w:hint="cs"/>
          <w:cs/>
          <w:lang w:bidi="lo-LA"/>
        </w:rPr>
        <w:t xml:space="preserve"> ແມ່ນລະບົບຈັດການຖານຂໍ້ມູນແບບສຳພັນ </w:t>
      </w:r>
      <w:r>
        <w:rPr>
          <w:lang w:bidi="lo-LA"/>
        </w:rPr>
        <w:t xml:space="preserve">(RDBMS) </w:t>
      </w:r>
      <w:r>
        <w:rPr>
          <w:rFonts w:hint="cs"/>
          <w:cs/>
          <w:lang w:bidi="lo-LA"/>
        </w:rPr>
        <w:t xml:space="preserve">ແບບ </w:t>
      </w:r>
      <w:r>
        <w:rPr>
          <w:lang w:bidi="lo-LA"/>
        </w:rPr>
        <w:t xml:space="preserve">Open-source </w:t>
      </w:r>
      <w:r>
        <w:rPr>
          <w:rFonts w:hint="cs"/>
          <w:cs/>
          <w:lang w:bidi="lo-LA"/>
        </w:rPr>
        <w:t xml:space="preserve">ທີ່ໄດ້ຮັບຄວາມນິຍົມຫຼາຍພັດທະນາໂດຍກຸ່ມນັກພັດທະນາທີ່ຊື່ວ່າ </w:t>
      </w:r>
      <w:r>
        <w:rPr>
          <w:lang w:bidi="lo-LA"/>
        </w:rPr>
        <w:t xml:space="preserve">PostgreSQL Global Development Group (PGDG) </w:t>
      </w:r>
      <w:r>
        <w:rPr>
          <w:rFonts w:hint="cs"/>
          <w:cs/>
          <w:lang w:bidi="lo-LA"/>
        </w:rPr>
        <w:t xml:space="preserve">ຍັງອະນຸຍາດໃຫ້ໃຊ້ຂໍ້ມູນແບບ </w:t>
      </w:r>
      <w:r>
        <w:rPr>
          <w:lang w:bidi="lo-LA"/>
        </w:rPr>
        <w:t xml:space="preserve">JSON </w:t>
      </w:r>
      <w:r>
        <w:rPr>
          <w:rFonts w:hint="cs"/>
          <w:cs/>
          <w:lang w:bidi="lo-LA"/>
        </w:rPr>
        <w:t xml:space="preserve">ອີກດ້ວຍພ້ອມສະຫນັບສະຫນູນຄວາມປອດໄພ ແລະ ຄວາມແຫມ້ນຍຳໃນລະດັບດີໂທລະສັບມືຖື ແລະ ເວັບແອບພິເຄຊັນຈຳວນວຫລາຍແມ່ນໃຊ້ </w:t>
      </w:r>
      <w:r>
        <w:rPr>
          <w:lang w:bidi="lo-LA"/>
        </w:rPr>
        <w:t>PostgeSQL</w:t>
      </w:r>
      <w:r>
        <w:rPr>
          <w:rFonts w:hint="cs"/>
          <w:cs/>
          <w:lang w:bidi="lo-LA"/>
        </w:rPr>
        <w:t xml:space="preserve"> ເປັນຖານຂໍ້ມູນຮອງຮັບຫຼາຍພາສາເຊັ່ນ: </w:t>
      </w:r>
      <w:r>
        <w:rPr>
          <w:lang w:bidi="lo-LA"/>
        </w:rPr>
        <w:t xml:space="preserve">Python, Java, Perl, Go, Ruby, C/C++, </w:t>
      </w:r>
      <w:r>
        <w:rPr>
          <w:rFonts w:hint="cs"/>
          <w:cs/>
          <w:lang w:bidi="lo-LA"/>
        </w:rPr>
        <w:t>ແລະ ອື່ນໆ</w:t>
      </w:r>
      <w:r w:rsidR="008A4F38">
        <w:rPr>
          <w:lang w:bidi="lo-LA"/>
        </w:rPr>
        <w:t xml:space="preserve">,  </w:t>
      </w:r>
      <w:r w:rsidR="008A4F38">
        <w:rPr>
          <w:rFonts w:hint="cs"/>
          <w:cs/>
          <w:lang w:bidi="lo-LA"/>
        </w:rPr>
        <w:t xml:space="preserve">ຄຸນນະສົມບັດຫຼັກຂອງ </w:t>
      </w:r>
      <w:r w:rsidR="008A4F38">
        <w:rPr>
          <w:lang w:bidi="lo-LA"/>
        </w:rPr>
        <w:t xml:space="preserve">PostgreSQL </w:t>
      </w:r>
      <w:r w:rsidR="008A4F38">
        <w:rPr>
          <w:rFonts w:hint="cs"/>
          <w:cs/>
          <w:lang w:bidi="lo-LA"/>
        </w:rPr>
        <w:t xml:space="preserve">ໄດ້ແກ່: ສະຫນັບສະຫນູນ </w:t>
      </w:r>
      <w:r w:rsidR="008A4F38">
        <w:rPr>
          <w:lang w:bidi="lo-LA"/>
        </w:rPr>
        <w:t xml:space="preserve">SQL </w:t>
      </w:r>
      <w:r w:rsidR="008A4F38">
        <w:rPr>
          <w:rFonts w:hint="cs"/>
          <w:cs/>
          <w:lang w:bidi="lo-LA"/>
        </w:rPr>
        <w:t>ມາດຕະຖານ, ການສະຫນັບສະຫນູນພາສາໂປຮແກມເຊີງວັດຖຸ, ຮອງຮັບຄຸນນະສົມບັດຂັ້ນສູງເຊັ່ນ: ການຈັດເກັບຂໍ້ມູນເຊີງພື້ນທີ່, ການວິເຄາະຂໍ້ມູນ, ແລະ ຄວາມປອດໄພສູງ, ໄດ້ຮັບການພັດທະນາໂດຍຊຸມຊົນນັກພັດທະນາຂະຫນາດໃຫຍ່.</w:t>
      </w:r>
    </w:p>
    <w:p w14:paraId="41B977EA" w14:textId="4631D89A" w:rsidR="006D1B9F" w:rsidRDefault="006746DC" w:rsidP="00EA2A5D">
      <w:pPr>
        <w:pStyle w:val="ListParagraph"/>
        <w:jc w:val="thaiDistribute"/>
        <w:rPr>
          <w:lang w:bidi="lo-L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D0942EE" wp14:editId="5E3FDED8">
            <wp:simplePos x="0" y="0"/>
            <wp:positionH relativeFrom="column">
              <wp:posOffset>2493645</wp:posOffset>
            </wp:positionH>
            <wp:positionV relativeFrom="page">
              <wp:posOffset>7415530</wp:posOffset>
            </wp:positionV>
            <wp:extent cx="1362075" cy="1362075"/>
            <wp:effectExtent l="0" t="0" r="9525" b="9525"/>
            <wp:wrapTopAndBottom/>
            <wp:docPr id="585694226" name="Picture 3" descr="Postgresql plain wordmark logo - Social media &amp; Logos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ostgresql plain wordmark logo - Social media &amp; Logos Icons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7E1B84" w14:textId="5B2F71E9" w:rsidR="006746DC" w:rsidRDefault="006746DC" w:rsidP="006D1B9F">
      <w:pPr>
        <w:pStyle w:val="ListParagraph"/>
        <w:jc w:val="center"/>
        <w:rPr>
          <w:lang w:bidi="lo-LA"/>
        </w:rPr>
      </w:pPr>
    </w:p>
    <w:p w14:paraId="60663EA5" w14:textId="05503E99" w:rsidR="006D1B9F" w:rsidRDefault="008A4F38" w:rsidP="006D1B9F">
      <w:pPr>
        <w:pStyle w:val="ListParagraph"/>
        <w:jc w:val="center"/>
        <w:rPr>
          <w:lang w:bidi="lo-LA"/>
        </w:rPr>
      </w:pPr>
      <w:r>
        <w:rPr>
          <w:rFonts w:hint="cs"/>
          <w:cs/>
          <w:lang w:bidi="lo-LA"/>
        </w:rPr>
        <w:t>ຮູບທີ່ 2.</w:t>
      </w:r>
      <w:r w:rsidR="00EA2A5D">
        <w:rPr>
          <w:lang w:bidi="lo-LA"/>
        </w:rPr>
        <w:t>6</w:t>
      </w:r>
      <w:r>
        <w:rPr>
          <w:rFonts w:hint="cs"/>
          <w:cs/>
          <w:lang w:bidi="lo-LA"/>
        </w:rPr>
        <w:t xml:space="preserve"> ຮູບພາບຂອງ </w:t>
      </w:r>
      <w:r>
        <w:rPr>
          <w:lang w:bidi="lo-LA"/>
        </w:rPr>
        <w:t>PostgreSQL</w:t>
      </w:r>
    </w:p>
    <w:p w14:paraId="7D793073" w14:textId="77777777" w:rsidR="006746DC" w:rsidRDefault="006746DC" w:rsidP="006D1B9F">
      <w:pPr>
        <w:pStyle w:val="ListParagraph"/>
        <w:jc w:val="center"/>
        <w:rPr>
          <w:lang w:bidi="lo-LA"/>
        </w:rPr>
      </w:pPr>
    </w:p>
    <w:p w14:paraId="2C531AAA" w14:textId="6C13CDE3" w:rsidR="00E35F9D" w:rsidRDefault="00E35F9D" w:rsidP="00E35F9D">
      <w:pPr>
        <w:pStyle w:val="ListParagraph"/>
        <w:numPr>
          <w:ilvl w:val="0"/>
          <w:numId w:val="66"/>
        </w:numPr>
        <w:jc w:val="thaiDistribute"/>
        <w:rPr>
          <w:lang w:bidi="lo-LA"/>
        </w:rPr>
      </w:pPr>
      <w:r>
        <w:rPr>
          <w:lang w:bidi="lo-LA"/>
        </w:rPr>
        <w:lastRenderedPageBreak/>
        <w:t>Microsoft World</w:t>
      </w:r>
    </w:p>
    <w:p w14:paraId="41485932" w14:textId="7D881F7B" w:rsidR="00B768EE" w:rsidRDefault="00B768EE" w:rsidP="00B768EE">
      <w:pPr>
        <w:pStyle w:val="ListParagraph"/>
        <w:jc w:val="thaiDistribute"/>
        <w:rPr>
          <w:cs/>
          <w:lang w:bidi="lo-LA"/>
        </w:rPr>
      </w:pPr>
      <w:r>
        <w:rPr>
          <w:rFonts w:hint="cs"/>
          <w:cs/>
          <w:lang w:bidi="lo-LA"/>
        </w:rPr>
        <w:t xml:space="preserve">ເປັນໂປຮແກມປະມມນຜົນຄຳທີ່ພັດທະນາໂດຍ </w:t>
      </w:r>
      <w:r>
        <w:rPr>
          <w:lang w:bidi="lo-LA"/>
        </w:rPr>
        <w:t xml:space="preserve">Microsoft </w:t>
      </w:r>
      <w:r>
        <w:rPr>
          <w:rFonts w:hint="cs"/>
          <w:cs/>
          <w:lang w:bidi="lo-LA"/>
        </w:rPr>
        <w:t>ເປີດຕົວຄັ້ງທຳອິດໃນປີ 1983 ແລະເ ປັນໂປຮແກມປະມວນຄຳທີ່ໄດ້ຮັບຄວາມນິຍົມຫຼາຍທີ່ສຸດໃນສຳນັກງານເພາະວ່າໂປຣແກມ</w:t>
      </w:r>
      <w:r w:rsidR="00F83FE7">
        <w:rPr>
          <w:rFonts w:hint="cs"/>
          <w:cs/>
          <w:lang w:bidi="lo-LA"/>
        </w:rPr>
        <w:t>ໃຊ້ງານງ່າຍ ແລະ ມີປະສິດທິພາບສູງເຮັດໃຫ້ສາມາດເຮັດວຽກໄດ້ຢ່າງໄວ ແລະ ສ່ວນລາຍຈະໃຊ້ໃນການພິມເອກະສານຕ່າງໆເຊິ່ງຈະຊ່ວຍປະມວນຜົນຄຳແບບພິເສດຊ່ວຍໃຫ້ສ້າງເອກະສານຢ່າງມີປະສິດທິພາບ ແລະ ປະຫຍັດເວລາເຫມາະກັບງານດ້ານການພິມເອກະສານທຸກຊະນິດສາມາດພິມເອກະສານອອກເປັນຊຸດໆເຊັ່ນ: ເອກະສານຈົດຫມາຍ, ລາຍງານ, ບົດຄວາມ, ປະຫວັດຫຍໍ້ ແລະ ຍັງສາມາດກວດສອບ, ທົບທວນ, ແກ້ໄຂ, ປັບປຸງ ຄວາມຖືກຕ້ອງໃນການພິມເອກະສານໄດ້ຢ່າງງ່າຍດາຍສາມາດກວດສອບສະກົດຄຳ ແລະ ຫລັກໄວຍາກອນ, ເພີ່ມຕາຕະລາງ, ເພີ່ມກຣາບຟິກ ໃນເອກະສານໄດ້ຢ່າງງ່າຍດາຍ ຫຼື ເພີ່ມເຕີມຂໍ້ມູນໄດ້ຕະຫຼອດເວລາ.</w:t>
      </w:r>
    </w:p>
    <w:bookmarkEnd w:id="49"/>
    <w:p w14:paraId="6DF2B230" w14:textId="5097159E" w:rsidR="00153B92" w:rsidRDefault="006746DC" w:rsidP="006746DC">
      <w:pPr>
        <w:pStyle w:val="ListParagraph"/>
        <w:jc w:val="thaiDistribute"/>
        <w:rPr>
          <w:lang w:bidi="lo-L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0B4D432" wp14:editId="74796A17">
            <wp:simplePos x="0" y="0"/>
            <wp:positionH relativeFrom="column">
              <wp:posOffset>2200275</wp:posOffset>
            </wp:positionH>
            <wp:positionV relativeFrom="page">
              <wp:posOffset>3182620</wp:posOffset>
            </wp:positionV>
            <wp:extent cx="1628775" cy="1628775"/>
            <wp:effectExtent l="0" t="0" r="9525" b="9525"/>
            <wp:wrapTopAndBottom/>
            <wp:docPr id="915352175" name="Picture 4" descr="microsoft word icon logo symbol 27179376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icrosoft word icon logo symbol 27179376 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85A957" w14:textId="77777777" w:rsidR="006746DC" w:rsidRDefault="006746DC" w:rsidP="006746DC">
      <w:pPr>
        <w:pStyle w:val="ListParagraph"/>
        <w:jc w:val="thaiDistribute"/>
        <w:rPr>
          <w:lang w:bidi="lo-LA"/>
        </w:rPr>
      </w:pPr>
    </w:p>
    <w:p w14:paraId="0B7FADBA" w14:textId="20498082" w:rsidR="00EA2A5D" w:rsidRDefault="00EA2A5D" w:rsidP="00EA2A5D">
      <w:pPr>
        <w:pStyle w:val="ListParagraph"/>
        <w:jc w:val="center"/>
        <w:rPr>
          <w:lang w:bidi="lo-LA"/>
        </w:rPr>
      </w:pPr>
      <w:r>
        <w:rPr>
          <w:rFonts w:hint="cs"/>
          <w:cs/>
          <w:lang w:bidi="lo-LA"/>
        </w:rPr>
        <w:t>ຮູບທີ່ 2.</w:t>
      </w:r>
      <w:r>
        <w:rPr>
          <w:lang w:bidi="lo-LA"/>
        </w:rPr>
        <w:t>7</w:t>
      </w:r>
      <w:r>
        <w:rPr>
          <w:rFonts w:hint="cs"/>
          <w:cs/>
          <w:lang w:bidi="lo-LA"/>
        </w:rPr>
        <w:t xml:space="preserve"> ຮູບພາບຂອງ </w:t>
      </w:r>
      <w:r>
        <w:rPr>
          <w:lang w:bidi="lo-LA"/>
        </w:rPr>
        <w:t>PostgreSQL</w:t>
      </w:r>
    </w:p>
    <w:p w14:paraId="308F462F" w14:textId="129F3F22" w:rsidR="003C4A2B" w:rsidRPr="003C4A2B" w:rsidRDefault="003C4A2B" w:rsidP="003C4A2B">
      <w:pPr>
        <w:rPr>
          <w:lang w:bidi="lo-LA"/>
        </w:rPr>
      </w:pPr>
    </w:p>
    <w:p w14:paraId="4097AD48" w14:textId="4DF03FF8" w:rsidR="003C4A2B" w:rsidRDefault="003C4A2B" w:rsidP="003C4A2B"/>
    <w:p w14:paraId="0077EC39" w14:textId="0CD499DA" w:rsidR="003C4A2B" w:rsidRDefault="003C4A2B" w:rsidP="003C4A2B"/>
    <w:p w14:paraId="12F0DF6F" w14:textId="1E5140B2" w:rsidR="003C4A2B" w:rsidRDefault="003C4A2B" w:rsidP="003C4A2B"/>
    <w:p w14:paraId="6509A882" w14:textId="266DA94D" w:rsidR="003C4A2B" w:rsidRDefault="003C4A2B" w:rsidP="003C4A2B"/>
    <w:p w14:paraId="12D4E6A6" w14:textId="06F1002D" w:rsidR="003C4A2B" w:rsidRPr="003C4A2B" w:rsidRDefault="003C4A2B" w:rsidP="003C4A2B">
      <w:pPr>
        <w:rPr>
          <w:cs/>
        </w:rPr>
      </w:pPr>
    </w:p>
    <w:p w14:paraId="50B4934D" w14:textId="7B1B781C" w:rsidR="006D3350" w:rsidRDefault="006D3350" w:rsidP="006D3350">
      <w:pPr>
        <w:tabs>
          <w:tab w:val="left" w:pos="4200"/>
        </w:tabs>
        <w:rPr>
          <w:lang w:bidi="lo-LA"/>
        </w:rPr>
      </w:pPr>
    </w:p>
    <w:p w14:paraId="426DC48D" w14:textId="54151385" w:rsidR="006D3350" w:rsidRDefault="006D3350" w:rsidP="006D3350">
      <w:pPr>
        <w:rPr>
          <w:lang w:bidi="lo-LA"/>
        </w:rPr>
      </w:pPr>
    </w:p>
    <w:p w14:paraId="2275A166" w14:textId="7FDF4025" w:rsidR="003C4A2B" w:rsidRDefault="003C4A2B" w:rsidP="006D3350">
      <w:pPr>
        <w:rPr>
          <w:lang w:bidi="lo-LA"/>
        </w:rPr>
      </w:pPr>
    </w:p>
    <w:p w14:paraId="59D1E644" w14:textId="57A25790" w:rsidR="003C4A2B" w:rsidRDefault="003C4A2B" w:rsidP="006D3350">
      <w:pPr>
        <w:rPr>
          <w:lang w:bidi="lo-LA"/>
        </w:rPr>
      </w:pPr>
    </w:p>
    <w:p w14:paraId="78551319" w14:textId="7140E93D" w:rsidR="003C4A2B" w:rsidRDefault="003C4A2B" w:rsidP="006D3350">
      <w:pPr>
        <w:rPr>
          <w:lang w:bidi="lo-LA"/>
        </w:rPr>
      </w:pPr>
    </w:p>
    <w:p w14:paraId="649921FC" w14:textId="5FFA1866" w:rsidR="003C4A2B" w:rsidRDefault="003C4A2B" w:rsidP="006D3350">
      <w:pPr>
        <w:rPr>
          <w:lang w:bidi="lo-LA"/>
        </w:rPr>
      </w:pPr>
    </w:p>
    <w:p w14:paraId="2E65A6DE" w14:textId="48B21E74" w:rsidR="002102F1" w:rsidRDefault="002102F1" w:rsidP="00E35F9D">
      <w:pPr>
        <w:jc w:val="thaiDistribute"/>
        <w:rPr>
          <w:lang w:bidi="lo-LA"/>
        </w:rPr>
      </w:pPr>
      <w:bookmarkStart w:id="50" w:name="_Hlk152237316"/>
      <w:bookmarkStart w:id="51" w:name="_Hlk152238733"/>
      <w:bookmarkStart w:id="52" w:name="_Hlk152240188"/>
    </w:p>
    <w:p w14:paraId="07FE5E68" w14:textId="2427CA75" w:rsidR="00314B37" w:rsidRDefault="008E64D9" w:rsidP="008E64D9">
      <w:pPr>
        <w:pStyle w:val="Heading5"/>
      </w:pPr>
      <w:bookmarkStart w:id="53" w:name="_Toc152431756"/>
      <w:bookmarkEnd w:id="50"/>
      <w:bookmarkEnd w:id="51"/>
      <w:bookmarkEnd w:id="52"/>
      <w:r>
        <w:lastRenderedPageBreak/>
        <w:t xml:space="preserve">2.3.  </w:t>
      </w:r>
      <w:r w:rsidR="00C467DA">
        <w:rPr>
          <w:rFonts w:hint="cs"/>
          <w:cs/>
        </w:rPr>
        <w:t>ທົບທວນບົດສືກສາທີ່ກ່ຽວຂ້ອງ</w:t>
      </w:r>
      <w:bookmarkEnd w:id="53"/>
    </w:p>
    <w:p w14:paraId="63A1415D" w14:textId="77777777" w:rsidR="00EA2A5D" w:rsidRPr="00EA2A5D" w:rsidRDefault="00EA2A5D" w:rsidP="00EA2A5D">
      <w:pPr>
        <w:rPr>
          <w:lang w:bidi="lo-LA"/>
        </w:rPr>
      </w:pPr>
    </w:p>
    <w:p w14:paraId="5154CF60" w14:textId="114F4C7D" w:rsidR="00DA297B" w:rsidRDefault="00297576" w:rsidP="00F44728">
      <w:pPr>
        <w:pStyle w:val="Style1"/>
        <w:ind w:firstLine="600"/>
        <w:rPr>
          <w:lang w:bidi="lo-LA"/>
        </w:rPr>
      </w:pPr>
      <w:r>
        <w:rPr>
          <w:rFonts w:hint="cs"/>
          <w:cs/>
          <w:lang w:bidi="lo-LA"/>
        </w:rPr>
        <w:t xml:space="preserve">  ຄຳໄຊ ຢ່າງ, ສ</w:t>
      </w:r>
      <w:r w:rsidR="00E35FD2">
        <w:rPr>
          <w:rFonts w:hint="cs"/>
          <w:cs/>
          <w:lang w:bidi="lo-LA"/>
        </w:rPr>
        <w:t>ຸ</w:t>
      </w:r>
      <w:r>
        <w:rPr>
          <w:rFonts w:hint="cs"/>
          <w:cs/>
          <w:lang w:bidi="lo-LA"/>
        </w:rPr>
        <w:t xml:space="preserve">ນີກອນ ສີເມືອງໄຊ ແລະ ຊັດຊະນີ ບຸນມີເສດ </w:t>
      </w:r>
      <w:r w:rsidR="00E35FD2">
        <w:rPr>
          <w:rFonts w:hint="cs"/>
          <w:cs/>
          <w:lang w:bidi="lo-LA"/>
        </w:rPr>
        <w:t xml:space="preserve">(2016) </w:t>
      </w:r>
      <w:r>
        <w:rPr>
          <w:rFonts w:hint="cs"/>
          <w:cs/>
          <w:lang w:bidi="lo-LA"/>
        </w:rPr>
        <w:t>ສ</w:t>
      </w:r>
      <w:r w:rsidR="00CE1BE4">
        <w:rPr>
          <w:rFonts w:hint="cs"/>
          <w:cs/>
          <w:lang w:bidi="lo-LA"/>
        </w:rPr>
        <w:t>ຶ</w:t>
      </w:r>
      <w:r>
        <w:rPr>
          <w:rFonts w:hint="cs"/>
          <w:cs/>
          <w:lang w:bidi="lo-LA"/>
        </w:rPr>
        <w:t>ກສາ</w:t>
      </w:r>
      <w:r>
        <w:rPr>
          <w:lang w:bidi="lo-LA"/>
        </w:rPr>
        <w:t>:</w:t>
      </w:r>
      <w:r>
        <w:rPr>
          <w:rFonts w:hint="cs"/>
          <w:cs/>
          <w:lang w:bidi="lo-LA"/>
        </w:rPr>
        <w:t xml:space="preserve"> ເວ</w:t>
      </w:r>
      <w:r w:rsidR="00815980">
        <w:rPr>
          <w:rFonts w:hint="cs"/>
          <w:cs/>
          <w:lang w:bidi="lo-LA"/>
        </w:rPr>
        <w:t>ັ</w:t>
      </w:r>
      <w:r>
        <w:rPr>
          <w:rFonts w:hint="cs"/>
          <w:cs/>
          <w:lang w:bidi="lo-LA"/>
        </w:rPr>
        <w:t>ບໄຊແນະນຳຮ້ານອາຫານ ທີພັກ ແລະ ສະຖານທີ່ທອງທ່ຽວໃນລາວ ໄດ້ສະເໜີການແນະນຳຮ້ານອາຫານສະຖານທີ່ທອງທ່ຽວ</w:t>
      </w:r>
      <w:r w:rsidR="002564C8">
        <w:rPr>
          <w:rFonts w:hint="cs"/>
          <w:cs/>
          <w:lang w:bidi="lo-LA"/>
        </w:rPr>
        <w:t>ໃນລາວເປັນການເນັ້ນໄປທີ່ສຳຄັນທີ່ສຸດເຊັນ: ລາຍລະອຽດຮ້ານອາຫານສະຖານທີ່ທ່ອງທຽວທີ່ເປັນທີນິຍົມຄວາມຄິດເຫັນແລະຄະແນນຈາກຜູ້ໃຊ້,ວິທີການວິເຄາະລະບົບ,ການລົງທະບຽນ</w:t>
      </w:r>
      <w:r w:rsidR="002564C8">
        <w:rPr>
          <w:lang w:bidi="lo-LA"/>
        </w:rPr>
        <w:t xml:space="preserve"> </w:t>
      </w:r>
      <w:r w:rsidR="00CE1BE4">
        <w:rPr>
          <w:lang w:bidi="lo-LA"/>
        </w:rPr>
        <w:t>P</w:t>
      </w:r>
      <w:r w:rsidR="002564C8">
        <w:rPr>
          <w:lang w:bidi="lo-LA"/>
        </w:rPr>
        <w:t>ost</w:t>
      </w:r>
      <w:r w:rsidR="002564C8">
        <w:rPr>
          <w:rFonts w:hint="cs"/>
          <w:cs/>
          <w:lang w:bidi="lo-LA"/>
        </w:rPr>
        <w:t xml:space="preserve"> ຄວາມຄິດເຫັນ,ລີວິວການໃຫ້ຄະແນນ,ການຈັດລຽງຂໍ້ມູນການຄົ້ນຫາ,</w:t>
      </w:r>
      <w:r>
        <w:rPr>
          <w:rFonts w:hint="cs"/>
          <w:cs/>
          <w:lang w:bidi="lo-LA"/>
        </w:rPr>
        <w:t xml:space="preserve"> ເປັນເວ</w:t>
      </w:r>
      <w:r w:rsidR="00E86A96">
        <w:rPr>
          <w:rFonts w:hint="cs"/>
          <w:cs/>
          <w:lang w:bidi="lo-LA"/>
        </w:rPr>
        <w:t>ັ</w:t>
      </w:r>
      <w:r>
        <w:rPr>
          <w:rFonts w:hint="cs"/>
          <w:cs/>
          <w:lang w:bidi="lo-LA"/>
        </w:rPr>
        <w:t>ບໄຊທີ່ສາມາດນຳໃຊ້ໄດ້ເປັນຢ່າງດີ</w:t>
      </w:r>
      <w:r w:rsidR="002564C8">
        <w:rPr>
          <w:rFonts w:hint="cs"/>
          <w:cs/>
          <w:lang w:bidi="lo-LA"/>
        </w:rPr>
        <w:t>ລະດັບໜື່</w:t>
      </w:r>
      <w:r w:rsidR="00E86A96">
        <w:rPr>
          <w:rFonts w:hint="cs"/>
          <w:cs/>
          <w:lang w:bidi="lo-LA"/>
        </w:rPr>
        <w:t>ງ</w:t>
      </w:r>
      <w:r w:rsidR="002564C8">
        <w:rPr>
          <w:rFonts w:hint="cs"/>
          <w:cs/>
          <w:lang w:bidi="lo-LA"/>
        </w:rPr>
        <w:t>,</w:t>
      </w:r>
      <w:r w:rsidR="00E86A96">
        <w:rPr>
          <w:rFonts w:hint="cs"/>
          <w:cs/>
          <w:lang w:bidi="lo-LA"/>
        </w:rPr>
        <w:t xml:space="preserve"> ແລະ ສາມາດສະລຸບຈຸດດີໄດ້ດັ່ງນີ້: </w:t>
      </w:r>
      <w:r w:rsidR="00AB2BBC">
        <w:rPr>
          <w:rFonts w:hint="cs"/>
          <w:cs/>
          <w:lang w:bidi="lo-LA"/>
        </w:rPr>
        <w:t>ເວັບໄຊໃຊ້ງານງ່າຍ, ສາມາດຄົ້ນຫາໄດ້ໂດນການເລືອກ: ບ້ານ, ເມືອງ, ແຂວງ, ມີການຮີວິວ ແລະ ສະແດງຄວາມຄິດເຫັນ, ແລະຍັງມີ</w:t>
      </w:r>
      <w:r w:rsidR="00B352CB">
        <w:rPr>
          <w:rFonts w:hint="cs"/>
          <w:cs/>
          <w:lang w:bidi="lo-LA"/>
        </w:rPr>
        <w:t>ຈຸດອ່ອນຂອງເວ</w:t>
      </w:r>
      <w:r w:rsidR="00815980">
        <w:rPr>
          <w:rFonts w:hint="cs"/>
          <w:cs/>
          <w:lang w:bidi="lo-LA"/>
        </w:rPr>
        <w:t>ັ</w:t>
      </w:r>
      <w:r w:rsidR="00B352CB">
        <w:rPr>
          <w:rFonts w:hint="cs"/>
          <w:cs/>
          <w:lang w:bidi="lo-LA"/>
        </w:rPr>
        <w:t>ບໄຊນີ້ຍັງມີຂາດຕົກປົກຜ່ອງ ແລະ ຫຍູ້ງຍາກຕ່າງໆທີ່ຕ້ອງໄດຮັບການປັບປຸງ ແລະ ພັດທະນາຂື້ນຕື່ນອີກ</w:t>
      </w:r>
      <w:r w:rsidR="002564C8">
        <w:rPr>
          <w:rFonts w:hint="cs"/>
          <w:cs/>
          <w:lang w:bidi="lo-LA"/>
        </w:rPr>
        <w:t>ຄື:</w:t>
      </w:r>
      <w:r w:rsidR="00B352CB">
        <w:rPr>
          <w:rFonts w:hint="cs"/>
          <w:cs/>
          <w:lang w:bidi="lo-LA"/>
        </w:rPr>
        <w:t xml:space="preserve"> </w:t>
      </w:r>
      <w:r w:rsidR="00E50A83">
        <w:rPr>
          <w:rFonts w:hint="cs"/>
          <w:cs/>
          <w:lang w:bidi="lo-LA"/>
        </w:rPr>
        <w:t>ການ</w:t>
      </w:r>
      <w:r w:rsidR="002564C8">
        <w:rPr>
          <w:rFonts w:hint="cs"/>
          <w:cs/>
          <w:lang w:bidi="lo-LA"/>
        </w:rPr>
        <w:t>ລວບລວມຂໍ້ມູນກຽ່ວກ</w:t>
      </w:r>
      <w:r w:rsidR="00815980">
        <w:rPr>
          <w:rFonts w:hint="cs"/>
          <w:cs/>
          <w:lang w:bidi="lo-LA"/>
        </w:rPr>
        <w:t>ັ</w:t>
      </w:r>
      <w:r w:rsidR="002564C8">
        <w:rPr>
          <w:rFonts w:hint="cs"/>
          <w:cs/>
          <w:lang w:bidi="lo-LA"/>
        </w:rPr>
        <w:t>ບບັນຫາທີ່ເກີດຂ</w:t>
      </w:r>
      <w:r w:rsidR="00815980">
        <w:rPr>
          <w:rFonts w:hint="cs"/>
          <w:cs/>
          <w:lang w:bidi="lo-LA"/>
        </w:rPr>
        <w:t>ຶ້</w:t>
      </w:r>
      <w:r w:rsidR="002564C8">
        <w:rPr>
          <w:rFonts w:hint="cs"/>
          <w:cs/>
          <w:lang w:bidi="lo-LA"/>
        </w:rPr>
        <w:t>ນເຊັ</w:t>
      </w:r>
      <w:r w:rsidR="00815980">
        <w:rPr>
          <w:rFonts w:hint="cs"/>
          <w:cs/>
          <w:lang w:bidi="lo-LA"/>
        </w:rPr>
        <w:t>່</w:t>
      </w:r>
      <w:r w:rsidR="002564C8">
        <w:rPr>
          <w:rFonts w:hint="cs"/>
          <w:cs/>
          <w:lang w:bidi="lo-LA"/>
        </w:rPr>
        <w:t>ນ:</w:t>
      </w:r>
      <w:r w:rsidR="00815980">
        <w:rPr>
          <w:rFonts w:hint="cs"/>
          <w:cs/>
          <w:lang w:bidi="lo-LA"/>
        </w:rPr>
        <w:t xml:space="preserve"> </w:t>
      </w:r>
      <w:r w:rsidR="002564C8">
        <w:rPr>
          <w:rFonts w:hint="cs"/>
          <w:cs/>
          <w:lang w:bidi="lo-LA"/>
        </w:rPr>
        <w:t>ຂໍ້ຈຳກັດຂອງເວັບໄຊ,</w:t>
      </w:r>
      <w:r w:rsidR="00E50A83">
        <w:rPr>
          <w:rFonts w:hint="cs"/>
          <w:cs/>
          <w:lang w:bidi="lo-LA"/>
        </w:rPr>
        <w:t>ຈັດເກັບຂໍ້ມູນຍັງບໍ່ຄົບຖ້ວນ</w:t>
      </w:r>
      <w:r w:rsidR="002564C8">
        <w:rPr>
          <w:rFonts w:hint="cs"/>
          <w:cs/>
          <w:lang w:bidi="lo-LA"/>
        </w:rPr>
        <w:t>, ປັບປຸງແກ້ໄຂ</w:t>
      </w:r>
      <w:r w:rsidR="008D69D9">
        <w:rPr>
          <w:rFonts w:hint="cs"/>
          <w:cs/>
          <w:lang w:bidi="lo-LA"/>
        </w:rPr>
        <w:t>ບັນຫາປະສິດຕິພາບ,</w:t>
      </w:r>
      <w:r w:rsidR="00815980">
        <w:rPr>
          <w:rFonts w:hint="cs"/>
          <w:cs/>
          <w:lang w:bidi="lo-LA"/>
        </w:rPr>
        <w:t xml:space="preserve"> </w:t>
      </w:r>
      <w:r w:rsidR="00E50A83">
        <w:rPr>
          <w:rFonts w:hint="cs"/>
          <w:cs/>
          <w:lang w:bidi="lo-LA"/>
        </w:rPr>
        <w:t>ລະບົບຄວາມປອດ</w:t>
      </w:r>
      <w:r w:rsidR="00815980">
        <w:rPr>
          <w:rFonts w:hint="cs"/>
          <w:cs/>
          <w:lang w:bidi="lo-LA"/>
        </w:rPr>
        <w:t>ໄ</w:t>
      </w:r>
      <w:r w:rsidR="00E50A83">
        <w:rPr>
          <w:rFonts w:hint="cs"/>
          <w:cs/>
          <w:lang w:bidi="lo-LA"/>
        </w:rPr>
        <w:t>ພ</w:t>
      </w:r>
      <w:r w:rsidR="008D69D9">
        <w:rPr>
          <w:rFonts w:hint="cs"/>
          <w:cs/>
          <w:lang w:bidi="lo-LA"/>
        </w:rPr>
        <w:t>ບໍ່ມິປະສິດຕິພາບ ແລະ ບ</w:t>
      </w:r>
      <w:r w:rsidR="00815980">
        <w:rPr>
          <w:rFonts w:hint="cs"/>
          <w:cs/>
          <w:lang w:bidi="lo-LA"/>
        </w:rPr>
        <w:t>ໍ່</w:t>
      </w:r>
      <w:r w:rsidR="008D69D9">
        <w:rPr>
          <w:rFonts w:hint="cs"/>
          <w:cs/>
          <w:lang w:bidi="lo-LA"/>
        </w:rPr>
        <w:t>ສາມາດປະຕິບັດຕົວຈ</w:t>
      </w:r>
      <w:r w:rsidR="00E35FD2">
        <w:rPr>
          <w:rFonts w:hint="cs"/>
          <w:cs/>
          <w:lang w:bidi="lo-LA"/>
        </w:rPr>
        <w:t>ິ</w:t>
      </w:r>
      <w:r w:rsidR="008D69D9">
        <w:rPr>
          <w:rFonts w:hint="cs"/>
          <w:cs/>
          <w:lang w:bidi="lo-LA"/>
        </w:rPr>
        <w:t>ງໄດ້ຢ່າງສົມບູນ.</w:t>
      </w:r>
    </w:p>
    <w:p w14:paraId="26803D28" w14:textId="6D905C2F" w:rsidR="00CE1BE4" w:rsidRDefault="00C4124A" w:rsidP="003205C1">
      <w:pPr>
        <w:jc w:val="thaiDistribute"/>
        <w:rPr>
          <w:lang w:bidi="lo-LA"/>
        </w:rPr>
      </w:pPr>
      <w:r>
        <w:rPr>
          <w:cs/>
          <w:lang w:bidi="lo-LA"/>
        </w:rPr>
        <w:tab/>
      </w:r>
      <w:r>
        <w:rPr>
          <w:rFonts w:hint="cs"/>
          <w:cs/>
          <w:lang w:bidi="lo-LA"/>
        </w:rPr>
        <w:t>ທິບພະຈັນ ພູດາວົງ, ຕ໋ຽນຊີ ໂຄດວົງສາ</w:t>
      </w:r>
      <w:r w:rsidR="00E35FD2">
        <w:rPr>
          <w:rFonts w:hint="cs"/>
          <w:cs/>
          <w:lang w:bidi="lo-LA"/>
        </w:rPr>
        <w:t>, ພູທອນ (2016) ສຶກສາ</w:t>
      </w:r>
      <w:r w:rsidR="003205C1">
        <w:rPr>
          <w:rFonts w:hint="cs"/>
          <w:cs/>
          <w:lang w:bidi="lo-LA"/>
        </w:rPr>
        <w:t>: ເວັບໄຊແນະນຳສະຖານທີ່ທອງທ່ຽວໃນລາວ ໄດ້ສະເໜີໃຫ້ເຫັນການ</w:t>
      </w:r>
      <w:r w:rsidR="00815980">
        <w:rPr>
          <w:rFonts w:hint="cs"/>
          <w:cs/>
          <w:lang w:bidi="lo-LA"/>
        </w:rPr>
        <w:t>ເຮັດ</w:t>
      </w:r>
      <w:r w:rsidR="003205C1">
        <w:rPr>
          <w:rFonts w:hint="cs"/>
          <w:cs/>
          <w:lang w:bidi="lo-LA"/>
        </w:rPr>
        <w:t>ເວ</w:t>
      </w:r>
      <w:r w:rsidR="00815980">
        <w:rPr>
          <w:rFonts w:hint="cs"/>
          <w:cs/>
          <w:lang w:bidi="lo-LA"/>
        </w:rPr>
        <w:t>ັ</w:t>
      </w:r>
      <w:r w:rsidR="003205C1">
        <w:rPr>
          <w:rFonts w:hint="cs"/>
          <w:cs/>
          <w:lang w:bidi="lo-LA"/>
        </w:rPr>
        <w:t>ບ</w:t>
      </w:r>
      <w:r w:rsidR="00815980">
        <w:rPr>
          <w:rFonts w:hint="cs"/>
          <w:cs/>
          <w:lang w:bidi="lo-LA"/>
        </w:rPr>
        <w:t>ໄຊ</w:t>
      </w:r>
      <w:r w:rsidR="003205C1">
        <w:rPr>
          <w:rFonts w:hint="cs"/>
          <w:cs/>
          <w:lang w:bidi="lo-LA"/>
        </w:rPr>
        <w:t>ແນະນຳສະຖານທີທ</w:t>
      </w:r>
      <w:r w:rsidR="00815980">
        <w:rPr>
          <w:rFonts w:hint="cs"/>
          <w:cs/>
          <w:lang w:bidi="lo-LA"/>
        </w:rPr>
        <w:t>່</w:t>
      </w:r>
      <w:r w:rsidR="003205C1">
        <w:rPr>
          <w:rFonts w:hint="cs"/>
          <w:cs/>
          <w:lang w:bidi="lo-LA"/>
        </w:rPr>
        <w:t>ອງທ່ຽວໃນລາວ, ລະບົບສາມາດຊ່ວຍການຫາຂໍ້ມູນສະຖານທີ່ໃນປະເທດລາວ</w:t>
      </w:r>
      <w:r w:rsidR="00E35FD2">
        <w:rPr>
          <w:rFonts w:hint="cs"/>
          <w:cs/>
          <w:lang w:bidi="lo-LA"/>
        </w:rPr>
        <w:t xml:space="preserve"> </w:t>
      </w:r>
      <w:r w:rsidR="003205C1">
        <w:rPr>
          <w:rFonts w:hint="cs"/>
          <w:cs/>
          <w:lang w:bidi="lo-LA"/>
        </w:rPr>
        <w:t>ແລະ</w:t>
      </w:r>
      <w:r w:rsidR="00815980">
        <w:rPr>
          <w:rFonts w:hint="cs"/>
          <w:cs/>
          <w:lang w:bidi="lo-LA"/>
        </w:rPr>
        <w:t xml:space="preserve"> </w:t>
      </w:r>
      <w:r w:rsidR="00E35FD2">
        <w:rPr>
          <w:rFonts w:hint="cs"/>
          <w:cs/>
          <w:lang w:bidi="lo-LA"/>
        </w:rPr>
        <w:t xml:space="preserve">ປະເພນີຕ່າງໆ, </w:t>
      </w:r>
      <w:r w:rsidR="003205C1">
        <w:rPr>
          <w:rFonts w:hint="cs"/>
          <w:cs/>
          <w:lang w:bidi="lo-LA"/>
        </w:rPr>
        <w:t>ຮ້ານອາຫານ</w:t>
      </w:r>
      <w:r w:rsidR="00E35FD2">
        <w:rPr>
          <w:rFonts w:hint="cs"/>
          <w:cs/>
          <w:lang w:bidi="lo-LA"/>
        </w:rPr>
        <w:t>,</w:t>
      </w:r>
      <w:r w:rsidR="00CE1BE4">
        <w:rPr>
          <w:lang w:bidi="lo-LA"/>
        </w:rPr>
        <w:t xml:space="preserve"> </w:t>
      </w:r>
      <w:r w:rsidR="003205C1">
        <w:rPr>
          <w:rFonts w:hint="cs"/>
          <w:cs/>
          <w:lang w:bidi="lo-LA"/>
        </w:rPr>
        <w:t>ສາມາດ</w:t>
      </w:r>
      <w:r w:rsidR="003205C1">
        <w:rPr>
          <w:lang w:bidi="lo-LA"/>
        </w:rPr>
        <w:t xml:space="preserve"> </w:t>
      </w:r>
      <w:r w:rsidR="00815980">
        <w:rPr>
          <w:lang w:bidi="lo-LA"/>
        </w:rPr>
        <w:t>P</w:t>
      </w:r>
      <w:r w:rsidR="003205C1">
        <w:rPr>
          <w:lang w:bidi="lo-LA"/>
        </w:rPr>
        <w:t xml:space="preserve">ost , </w:t>
      </w:r>
      <w:r w:rsidR="00CE1BE4">
        <w:rPr>
          <w:lang w:bidi="lo-LA"/>
        </w:rPr>
        <w:t>C</w:t>
      </w:r>
      <w:r w:rsidR="003205C1">
        <w:rPr>
          <w:lang w:bidi="lo-LA"/>
        </w:rPr>
        <w:t>om</w:t>
      </w:r>
      <w:r w:rsidR="00815980">
        <w:rPr>
          <w:lang w:bidi="lo-LA"/>
        </w:rPr>
        <w:t>ment</w:t>
      </w:r>
      <w:r w:rsidR="003205C1">
        <w:rPr>
          <w:lang w:bidi="lo-LA"/>
        </w:rPr>
        <w:t xml:space="preserve"> </w:t>
      </w:r>
      <w:r w:rsidR="003205C1">
        <w:rPr>
          <w:rFonts w:hint="cs"/>
          <w:cs/>
          <w:lang w:bidi="lo-LA"/>
        </w:rPr>
        <w:t>ແຊປະສົບການທ່ອງທຽ່ວໄດ້ ນອກຈາກນີ້ຍັງເປັນຈຸດເລີມຕົ້ນທີ່ດີໃນການພັດທະນາເວັບໄຊ</w:t>
      </w:r>
      <w:r w:rsidR="00E86A96">
        <w:rPr>
          <w:rFonts w:hint="cs"/>
          <w:cs/>
          <w:lang w:bidi="lo-LA"/>
        </w:rPr>
        <w:t xml:space="preserve"> ແລະ ສາມາດພົບຈຸດທີ່ໄດ້ດັ່ງນີ້ເຊັ່ນ: ເວັບໄຊສາມາດຊອກຫາຂໍ້ມູນສະຖານທີ່ທ່ອງທ່ຽວ ແລະ ທີ່ພັກໄດ້ທົ່ວປະເທດລາວ, ສາມາດ </w:t>
      </w:r>
      <w:r w:rsidR="00E86A96">
        <w:rPr>
          <w:lang w:bidi="lo-LA"/>
        </w:rPr>
        <w:t xml:space="preserve">Post, like, Comment </w:t>
      </w:r>
      <w:r w:rsidR="00E86A96">
        <w:rPr>
          <w:rFonts w:hint="cs"/>
          <w:cs/>
          <w:lang w:bidi="lo-LA"/>
        </w:rPr>
        <w:t xml:space="preserve">ໄດ້, </w:t>
      </w:r>
      <w:r w:rsidR="003205C1">
        <w:rPr>
          <w:rFonts w:hint="cs"/>
          <w:cs/>
          <w:lang w:bidi="lo-LA"/>
        </w:rPr>
        <w:t>ແຕ່ຍ່າງໃດກ</w:t>
      </w:r>
      <w:r w:rsidR="00E86A96">
        <w:rPr>
          <w:rFonts w:hint="cs"/>
          <w:cs/>
          <w:lang w:bidi="lo-LA"/>
        </w:rPr>
        <w:t>ໍ່</w:t>
      </w:r>
      <w:r w:rsidR="003205C1">
        <w:rPr>
          <w:rFonts w:hint="cs"/>
          <w:cs/>
          <w:lang w:bidi="lo-LA"/>
        </w:rPr>
        <w:t>ຕາມ</w:t>
      </w:r>
      <w:r w:rsidR="006A084B">
        <w:rPr>
          <w:rFonts w:hint="cs"/>
          <w:cs/>
          <w:lang w:bidi="lo-LA"/>
        </w:rPr>
        <w:t>ເວັບໄຊຍັງມີຈຸດອ່ອນ ເກັບຂໍ້ມູນບາງສ່ວນບໍ່ສົມບູນ,</w:t>
      </w:r>
      <w:r w:rsidR="00815980">
        <w:rPr>
          <w:lang w:bidi="lo-LA"/>
        </w:rPr>
        <w:t xml:space="preserve"> </w:t>
      </w:r>
      <w:r w:rsidR="006A084B">
        <w:rPr>
          <w:rFonts w:hint="cs"/>
          <w:cs/>
          <w:lang w:bidi="lo-LA"/>
        </w:rPr>
        <w:t>ເວັບໄຊມີຂອບເຂດການທຳງານຢູ່ໃນລະດັບກາງບໍສົມບູນ</w:t>
      </w:r>
      <w:r w:rsidR="00CE1BE4">
        <w:rPr>
          <w:lang w:bidi="lo-LA"/>
        </w:rPr>
        <w:t>,</w:t>
      </w:r>
      <w:r w:rsidR="006A084B">
        <w:rPr>
          <w:rFonts w:hint="cs"/>
          <w:cs/>
          <w:lang w:bidi="lo-LA"/>
        </w:rPr>
        <w:t xml:space="preserve"> ການອອກແບບຍັງບ</w:t>
      </w:r>
      <w:r w:rsidR="00815980">
        <w:rPr>
          <w:rFonts w:hint="cs"/>
          <w:cs/>
          <w:lang w:bidi="lo-LA"/>
        </w:rPr>
        <w:t>ໍ່ໄດ້</w:t>
      </w:r>
      <w:r w:rsidR="006A084B">
        <w:rPr>
          <w:rFonts w:hint="cs"/>
          <w:cs/>
          <w:lang w:bidi="lo-LA"/>
        </w:rPr>
        <w:t>ປະສິດຕິພາບ</w:t>
      </w:r>
      <w:r w:rsidR="00CE1BE4">
        <w:rPr>
          <w:lang w:bidi="lo-LA"/>
        </w:rPr>
        <w:t xml:space="preserve"> </w:t>
      </w:r>
      <w:r w:rsidR="00CE1BE4">
        <w:rPr>
          <w:rFonts w:hint="cs"/>
          <w:cs/>
          <w:lang w:bidi="lo-LA"/>
        </w:rPr>
        <w:t xml:space="preserve">ແລະ ເວັບໄຊຍັງບໍ່ສາມາດເຮັດ </w:t>
      </w:r>
      <w:r w:rsidR="00CE1BE4">
        <w:rPr>
          <w:lang w:bidi="lo-LA"/>
        </w:rPr>
        <w:t xml:space="preserve">Blacklist </w:t>
      </w:r>
      <w:r w:rsidR="00CE1BE4">
        <w:rPr>
          <w:rFonts w:hint="cs"/>
          <w:cs/>
          <w:lang w:bidi="lo-LA"/>
        </w:rPr>
        <w:t xml:space="preserve">ຫຼື </w:t>
      </w:r>
      <w:r w:rsidR="00CE1BE4">
        <w:rPr>
          <w:lang w:bidi="lo-LA"/>
        </w:rPr>
        <w:t xml:space="preserve">Ban </w:t>
      </w:r>
      <w:r w:rsidR="00CE1BE4">
        <w:rPr>
          <w:rFonts w:hint="cs"/>
          <w:cs/>
          <w:lang w:bidi="lo-LA"/>
        </w:rPr>
        <w:t>ຮູບພາບທີ່ບໍ່ດີ ແລະ ຄອມເມັ້ນທີ່ບໍ່ສຸພາບໄດ້.</w:t>
      </w:r>
    </w:p>
    <w:p w14:paraId="283F482D" w14:textId="633EA3E0" w:rsidR="00CE1BE4" w:rsidRDefault="00CE1BE4" w:rsidP="00F44728">
      <w:pPr>
        <w:ind w:firstLine="720"/>
        <w:jc w:val="thaiDistribute"/>
        <w:rPr>
          <w:lang w:bidi="lo-LA"/>
        </w:rPr>
      </w:pPr>
      <w:r>
        <w:rPr>
          <w:rFonts w:hint="cs"/>
          <w:cs/>
          <w:lang w:bidi="lo-LA"/>
        </w:rPr>
        <w:t>ພອນໄພຈິດ ສຸກແສງດາວ, ນັດຕະພອນ ພົມມະຈັກ, ໄຊປະເສີດ ມີໄຊຍະລາດ (2019) ສຶກສາ: ແອົບພຣິເຄຊັ່ນ ແນະນຳການທ່ອງທ່ຽວ ແລະ ການໃຊ້ຊີວິດໃນເມືອງ ໄດ້ສະເໜີ</w:t>
      </w:r>
      <w:r w:rsidR="00D0562E">
        <w:rPr>
          <w:rFonts w:hint="cs"/>
          <w:cs/>
          <w:lang w:bidi="lo-LA"/>
        </w:rPr>
        <w:t xml:space="preserve">ຄວາມສະດວກສະບາຍໃນການຊອກຫາສະຖານທີ່ຕ່າງໆດ້ວຍການແນະນຳສະຖານທີ່ທ່ອງທ່ຽວ, ແລະ ຮ້ານອາຫານໂດຍຜູ້ປະກອບການແຕ່ລະສະຖານທີ່ສາມາດມາລົງໂຄສະນາໄດ້, ສາມາດຄົ້ນຫາຂໍ້ມູນ, ການລົງລົງທະບຽນຜູ້ໃຊ້, ການລົງທະບຽນຜູ້ປະກອບການ ແລະ ມີການ </w:t>
      </w:r>
      <w:r w:rsidR="00D0562E">
        <w:rPr>
          <w:lang w:bidi="lo-LA"/>
        </w:rPr>
        <w:t xml:space="preserve">Review, </w:t>
      </w:r>
      <w:r w:rsidR="00D0562E">
        <w:rPr>
          <w:rFonts w:hint="cs"/>
          <w:cs/>
          <w:lang w:bidi="lo-LA"/>
        </w:rPr>
        <w:t xml:space="preserve">ໃຫ້ຄະແນນ </w:t>
      </w:r>
      <w:r w:rsidR="00D0562E">
        <w:rPr>
          <w:lang w:bidi="lo-LA"/>
        </w:rPr>
        <w:t>Rating, Comment</w:t>
      </w:r>
      <w:r w:rsidR="00D0562E">
        <w:rPr>
          <w:rFonts w:hint="cs"/>
          <w:cs/>
          <w:lang w:bidi="lo-LA"/>
        </w:rPr>
        <w:t>. ຈຸດີຂອງແອັບພຣິເຄຊັ່ນມີດັ່ງນີ້: ໃຊ້ງານງ່າຍ, ຫຼຸດຜ່ອນການຜິດພາດຂອງຂໍ້ມູນທີ່ມາຈາກບ່ອນອຶ່ນ, ຂໍ້ມູນສະຖານະທີ່ຊັດເຈນ ແລະ ມີການໂຄສະນາສຳ</w:t>
      </w:r>
      <w:r w:rsidR="00E966BD">
        <w:rPr>
          <w:rFonts w:hint="cs"/>
          <w:cs/>
          <w:lang w:bidi="lo-LA"/>
        </w:rPr>
        <w:t>ລັບສະຖານທີ່ທີ່ຕ້ອງການ</w:t>
      </w:r>
      <w:r w:rsidR="00E86A96">
        <w:rPr>
          <w:rFonts w:hint="cs"/>
          <w:cs/>
          <w:lang w:bidi="lo-LA"/>
        </w:rPr>
        <w:t xml:space="preserve"> ແລະຍັງພົບກັບຈຸດອ່ອນດັ່ງນີ້: ປະສິດທິພາບຂອງແອັບຍັງບໍ່ສົມບູນ, ພາສາທີ່ໃຊ້ຍັງມີຈຳກັດ, ຟັງຊັ່ນການໃຊ້ງານຍັງບໍ່ຫຼາກຫຼາຍ, ການຄົ້ນຫາຍັງບໍ່ສາມາດຄົ້ນຫາດ້ວຍຮູບພາບ, ເກັບກຳສະຖານທີ່ຍັງບໍ່ຫຼາຍ ແລະ ການໃຊ້ແອັບຍັງໃຊ້ໄດ້ພຽງແຕ່ແອນດຣອຍ.</w:t>
      </w:r>
    </w:p>
    <w:p w14:paraId="1B32E1E0" w14:textId="0D30DC4D" w:rsidR="008D69D9" w:rsidRPr="00DA297B" w:rsidRDefault="008D69D9" w:rsidP="003205C1">
      <w:pPr>
        <w:jc w:val="thaiDistribute"/>
        <w:rPr>
          <w:lang w:bidi="lo-LA"/>
        </w:rPr>
      </w:pPr>
      <w:r>
        <w:rPr>
          <w:cs/>
          <w:lang w:bidi="lo-LA"/>
        </w:rPr>
        <w:tab/>
      </w:r>
    </w:p>
    <w:p w14:paraId="26E27B0F" w14:textId="6358B209" w:rsidR="000B77A9" w:rsidRPr="000B77A9" w:rsidRDefault="000B77A9" w:rsidP="00184790">
      <w:pPr>
        <w:rPr>
          <w:cs/>
        </w:rPr>
      </w:pPr>
      <w:r>
        <w:rPr>
          <w:cs/>
        </w:rPr>
        <w:br w:type="page"/>
      </w:r>
    </w:p>
    <w:sectPr w:rsidR="000B77A9" w:rsidRPr="000B77A9" w:rsidSect="0005481D">
      <w:headerReference w:type="default" r:id="rId28"/>
      <w:footerReference w:type="default" r:id="rId29"/>
      <w:pgSz w:w="11907" w:h="16840" w:code="9"/>
      <w:pgMar w:top="1418" w:right="1134" w:bottom="1134" w:left="1701" w:header="680" w:footer="34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630D4" w14:textId="77777777" w:rsidR="001F0ABB" w:rsidRDefault="001F0ABB" w:rsidP="002155A0">
      <w:pPr>
        <w:spacing w:after="0" w:line="240" w:lineRule="auto"/>
      </w:pPr>
      <w:r>
        <w:separator/>
      </w:r>
    </w:p>
  </w:endnote>
  <w:endnote w:type="continuationSeparator" w:id="0">
    <w:p w14:paraId="7BA84935" w14:textId="77777777" w:rsidR="001F0ABB" w:rsidRDefault="001F0ABB" w:rsidP="00215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3A02" w14:textId="77777777" w:rsidR="00573B5A" w:rsidRDefault="00573B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8891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A3C62D" w14:textId="3D41062C" w:rsidR="0005481D" w:rsidRDefault="000548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810A29" w14:textId="77777777" w:rsidR="00573B5A" w:rsidRDefault="00573B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6A118" w14:textId="77777777" w:rsidR="00787104" w:rsidRDefault="008540E4" w:rsidP="00787104">
    <w:pPr>
      <w:pStyle w:val="Footer"/>
      <w:pBdr>
        <w:top w:val="single" w:sz="4" w:space="0" w:color="4472C4" w:themeColor="accent1"/>
      </w:pBdr>
      <w:tabs>
        <w:tab w:val="clear" w:pos="4680"/>
        <w:tab w:val="clear" w:pos="9360"/>
        <w:tab w:val="left" w:pos="690"/>
        <w:tab w:val="left" w:pos="4530"/>
        <w:tab w:val="right" w:pos="9072"/>
      </w:tabs>
      <w:spacing w:before="360"/>
      <w:contextualSpacing/>
      <w:jc w:val="both"/>
      <w:rPr>
        <w:noProof/>
        <w:color w:val="404040" w:themeColor="text1" w:themeTint="BF"/>
      </w:rPr>
    </w:pPr>
    <w:r w:rsidRPr="008540E4">
      <w:rPr>
        <w:rFonts w:hint="cs"/>
        <w:i/>
        <w:iCs/>
        <w:noProof/>
        <w:color w:val="404040" w:themeColor="text1" w:themeTint="BF"/>
        <w:cs/>
        <w:lang w:bidi="lo-LA"/>
      </w:rPr>
      <w:t>ພາກວິຊາເຕັກໂນໂລຊີຂໍ້ມູນຂ່າວສານ, ສາຂາ</w:t>
    </w:r>
    <w:r w:rsidR="00CC0EDE">
      <w:rPr>
        <w:rFonts w:hint="cs"/>
        <w:i/>
        <w:iCs/>
        <w:noProof/>
        <w:color w:val="404040" w:themeColor="text1" w:themeTint="BF"/>
        <w:cs/>
        <w:lang w:bidi="lo-LA"/>
      </w:rPr>
      <w:t>ການສ້າງໂປຣແກຣມຄອມພິວເຕີ</w:t>
    </w:r>
    <w:r w:rsidR="00787104">
      <w:rPr>
        <w:i/>
        <w:iCs/>
        <w:noProof/>
        <w:color w:val="404040" w:themeColor="text1" w:themeTint="BF"/>
        <w:cs/>
        <w:lang w:bidi="lo-LA"/>
      </w:rPr>
      <w:tab/>
    </w:r>
    <w:r w:rsidR="00787104">
      <w:rPr>
        <w:rFonts w:hint="cs"/>
        <w:i/>
        <w:iCs/>
        <w:noProof/>
        <w:color w:val="404040" w:themeColor="text1" w:themeTint="BF"/>
        <w:cs/>
        <w:lang w:bidi="lo-LA"/>
      </w:rPr>
      <w:t xml:space="preserve">  </w:t>
    </w:r>
    <w:r w:rsidR="0049601F">
      <w:rPr>
        <w:noProof/>
        <w:color w:val="404040" w:themeColor="text1" w:themeTint="BF"/>
      </w:rPr>
      <w:fldChar w:fldCharType="begin"/>
    </w:r>
    <w:r w:rsidR="0049601F">
      <w:rPr>
        <w:noProof/>
        <w:color w:val="404040" w:themeColor="text1" w:themeTint="BF"/>
      </w:rPr>
      <w:instrText xml:space="preserve"> PAGE   \* MERGEFORMAT </w:instrText>
    </w:r>
    <w:r w:rsidR="0049601F">
      <w:rPr>
        <w:noProof/>
        <w:color w:val="404040" w:themeColor="text1" w:themeTint="BF"/>
      </w:rPr>
      <w:fldChar w:fldCharType="separate"/>
    </w:r>
    <w:r w:rsidR="0049601F">
      <w:rPr>
        <w:noProof/>
        <w:color w:val="404040" w:themeColor="text1" w:themeTint="BF"/>
      </w:rPr>
      <w:t>2</w:t>
    </w:r>
    <w:r w:rsidR="0049601F">
      <w:rPr>
        <w:noProof/>
        <w:color w:val="404040" w:themeColor="text1" w:themeTint="BF"/>
      </w:rPr>
      <w:fldChar w:fldCharType="end"/>
    </w:r>
  </w:p>
  <w:p w14:paraId="219BF0CF" w14:textId="0F0A6739" w:rsidR="00787104" w:rsidRPr="00787104" w:rsidRDefault="00787104" w:rsidP="00787104">
    <w:pPr>
      <w:pStyle w:val="Footer"/>
      <w:pBdr>
        <w:top w:val="single" w:sz="4" w:space="0" w:color="4472C4" w:themeColor="accent1"/>
      </w:pBdr>
      <w:tabs>
        <w:tab w:val="clear" w:pos="4680"/>
        <w:tab w:val="clear" w:pos="9360"/>
        <w:tab w:val="left" w:pos="690"/>
        <w:tab w:val="left" w:pos="4530"/>
        <w:tab w:val="right" w:pos="9072"/>
      </w:tabs>
      <w:spacing w:before="360"/>
      <w:contextualSpacing/>
      <w:jc w:val="both"/>
      <w:rPr>
        <w:noProof/>
        <w:color w:val="404040" w:themeColor="text1" w:themeTint="BF"/>
      </w:rPr>
    </w:pPr>
    <w:r>
      <w:rPr>
        <w:rFonts w:hint="cs"/>
        <w:i/>
        <w:iCs/>
        <w:noProof/>
        <w:color w:val="404040" w:themeColor="text1" w:themeTint="BF"/>
        <w:cs/>
        <w:lang w:bidi="lo-LA"/>
      </w:rPr>
      <w:t>ສະຖາບັນ ເຕັກໂນໂລຊີ ສຸດສະກະ</w:t>
    </w:r>
  </w:p>
  <w:p w14:paraId="36C78FAB" w14:textId="77777777" w:rsidR="0049601F" w:rsidRDefault="0049601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40602" w14:textId="44EE6288" w:rsidR="0005481D" w:rsidRDefault="0005481D" w:rsidP="0005481D">
    <w:pPr>
      <w:pStyle w:val="Footer"/>
      <w:rPr>
        <w:lang w:bidi="th-TH"/>
      </w:rPr>
    </w:pPr>
    <w:r>
      <w:rPr>
        <w:lang w:bidi="th-TH"/>
      </w:rPr>
      <w:t>_________________________________________________________________________________________________________________</w:t>
    </w:r>
  </w:p>
  <w:p w14:paraId="3D05ECF2" w14:textId="75E75CA2" w:rsidR="003F25A0" w:rsidRDefault="0005481D" w:rsidP="0005481D">
    <w:pPr>
      <w:pStyle w:val="Footer"/>
      <w:rPr>
        <w:noProof/>
      </w:rPr>
    </w:pPr>
    <w:r w:rsidRPr="0005481D">
      <w:rPr>
        <w:rFonts w:hint="cs"/>
        <w:i/>
        <w:iCs/>
        <w:cs/>
        <w:lang w:bidi="lo-LA"/>
      </w:rPr>
      <w:t>ພາກວິຊາເຕັກໂນໂລຊີຂໍ້ມູນຂ່າວານ, ສາຂາການສ້າງໂປຣແກຣມຄອມພີວເຕີ</w:t>
    </w:r>
    <w:r>
      <w:rPr>
        <w:cs/>
        <w:lang w:bidi="lo-LA"/>
      </w:rPr>
      <w:tab/>
    </w:r>
    <w:r>
      <w:rPr>
        <w:cs/>
        <w:lang w:bidi="lo-LA"/>
      </w:rPr>
      <w:tab/>
    </w:r>
    <w:r>
      <w:rPr>
        <w:cs/>
        <w:lang w:bidi="lo-LA"/>
      </w:rPr>
      <w:tab/>
    </w:r>
    <w:r>
      <w:rPr>
        <w:cs/>
        <w:lang w:bidi="lo-LA"/>
      </w:rPr>
      <w:tab/>
    </w:r>
    <w:r>
      <w:rPr>
        <w:cs/>
        <w:lang w:bidi="lo-LA"/>
      </w:rPr>
      <w:tab/>
    </w:r>
    <w:r>
      <w:rPr>
        <w:cs/>
        <w:lang w:bidi="lo-LA"/>
      </w:rPr>
      <w:tab/>
    </w:r>
    <w:r>
      <w:rPr>
        <w:cs/>
        <w:lang w:bidi="lo-LA"/>
      </w:rPr>
      <w:tab/>
    </w:r>
    <w:sdt>
      <w:sdtPr>
        <w:id w:val="125546838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7D99C20" w14:textId="4661AB5F" w:rsidR="0005481D" w:rsidRPr="0005481D" w:rsidRDefault="0005481D" w:rsidP="0005481D">
    <w:pPr>
      <w:pStyle w:val="Footer"/>
      <w:rPr>
        <w:i/>
        <w:iCs/>
        <w:cs/>
        <w:lang w:bidi="lo-LA"/>
      </w:rPr>
    </w:pPr>
    <w:r w:rsidRPr="0005481D">
      <w:rPr>
        <w:rFonts w:hint="cs"/>
        <w:i/>
        <w:iCs/>
        <w:noProof/>
        <w:cs/>
        <w:lang w:bidi="lo-LA"/>
      </w:rPr>
      <w:t>ສະຖາບັນ ເຕັກໂນໂລຊີ ສຸດສະກະ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4FFBA" w14:textId="77BB085B" w:rsidR="003F25A0" w:rsidRDefault="003F25A0" w:rsidP="00F077EB">
    <w:pPr>
      <w:pStyle w:val="Footer"/>
      <w:pBdr>
        <w:top w:val="single" w:sz="4" w:space="1" w:color="4472C4" w:themeColor="accent1"/>
      </w:pBdr>
      <w:tabs>
        <w:tab w:val="clear" w:pos="4680"/>
        <w:tab w:val="clear" w:pos="9360"/>
        <w:tab w:val="left" w:pos="690"/>
        <w:tab w:val="left" w:pos="4530"/>
        <w:tab w:val="right" w:pos="9072"/>
      </w:tabs>
      <w:spacing w:before="360"/>
      <w:contextualSpacing/>
      <w:jc w:val="both"/>
      <w:rPr>
        <w:noProof/>
        <w:color w:val="404040" w:themeColor="text1" w:themeTint="BF"/>
      </w:rPr>
    </w:pPr>
    <w:r w:rsidRPr="008540E4">
      <w:rPr>
        <w:rFonts w:hint="cs"/>
        <w:i/>
        <w:iCs/>
        <w:noProof/>
        <w:color w:val="404040" w:themeColor="text1" w:themeTint="BF"/>
        <w:cs/>
        <w:lang w:bidi="lo-LA"/>
      </w:rPr>
      <w:t>ພາກວິຊາເຕັກໂນໂລຊີຂໍ້ມູນຂ່າວສານ, ສາຂາ</w:t>
    </w:r>
    <w:r>
      <w:rPr>
        <w:rFonts w:hint="cs"/>
        <w:i/>
        <w:iCs/>
        <w:noProof/>
        <w:color w:val="404040" w:themeColor="text1" w:themeTint="BF"/>
        <w:cs/>
        <w:lang w:bidi="lo-LA"/>
      </w:rPr>
      <w:t>ການສ້າງໂປຣແກມຄອມພິວເຕີ</w:t>
    </w:r>
    <w:r w:rsidR="00E96E50">
      <w:rPr>
        <w:i/>
        <w:iCs/>
        <w:noProof/>
        <w:color w:val="404040" w:themeColor="text1" w:themeTint="BF"/>
        <w:cs/>
        <w:lang w:bidi="lo-LA"/>
      </w:rPr>
      <w:tab/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235182F9" w14:textId="091A49A0" w:rsidR="00E96E50" w:rsidRPr="00E96E50" w:rsidRDefault="00E96E50" w:rsidP="00F077EB">
    <w:pPr>
      <w:pStyle w:val="Footer"/>
      <w:pBdr>
        <w:top w:val="single" w:sz="4" w:space="1" w:color="4472C4" w:themeColor="accent1"/>
      </w:pBdr>
      <w:tabs>
        <w:tab w:val="clear" w:pos="4680"/>
        <w:tab w:val="clear" w:pos="9360"/>
        <w:tab w:val="left" w:pos="690"/>
        <w:tab w:val="left" w:pos="4530"/>
        <w:tab w:val="right" w:pos="9072"/>
      </w:tabs>
      <w:spacing w:before="360"/>
      <w:contextualSpacing/>
      <w:jc w:val="both"/>
      <w:rPr>
        <w:i/>
        <w:iCs/>
        <w:noProof/>
        <w:color w:val="404040" w:themeColor="text1" w:themeTint="BF"/>
        <w:lang w:bidi="lo-LA"/>
      </w:rPr>
    </w:pPr>
    <w:r w:rsidRPr="008540E4">
      <w:rPr>
        <w:rFonts w:hint="cs"/>
        <w:i/>
        <w:iCs/>
        <w:noProof/>
        <w:color w:val="404040" w:themeColor="text1" w:themeTint="BF"/>
        <w:cs/>
        <w:lang w:bidi="lo-LA"/>
      </w:rPr>
      <w:t>ສະຖາບັນ ເຕັກໂນໂລຊີ ສຸດສະກະ</w:t>
    </w:r>
  </w:p>
  <w:p w14:paraId="01038853" w14:textId="77777777" w:rsidR="003F25A0" w:rsidRDefault="003F25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0070E" w14:textId="77777777" w:rsidR="001F0ABB" w:rsidRDefault="001F0ABB" w:rsidP="002155A0">
      <w:pPr>
        <w:spacing w:after="0" w:line="240" w:lineRule="auto"/>
      </w:pPr>
      <w:r>
        <w:separator/>
      </w:r>
    </w:p>
  </w:footnote>
  <w:footnote w:type="continuationSeparator" w:id="0">
    <w:p w14:paraId="009486E8" w14:textId="77777777" w:rsidR="001F0ABB" w:rsidRDefault="001F0ABB" w:rsidP="00215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BD0A7" w14:textId="77777777" w:rsidR="00BF4BE1" w:rsidRDefault="00BF4B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1DA31" w14:textId="77777777" w:rsidR="009E215E" w:rsidRDefault="009E21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BE3DC" w14:textId="77777777" w:rsidR="009E215E" w:rsidRDefault="009E215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805FB" w14:textId="77777777" w:rsidR="003F25A0" w:rsidRDefault="003F25A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7DBC6" w14:textId="77777777" w:rsidR="003F25A0" w:rsidRDefault="003F25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705D"/>
    <w:multiLevelType w:val="hybridMultilevel"/>
    <w:tmpl w:val="D2F475F6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72ECB"/>
    <w:multiLevelType w:val="hybridMultilevel"/>
    <w:tmpl w:val="7604D1E0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310EC"/>
    <w:multiLevelType w:val="hybridMultilevel"/>
    <w:tmpl w:val="D570E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97F5C"/>
    <w:multiLevelType w:val="hybridMultilevel"/>
    <w:tmpl w:val="9162E1B6"/>
    <w:lvl w:ilvl="0" w:tplc="11D2157E"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93EDE"/>
    <w:multiLevelType w:val="multilevel"/>
    <w:tmpl w:val="9F086D9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Phetsarath OT" w:eastAsia="Phetsarath OT" w:hAnsi="Phetsarath OT" w:cs="Phetsarath OT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30443B4"/>
    <w:multiLevelType w:val="hybridMultilevel"/>
    <w:tmpl w:val="23E08AFC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B0B28"/>
    <w:multiLevelType w:val="hybridMultilevel"/>
    <w:tmpl w:val="4724A83C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564AA"/>
    <w:multiLevelType w:val="hybridMultilevel"/>
    <w:tmpl w:val="1F5ED296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70308"/>
    <w:multiLevelType w:val="hybridMultilevel"/>
    <w:tmpl w:val="FE0E1F22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73F95"/>
    <w:multiLevelType w:val="multilevel"/>
    <w:tmpl w:val="64A43D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4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ind w:left="1728" w:hanging="648"/>
      </w:pPr>
      <w:rPr>
        <w:rFonts w:hint="default"/>
        <w:lang w:bidi="lo-LA"/>
      </w:rPr>
    </w:lvl>
    <w:lvl w:ilvl="4">
      <w:start w:val="1"/>
      <w:numFmt w:val="decimal"/>
      <w:lvlText w:val="%5.%2.2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C9819CF"/>
    <w:multiLevelType w:val="hybridMultilevel"/>
    <w:tmpl w:val="7E8892FA"/>
    <w:lvl w:ilvl="0" w:tplc="B24ECA88">
      <w:start w:val="1"/>
      <w:numFmt w:val="bullet"/>
      <w:lvlText w:val="-"/>
      <w:lvlJc w:val="left"/>
      <w:pPr>
        <w:ind w:left="144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B11A22"/>
    <w:multiLevelType w:val="hybridMultilevel"/>
    <w:tmpl w:val="86AAB7DA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177416"/>
    <w:multiLevelType w:val="hybridMultilevel"/>
    <w:tmpl w:val="9DD21EA6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E113B8"/>
    <w:multiLevelType w:val="multilevel"/>
    <w:tmpl w:val="F45610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4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ind w:left="1728" w:hanging="648"/>
      </w:pPr>
      <w:rPr>
        <w:rFonts w:hint="default"/>
        <w:lang w:bidi="lo-LA"/>
      </w:rPr>
    </w:lvl>
    <w:lvl w:ilvl="4">
      <w:start w:val="1"/>
      <w:numFmt w:val="decimal"/>
      <w:lvlText w:val="%1.%2.3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80B69DC"/>
    <w:multiLevelType w:val="hybridMultilevel"/>
    <w:tmpl w:val="06C4FA78"/>
    <w:lvl w:ilvl="0" w:tplc="7F14B522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786672"/>
    <w:multiLevelType w:val="hybridMultilevel"/>
    <w:tmpl w:val="D142658A"/>
    <w:lvl w:ilvl="0" w:tplc="B24ECA88">
      <w:start w:val="1"/>
      <w:numFmt w:val="bullet"/>
      <w:lvlText w:val="-"/>
      <w:lvlJc w:val="left"/>
      <w:pPr>
        <w:ind w:left="108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09A311E"/>
    <w:multiLevelType w:val="hybridMultilevel"/>
    <w:tmpl w:val="3272B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1404D4"/>
    <w:multiLevelType w:val="multilevel"/>
    <w:tmpl w:val="F45610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4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ind w:left="1728" w:hanging="648"/>
      </w:pPr>
      <w:rPr>
        <w:rFonts w:hint="default"/>
        <w:lang w:bidi="lo-LA"/>
      </w:rPr>
    </w:lvl>
    <w:lvl w:ilvl="4">
      <w:start w:val="1"/>
      <w:numFmt w:val="decimal"/>
      <w:lvlText w:val="%1.%2.3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2FF2E79"/>
    <w:multiLevelType w:val="hybridMultilevel"/>
    <w:tmpl w:val="025E1470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E62BAD"/>
    <w:multiLevelType w:val="multilevel"/>
    <w:tmpl w:val="8F8EAE6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5790EB0"/>
    <w:multiLevelType w:val="hybridMultilevel"/>
    <w:tmpl w:val="55003130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E01E4F"/>
    <w:multiLevelType w:val="multilevel"/>
    <w:tmpl w:val="A6102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4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3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7531776"/>
    <w:multiLevelType w:val="hybridMultilevel"/>
    <w:tmpl w:val="6E0AD9D8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D71A72"/>
    <w:multiLevelType w:val="hybridMultilevel"/>
    <w:tmpl w:val="8F6EE130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BE13FD"/>
    <w:multiLevelType w:val="multilevel"/>
    <w:tmpl w:val="64A43D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4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ind w:left="1728" w:hanging="648"/>
      </w:pPr>
      <w:rPr>
        <w:rFonts w:hint="default"/>
        <w:lang w:bidi="lo-LA"/>
      </w:rPr>
    </w:lvl>
    <w:lvl w:ilvl="4">
      <w:start w:val="1"/>
      <w:numFmt w:val="decimal"/>
      <w:lvlText w:val="%5.%2.2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3E2B3C33"/>
    <w:multiLevelType w:val="multilevel"/>
    <w:tmpl w:val="4B8476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4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3F514310"/>
    <w:multiLevelType w:val="hybridMultilevel"/>
    <w:tmpl w:val="F43A0EAC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0471F2"/>
    <w:multiLevelType w:val="multilevel"/>
    <w:tmpl w:val="8A3463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4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ind w:left="1728" w:hanging="648"/>
      </w:pPr>
      <w:rPr>
        <w:rFonts w:hint="default"/>
        <w:lang w:bidi="lo-LA"/>
      </w:rPr>
    </w:lvl>
    <w:lvl w:ilvl="4">
      <w:start w:val="1"/>
      <w:numFmt w:val="decimal"/>
      <w:lvlText w:val="%5.%2.2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3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413C5073"/>
    <w:multiLevelType w:val="hybridMultilevel"/>
    <w:tmpl w:val="43661460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A80C8A"/>
    <w:multiLevelType w:val="hybridMultilevel"/>
    <w:tmpl w:val="91FAB04E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B63C60"/>
    <w:multiLevelType w:val="hybridMultilevel"/>
    <w:tmpl w:val="DFCE6DA0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D93B17"/>
    <w:multiLevelType w:val="hybridMultilevel"/>
    <w:tmpl w:val="58925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D0384B"/>
    <w:multiLevelType w:val="hybridMultilevel"/>
    <w:tmpl w:val="C8A87392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0F0269"/>
    <w:multiLevelType w:val="hybridMultilevel"/>
    <w:tmpl w:val="42DA0614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7C4B7E"/>
    <w:multiLevelType w:val="hybridMultilevel"/>
    <w:tmpl w:val="EDDA7130"/>
    <w:lvl w:ilvl="0" w:tplc="CEE482BA">
      <w:start w:val="1"/>
      <w:numFmt w:val="decimal"/>
      <w:lvlText w:val="%1.5.3"/>
      <w:lvlJc w:val="left"/>
      <w:pPr>
        <w:ind w:left="2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60" w:hanging="360"/>
      </w:pPr>
    </w:lvl>
    <w:lvl w:ilvl="2" w:tplc="0409001B" w:tentative="1">
      <w:start w:val="1"/>
      <w:numFmt w:val="lowerRoman"/>
      <w:lvlText w:val="%3."/>
      <w:lvlJc w:val="right"/>
      <w:pPr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35" w15:restartNumberingAfterBreak="0">
    <w:nsid w:val="5A9A03B7"/>
    <w:multiLevelType w:val="hybridMultilevel"/>
    <w:tmpl w:val="62A8588A"/>
    <w:lvl w:ilvl="0" w:tplc="303CB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6B4B72"/>
    <w:multiLevelType w:val="hybridMultilevel"/>
    <w:tmpl w:val="24B0C5D6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8C5CFD"/>
    <w:multiLevelType w:val="hybridMultilevel"/>
    <w:tmpl w:val="5DFAB57C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A21E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7D8055C"/>
    <w:multiLevelType w:val="multilevel"/>
    <w:tmpl w:val="113EDA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9647E7E"/>
    <w:multiLevelType w:val="hybridMultilevel"/>
    <w:tmpl w:val="DA629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900D54"/>
    <w:multiLevelType w:val="hybridMultilevel"/>
    <w:tmpl w:val="E696C72E"/>
    <w:lvl w:ilvl="0" w:tplc="B24ECA88">
      <w:start w:val="1"/>
      <w:numFmt w:val="bullet"/>
      <w:lvlText w:val="-"/>
      <w:lvlJc w:val="left"/>
      <w:pPr>
        <w:ind w:left="1512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2" w15:restartNumberingAfterBreak="0">
    <w:nsid w:val="6D854B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06B17A9"/>
    <w:multiLevelType w:val="multilevel"/>
    <w:tmpl w:val="A6102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4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3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728D5C1B"/>
    <w:multiLevelType w:val="hybridMultilevel"/>
    <w:tmpl w:val="5F6E5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205F8E"/>
    <w:multiLevelType w:val="multilevel"/>
    <w:tmpl w:val="4B8476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4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732B00FE"/>
    <w:multiLevelType w:val="hybridMultilevel"/>
    <w:tmpl w:val="82BCDF6C"/>
    <w:lvl w:ilvl="0" w:tplc="B24ECA88">
      <w:start w:val="1"/>
      <w:numFmt w:val="bullet"/>
      <w:lvlText w:val="-"/>
      <w:lvlJc w:val="left"/>
      <w:pPr>
        <w:ind w:left="120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7" w15:restartNumberingAfterBreak="0">
    <w:nsid w:val="73512C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3863A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9057A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79CD0D65"/>
    <w:multiLevelType w:val="hybridMultilevel"/>
    <w:tmpl w:val="33E2B868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718678">
    <w:abstractNumId w:val="48"/>
  </w:num>
  <w:num w:numId="2" w16cid:durableId="40329428">
    <w:abstractNumId w:val="42"/>
  </w:num>
  <w:num w:numId="3" w16cid:durableId="1442214968">
    <w:abstractNumId w:val="49"/>
  </w:num>
  <w:num w:numId="4" w16cid:durableId="749692057">
    <w:abstractNumId w:val="47"/>
  </w:num>
  <w:num w:numId="5" w16cid:durableId="1462965708">
    <w:abstractNumId w:val="39"/>
  </w:num>
  <w:num w:numId="6" w16cid:durableId="974915466">
    <w:abstractNumId w:val="5"/>
  </w:num>
  <w:num w:numId="7" w16cid:durableId="1726102080">
    <w:abstractNumId w:val="28"/>
  </w:num>
  <w:num w:numId="8" w16cid:durableId="882789433">
    <w:abstractNumId w:val="33"/>
  </w:num>
  <w:num w:numId="9" w16cid:durableId="1110275065">
    <w:abstractNumId w:val="11"/>
  </w:num>
  <w:num w:numId="10" w16cid:durableId="578446127">
    <w:abstractNumId w:val="30"/>
  </w:num>
  <w:num w:numId="11" w16cid:durableId="1178695953">
    <w:abstractNumId w:val="8"/>
  </w:num>
  <w:num w:numId="12" w16cid:durableId="1287932543">
    <w:abstractNumId w:val="27"/>
  </w:num>
  <w:num w:numId="13" w16cid:durableId="1326859193">
    <w:abstractNumId w:val="38"/>
  </w:num>
  <w:num w:numId="14" w16cid:durableId="1779134696">
    <w:abstractNumId w:val="10"/>
  </w:num>
  <w:num w:numId="15" w16cid:durableId="1145246079">
    <w:abstractNumId w:val="6"/>
  </w:num>
  <w:num w:numId="16" w16cid:durableId="345836088">
    <w:abstractNumId w:val="37"/>
  </w:num>
  <w:num w:numId="17" w16cid:durableId="1334146966">
    <w:abstractNumId w:val="29"/>
  </w:num>
  <w:num w:numId="18" w16cid:durableId="439036282">
    <w:abstractNumId w:val="36"/>
  </w:num>
  <w:num w:numId="19" w16cid:durableId="7758041">
    <w:abstractNumId w:val="46"/>
  </w:num>
  <w:num w:numId="20" w16cid:durableId="144199933">
    <w:abstractNumId w:val="20"/>
  </w:num>
  <w:num w:numId="21" w16cid:durableId="1519391339">
    <w:abstractNumId w:val="0"/>
  </w:num>
  <w:num w:numId="22" w16cid:durableId="1285237396">
    <w:abstractNumId w:val="25"/>
  </w:num>
  <w:num w:numId="23" w16cid:durableId="2020884986">
    <w:abstractNumId w:val="45"/>
  </w:num>
  <w:num w:numId="24" w16cid:durableId="2064016922">
    <w:abstractNumId w:val="15"/>
  </w:num>
  <w:num w:numId="25" w16cid:durableId="1922333224">
    <w:abstractNumId w:val="21"/>
  </w:num>
  <w:num w:numId="26" w16cid:durableId="2018650001">
    <w:abstractNumId w:val="43"/>
  </w:num>
  <w:num w:numId="27" w16cid:durableId="865559390">
    <w:abstractNumId w:val="13"/>
  </w:num>
  <w:num w:numId="28" w16cid:durableId="104271759">
    <w:abstractNumId w:val="17"/>
  </w:num>
  <w:num w:numId="29" w16cid:durableId="1479765144">
    <w:abstractNumId w:val="9"/>
  </w:num>
  <w:num w:numId="30" w16cid:durableId="865559446">
    <w:abstractNumId w:val="24"/>
  </w:num>
  <w:num w:numId="31" w16cid:durableId="719087568">
    <w:abstractNumId w:val="34"/>
  </w:num>
  <w:num w:numId="32" w16cid:durableId="161101519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02846003">
    <w:abstractNumId w:val="32"/>
  </w:num>
  <w:num w:numId="34" w16cid:durableId="1639535675">
    <w:abstractNumId w:val="26"/>
  </w:num>
  <w:num w:numId="35" w16cid:durableId="714895391">
    <w:abstractNumId w:val="7"/>
  </w:num>
  <w:num w:numId="36" w16cid:durableId="1994992361">
    <w:abstractNumId w:val="18"/>
  </w:num>
  <w:num w:numId="37" w16cid:durableId="1352102616">
    <w:abstractNumId w:val="12"/>
  </w:num>
  <w:num w:numId="38" w16cid:durableId="1261572112">
    <w:abstractNumId w:val="50"/>
  </w:num>
  <w:num w:numId="39" w16cid:durableId="1297219985">
    <w:abstractNumId w:val="40"/>
  </w:num>
  <w:num w:numId="40" w16cid:durableId="2010792423">
    <w:abstractNumId w:val="27"/>
  </w:num>
  <w:num w:numId="41" w16cid:durableId="1928614017">
    <w:abstractNumId w:val="39"/>
    <w:lvlOverride w:ilvl="0">
      <w:startOverride w:val="1"/>
    </w:lvlOverride>
    <w:lvlOverride w:ilvl="1">
      <w:startOverride w:val="5"/>
    </w:lvlOverride>
    <w:lvlOverride w:ilvl="2">
      <w:startOverride w:val="4"/>
    </w:lvlOverride>
  </w:num>
  <w:num w:numId="42" w16cid:durableId="871695293">
    <w:abstractNumId w:val="35"/>
  </w:num>
  <w:num w:numId="43" w16cid:durableId="837690223">
    <w:abstractNumId w:val="16"/>
  </w:num>
  <w:num w:numId="44" w16cid:durableId="1623027798">
    <w:abstractNumId w:val="27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278951974">
    <w:abstractNumId w:val="31"/>
  </w:num>
  <w:num w:numId="46" w16cid:durableId="106194246">
    <w:abstractNumId w:val="4"/>
  </w:num>
  <w:num w:numId="47" w16cid:durableId="1941445582">
    <w:abstractNumId w:val="23"/>
  </w:num>
  <w:num w:numId="48" w16cid:durableId="1498380681">
    <w:abstractNumId w:val="14"/>
  </w:num>
  <w:num w:numId="49" w16cid:durableId="139344222">
    <w:abstractNumId w:val="22"/>
  </w:num>
  <w:num w:numId="50" w16cid:durableId="1426420216">
    <w:abstractNumId w:val="3"/>
  </w:num>
  <w:num w:numId="51" w16cid:durableId="1203321908">
    <w:abstractNumId w:val="41"/>
  </w:num>
  <w:num w:numId="52" w16cid:durableId="1702782432">
    <w:abstractNumId w:val="1"/>
  </w:num>
  <w:num w:numId="53" w16cid:durableId="729425811">
    <w:abstractNumId w:val="19"/>
  </w:num>
  <w:num w:numId="54" w16cid:durableId="599340478">
    <w:abstractNumId w:val="27"/>
  </w:num>
  <w:num w:numId="55" w16cid:durableId="836072172">
    <w:abstractNumId w:val="27"/>
  </w:num>
  <w:num w:numId="56" w16cid:durableId="374936437">
    <w:abstractNumId w:val="39"/>
    <w:lvlOverride w:ilvl="0">
      <w:startOverride w:val="2"/>
    </w:lvlOverride>
    <w:lvlOverride w:ilvl="1">
      <w:startOverride w:val="1"/>
    </w:lvlOverride>
  </w:num>
  <w:num w:numId="57" w16cid:durableId="1444379976">
    <w:abstractNumId w:val="39"/>
    <w:lvlOverride w:ilvl="0">
      <w:startOverride w:val="2"/>
    </w:lvlOverride>
    <w:lvlOverride w:ilvl="1">
      <w:startOverride w:val="1"/>
    </w:lvlOverride>
  </w:num>
  <w:num w:numId="58" w16cid:durableId="2010018989">
    <w:abstractNumId w:val="39"/>
    <w:lvlOverride w:ilvl="0">
      <w:startOverride w:val="2"/>
    </w:lvlOverride>
    <w:lvlOverride w:ilvl="1">
      <w:startOverride w:val="1"/>
    </w:lvlOverride>
  </w:num>
  <w:num w:numId="59" w16cid:durableId="592978535">
    <w:abstractNumId w:val="4"/>
  </w:num>
  <w:num w:numId="60" w16cid:durableId="552427983">
    <w:abstractNumId w:val="4"/>
  </w:num>
  <w:num w:numId="61" w16cid:durableId="1494108694">
    <w:abstractNumId w:val="4"/>
  </w:num>
  <w:num w:numId="62" w16cid:durableId="1008367169">
    <w:abstractNumId w:val="44"/>
  </w:num>
  <w:num w:numId="63" w16cid:durableId="75906003">
    <w:abstractNumId w:val="14"/>
  </w:num>
  <w:num w:numId="64" w16cid:durableId="1983385331">
    <w:abstractNumId w:val="14"/>
  </w:num>
  <w:num w:numId="65" w16cid:durableId="1215850645">
    <w:abstractNumId w:val="14"/>
  </w:num>
  <w:num w:numId="66" w16cid:durableId="683022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DE"/>
    <w:rsid w:val="00002AE9"/>
    <w:rsid w:val="0002159D"/>
    <w:rsid w:val="0005481D"/>
    <w:rsid w:val="00055777"/>
    <w:rsid w:val="00071DD4"/>
    <w:rsid w:val="000813F2"/>
    <w:rsid w:val="00090A80"/>
    <w:rsid w:val="000A2124"/>
    <w:rsid w:val="000B77A9"/>
    <w:rsid w:val="00136EBD"/>
    <w:rsid w:val="00143A24"/>
    <w:rsid w:val="001520A5"/>
    <w:rsid w:val="00153B92"/>
    <w:rsid w:val="00175D5E"/>
    <w:rsid w:val="00176FC4"/>
    <w:rsid w:val="00184790"/>
    <w:rsid w:val="00197B8A"/>
    <w:rsid w:val="001B0681"/>
    <w:rsid w:val="001B3300"/>
    <w:rsid w:val="001C3AF1"/>
    <w:rsid w:val="001D4D90"/>
    <w:rsid w:val="001E0A17"/>
    <w:rsid w:val="001F0ABB"/>
    <w:rsid w:val="00202467"/>
    <w:rsid w:val="002102F1"/>
    <w:rsid w:val="002155A0"/>
    <w:rsid w:val="002252B4"/>
    <w:rsid w:val="00231A72"/>
    <w:rsid w:val="00241C73"/>
    <w:rsid w:val="002530A4"/>
    <w:rsid w:val="002564C8"/>
    <w:rsid w:val="002638F0"/>
    <w:rsid w:val="00287B9F"/>
    <w:rsid w:val="00297576"/>
    <w:rsid w:val="002C54F9"/>
    <w:rsid w:val="002E7206"/>
    <w:rsid w:val="00314B37"/>
    <w:rsid w:val="003205C1"/>
    <w:rsid w:val="003C4A2B"/>
    <w:rsid w:val="003F25A0"/>
    <w:rsid w:val="004048D7"/>
    <w:rsid w:val="00411884"/>
    <w:rsid w:val="004200FA"/>
    <w:rsid w:val="0049601F"/>
    <w:rsid w:val="00496F75"/>
    <w:rsid w:val="004C296A"/>
    <w:rsid w:val="0053489F"/>
    <w:rsid w:val="0056026F"/>
    <w:rsid w:val="00560E46"/>
    <w:rsid w:val="0057171A"/>
    <w:rsid w:val="00573B5A"/>
    <w:rsid w:val="005B065B"/>
    <w:rsid w:val="005D1FAB"/>
    <w:rsid w:val="006214C0"/>
    <w:rsid w:val="006710F4"/>
    <w:rsid w:val="00671A5C"/>
    <w:rsid w:val="006746DC"/>
    <w:rsid w:val="00675D08"/>
    <w:rsid w:val="006A084B"/>
    <w:rsid w:val="006D1B9F"/>
    <w:rsid w:val="006D3350"/>
    <w:rsid w:val="006E1A04"/>
    <w:rsid w:val="00730509"/>
    <w:rsid w:val="00787104"/>
    <w:rsid w:val="007B17E0"/>
    <w:rsid w:val="007C1F26"/>
    <w:rsid w:val="007C721C"/>
    <w:rsid w:val="007D2AC0"/>
    <w:rsid w:val="007E4E59"/>
    <w:rsid w:val="007F05E2"/>
    <w:rsid w:val="007F7D20"/>
    <w:rsid w:val="00815980"/>
    <w:rsid w:val="00825B19"/>
    <w:rsid w:val="0084666B"/>
    <w:rsid w:val="008540E4"/>
    <w:rsid w:val="00860749"/>
    <w:rsid w:val="00870B55"/>
    <w:rsid w:val="0089094A"/>
    <w:rsid w:val="008A4F38"/>
    <w:rsid w:val="008D69D9"/>
    <w:rsid w:val="008E64D9"/>
    <w:rsid w:val="009027FB"/>
    <w:rsid w:val="00926A8E"/>
    <w:rsid w:val="00995907"/>
    <w:rsid w:val="0099603C"/>
    <w:rsid w:val="009D6D07"/>
    <w:rsid w:val="009E215E"/>
    <w:rsid w:val="009F7A86"/>
    <w:rsid w:val="00A372F9"/>
    <w:rsid w:val="00A4519C"/>
    <w:rsid w:val="00AB2BBC"/>
    <w:rsid w:val="00AC25D7"/>
    <w:rsid w:val="00AD21EC"/>
    <w:rsid w:val="00AF3F9B"/>
    <w:rsid w:val="00B14331"/>
    <w:rsid w:val="00B3435F"/>
    <w:rsid w:val="00B352CB"/>
    <w:rsid w:val="00B76706"/>
    <w:rsid w:val="00B768EE"/>
    <w:rsid w:val="00B77768"/>
    <w:rsid w:val="00B8721E"/>
    <w:rsid w:val="00B97449"/>
    <w:rsid w:val="00BE6005"/>
    <w:rsid w:val="00BF40D8"/>
    <w:rsid w:val="00BF4BE1"/>
    <w:rsid w:val="00C15841"/>
    <w:rsid w:val="00C251AB"/>
    <w:rsid w:val="00C36ABD"/>
    <w:rsid w:val="00C4124A"/>
    <w:rsid w:val="00C42B35"/>
    <w:rsid w:val="00C467DA"/>
    <w:rsid w:val="00C74C0B"/>
    <w:rsid w:val="00C9002C"/>
    <w:rsid w:val="00CC0EDE"/>
    <w:rsid w:val="00CE1BE4"/>
    <w:rsid w:val="00D0562E"/>
    <w:rsid w:val="00D37159"/>
    <w:rsid w:val="00D610BF"/>
    <w:rsid w:val="00D810B4"/>
    <w:rsid w:val="00D82774"/>
    <w:rsid w:val="00DA297B"/>
    <w:rsid w:val="00DE6E07"/>
    <w:rsid w:val="00DF66DD"/>
    <w:rsid w:val="00E04C1B"/>
    <w:rsid w:val="00E07B83"/>
    <w:rsid w:val="00E21D7D"/>
    <w:rsid w:val="00E35F9D"/>
    <w:rsid w:val="00E35FD2"/>
    <w:rsid w:val="00E36779"/>
    <w:rsid w:val="00E50A83"/>
    <w:rsid w:val="00E54047"/>
    <w:rsid w:val="00E82C35"/>
    <w:rsid w:val="00E86A96"/>
    <w:rsid w:val="00E966BD"/>
    <w:rsid w:val="00E96E50"/>
    <w:rsid w:val="00EA2A5D"/>
    <w:rsid w:val="00EC43CF"/>
    <w:rsid w:val="00EC7166"/>
    <w:rsid w:val="00EC78F5"/>
    <w:rsid w:val="00ED5480"/>
    <w:rsid w:val="00EF34AF"/>
    <w:rsid w:val="00EF4D7A"/>
    <w:rsid w:val="00F077EB"/>
    <w:rsid w:val="00F20F00"/>
    <w:rsid w:val="00F37997"/>
    <w:rsid w:val="00F44728"/>
    <w:rsid w:val="00F75B24"/>
    <w:rsid w:val="00F83A59"/>
    <w:rsid w:val="00F83FE7"/>
    <w:rsid w:val="00F8418D"/>
    <w:rsid w:val="00FF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2BED74"/>
  <w15:chartTrackingRefBased/>
  <w15:docId w15:val="{7D3DF25F-B4CA-4DC2-8932-628C40471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E59"/>
    <w:rPr>
      <w:rFonts w:ascii="Times New Roman" w:hAnsi="Times New Roman" w:cs="Phetsarath OT"/>
      <w:sz w:val="24"/>
      <w:szCs w:val="24"/>
    </w:rPr>
  </w:style>
  <w:style w:type="paragraph" w:styleId="Heading1">
    <w:name w:val="heading 1"/>
    <w:aliases w:val="Heading"/>
    <w:basedOn w:val="ListParagraph"/>
    <w:next w:val="Normal"/>
    <w:link w:val="Heading1Char"/>
    <w:autoRedefine/>
    <w:uiPriority w:val="9"/>
    <w:qFormat/>
    <w:rsid w:val="007B17E0"/>
    <w:pPr>
      <w:ind w:left="0"/>
      <w:jc w:val="center"/>
      <w:outlineLvl w:val="0"/>
    </w:pPr>
    <w:rPr>
      <w:b/>
      <w:bCs/>
      <w:sz w:val="32"/>
      <w:szCs w:val="32"/>
      <w:lang w:bidi="lo-LA"/>
    </w:rPr>
  </w:style>
  <w:style w:type="paragraph" w:styleId="Heading2">
    <w:name w:val="heading 2"/>
    <w:aliases w:val="Heading1"/>
    <w:basedOn w:val="ListParagraph"/>
    <w:next w:val="Normal"/>
    <w:link w:val="Heading2Char"/>
    <w:uiPriority w:val="9"/>
    <w:unhideWhenUsed/>
    <w:qFormat/>
    <w:rsid w:val="00671A5C"/>
    <w:pPr>
      <w:numPr>
        <w:ilvl w:val="1"/>
        <w:numId w:val="5"/>
      </w:numPr>
      <w:outlineLvl w:val="1"/>
    </w:pPr>
    <w:rPr>
      <w:b/>
      <w:bCs/>
      <w:sz w:val="28"/>
      <w:szCs w:val="28"/>
      <w:lang w:bidi="lo-LA"/>
    </w:rPr>
  </w:style>
  <w:style w:type="paragraph" w:styleId="Heading3">
    <w:name w:val="heading 3"/>
    <w:aliases w:val="Heading2"/>
    <w:basedOn w:val="ListParagraph"/>
    <w:next w:val="Normal"/>
    <w:link w:val="Heading3Char"/>
    <w:uiPriority w:val="9"/>
    <w:unhideWhenUsed/>
    <w:qFormat/>
    <w:rsid w:val="00175D5E"/>
    <w:pPr>
      <w:numPr>
        <w:ilvl w:val="2"/>
        <w:numId w:val="12"/>
      </w:numPr>
      <w:outlineLvl w:val="2"/>
    </w:pPr>
    <w:rPr>
      <w:b/>
      <w:bCs/>
      <w:lang w:bidi="lo-LA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1520A5"/>
    <w:pPr>
      <w:ind w:left="993"/>
      <w:outlineLvl w:val="3"/>
    </w:p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8E64D9"/>
    <w:pPr>
      <w:keepNext/>
      <w:keepLines/>
      <w:spacing w:before="40" w:after="0"/>
      <w:outlineLvl w:val="4"/>
    </w:pPr>
    <w:rPr>
      <w:rFonts w:eastAsiaTheme="majorEastAsia"/>
      <w:b/>
      <w:bCs/>
      <w:sz w:val="28"/>
      <w:szCs w:val="28"/>
      <w:lang w:bidi="lo-LA"/>
    </w:rPr>
  </w:style>
  <w:style w:type="paragraph" w:styleId="Heading6">
    <w:name w:val="heading 6"/>
    <w:aliases w:val="Heading5"/>
    <w:basedOn w:val="Title"/>
    <w:next w:val="Normal"/>
    <w:link w:val="Heading6Char"/>
    <w:autoRedefine/>
    <w:uiPriority w:val="9"/>
    <w:unhideWhenUsed/>
    <w:qFormat/>
    <w:rsid w:val="00153B92"/>
    <w:pPr>
      <w:keepNext/>
      <w:keepLines/>
      <w:spacing w:before="40"/>
      <w:outlineLvl w:val="5"/>
    </w:pPr>
    <w:rPr>
      <w:rFonts w:ascii="Phetsarath OT" w:eastAsia="Phetsarath OT" w:hAnsi="Phetsarath OT"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53B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53B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53B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5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5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5A0"/>
    <w:rPr>
      <w:rFonts w:ascii="Times New Roman" w:hAnsi="Times New Roman" w:cs="Phetsarath OT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rsid w:val="00215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5A0"/>
    <w:rPr>
      <w:rFonts w:ascii="Times New Roman" w:hAnsi="Times New Roman" w:cs="Phetsarath OT"/>
      <w:sz w:val="24"/>
      <w:szCs w:val="24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7B17E0"/>
    <w:rPr>
      <w:rFonts w:ascii="Times New Roman" w:hAnsi="Times New Roman" w:cs="Phetsarath OT"/>
      <w:b/>
      <w:bCs/>
      <w:sz w:val="32"/>
      <w:szCs w:val="32"/>
      <w:lang w:bidi="lo-LA"/>
    </w:rPr>
  </w:style>
  <w:style w:type="character" w:customStyle="1" w:styleId="Heading2Char">
    <w:name w:val="Heading 2 Char"/>
    <w:aliases w:val="Heading1 Char"/>
    <w:basedOn w:val="DefaultParagraphFont"/>
    <w:link w:val="Heading2"/>
    <w:uiPriority w:val="9"/>
    <w:rsid w:val="00671A5C"/>
    <w:rPr>
      <w:rFonts w:ascii="Times New Roman" w:hAnsi="Times New Roman" w:cs="Phetsarath OT"/>
      <w:b/>
      <w:bCs/>
      <w:sz w:val="28"/>
      <w:szCs w:val="28"/>
      <w:lang w:bidi="lo-LA"/>
    </w:rPr>
  </w:style>
  <w:style w:type="character" w:customStyle="1" w:styleId="Heading3Char">
    <w:name w:val="Heading 3 Char"/>
    <w:aliases w:val="Heading2 Char"/>
    <w:basedOn w:val="DefaultParagraphFont"/>
    <w:link w:val="Heading3"/>
    <w:uiPriority w:val="9"/>
    <w:rsid w:val="00175D5E"/>
    <w:rPr>
      <w:rFonts w:ascii="Times New Roman" w:hAnsi="Times New Roman" w:cs="Phetsarath OT"/>
      <w:b/>
      <w:bCs/>
      <w:sz w:val="24"/>
      <w:szCs w:val="24"/>
      <w:lang w:bidi="lo-LA"/>
    </w:rPr>
  </w:style>
  <w:style w:type="paragraph" w:styleId="TOC1">
    <w:name w:val="toc 1"/>
    <w:basedOn w:val="Normal"/>
    <w:next w:val="Normal"/>
    <w:autoRedefine/>
    <w:uiPriority w:val="39"/>
    <w:unhideWhenUsed/>
    <w:rsid w:val="00573B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3B5A"/>
    <w:pPr>
      <w:spacing w:after="100"/>
      <w:ind w:left="240"/>
    </w:pPr>
  </w:style>
  <w:style w:type="paragraph" w:styleId="TOC4">
    <w:name w:val="toc 4"/>
    <w:basedOn w:val="Normal"/>
    <w:next w:val="Normal"/>
    <w:autoRedefine/>
    <w:uiPriority w:val="39"/>
    <w:unhideWhenUsed/>
    <w:rsid w:val="008E64D9"/>
    <w:pPr>
      <w:tabs>
        <w:tab w:val="right" w:leader="dot" w:pos="9062"/>
      </w:tabs>
      <w:spacing w:after="100"/>
    </w:pPr>
  </w:style>
  <w:style w:type="paragraph" w:styleId="TOC5">
    <w:name w:val="toc 5"/>
    <w:basedOn w:val="Normal"/>
    <w:next w:val="Normal"/>
    <w:autoRedefine/>
    <w:uiPriority w:val="39"/>
    <w:unhideWhenUsed/>
    <w:rsid w:val="008E64D9"/>
    <w:pPr>
      <w:tabs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73B5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73B5A"/>
    <w:rPr>
      <w:color w:val="0563C1" w:themeColor="hyperlink"/>
      <w:u w:val="single"/>
    </w:rPr>
  </w:style>
  <w:style w:type="paragraph" w:styleId="Title">
    <w:name w:val="Title"/>
    <w:aliases w:val="ຕາຕະລາງ"/>
    <w:basedOn w:val="Normal"/>
    <w:next w:val="Normal"/>
    <w:link w:val="TitleChar"/>
    <w:uiPriority w:val="10"/>
    <w:qFormat/>
    <w:rsid w:val="00AC25D7"/>
    <w:pPr>
      <w:spacing w:after="0" w:line="240" w:lineRule="auto"/>
      <w:contextualSpacing/>
    </w:pPr>
    <w:rPr>
      <w:rFonts w:eastAsiaTheme="majorEastAsia"/>
      <w:spacing w:val="-10"/>
      <w:kern w:val="28"/>
      <w:szCs w:val="28"/>
    </w:rPr>
  </w:style>
  <w:style w:type="character" w:customStyle="1" w:styleId="TitleChar">
    <w:name w:val="Title Char"/>
    <w:aliases w:val="ຕາຕະລາງ Char"/>
    <w:basedOn w:val="DefaultParagraphFont"/>
    <w:link w:val="Title"/>
    <w:uiPriority w:val="10"/>
    <w:rsid w:val="00AC25D7"/>
    <w:rPr>
      <w:rFonts w:ascii="Times New Roman" w:eastAsiaTheme="majorEastAsia" w:hAnsi="Times New Roman" w:cs="Phetsarath OT"/>
      <w:spacing w:val="-10"/>
      <w:kern w:val="28"/>
      <w:sz w:val="24"/>
      <w:szCs w:val="28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AC25D7"/>
    <w:pPr>
      <w:spacing w:after="0"/>
    </w:pPr>
  </w:style>
  <w:style w:type="paragraph" w:styleId="Subtitle">
    <w:name w:val="Subtitle"/>
    <w:aliases w:val="ຕະລາງຮູບພາບ"/>
    <w:basedOn w:val="Normal"/>
    <w:next w:val="Normal"/>
    <w:link w:val="SubtitleChar"/>
    <w:autoRedefine/>
    <w:uiPriority w:val="11"/>
    <w:qFormat/>
    <w:rsid w:val="00AC25D7"/>
    <w:pPr>
      <w:numPr>
        <w:ilvl w:val="1"/>
      </w:numPr>
    </w:pPr>
    <w:rPr>
      <w:rFonts w:eastAsiaTheme="minorEastAsia"/>
      <w:b/>
      <w:bCs/>
      <w:spacing w:val="15"/>
      <w:lang w:bidi="lo-LA"/>
    </w:rPr>
  </w:style>
  <w:style w:type="character" w:customStyle="1" w:styleId="SubtitleChar">
    <w:name w:val="Subtitle Char"/>
    <w:aliases w:val="ຕະລາງຮູບພາບ Char"/>
    <w:basedOn w:val="DefaultParagraphFont"/>
    <w:link w:val="Subtitle"/>
    <w:uiPriority w:val="11"/>
    <w:rsid w:val="00AC25D7"/>
    <w:rPr>
      <w:rFonts w:ascii="Times New Roman" w:eastAsiaTheme="minorEastAsia" w:hAnsi="Times New Roman" w:cs="Phetsarath OT"/>
      <w:b/>
      <w:bCs/>
      <w:spacing w:val="15"/>
      <w:sz w:val="24"/>
      <w:szCs w:val="24"/>
      <w:lang w:bidi="lo-LA"/>
    </w:rPr>
  </w:style>
  <w:style w:type="paragraph" w:styleId="Caption">
    <w:name w:val="caption"/>
    <w:basedOn w:val="Normal"/>
    <w:next w:val="Normal"/>
    <w:uiPriority w:val="35"/>
    <w:unhideWhenUsed/>
    <w:qFormat/>
    <w:rsid w:val="007F7D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25B19"/>
    <w:pPr>
      <w:spacing w:after="0" w:line="240" w:lineRule="auto"/>
    </w:pPr>
    <w:rPr>
      <w:kern w:val="0"/>
      <w:szCs w:val="28"/>
      <w:lang w:bidi="th-T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1520A5"/>
    <w:rPr>
      <w:rFonts w:ascii="Times New Roman" w:hAnsi="Times New Roman" w:cs="Phetsarath OT"/>
      <w:b/>
      <w:bCs/>
      <w:sz w:val="32"/>
      <w:szCs w:val="32"/>
      <w:lang w:bidi="lo-LA"/>
    </w:rPr>
  </w:style>
  <w:style w:type="character" w:customStyle="1" w:styleId="Heading5Char">
    <w:name w:val="Heading 5 Char"/>
    <w:basedOn w:val="DefaultParagraphFont"/>
    <w:link w:val="Heading5"/>
    <w:uiPriority w:val="9"/>
    <w:rsid w:val="008E64D9"/>
    <w:rPr>
      <w:rFonts w:ascii="Times New Roman" w:eastAsiaTheme="majorEastAsia" w:hAnsi="Times New Roman" w:cs="Phetsarath OT"/>
      <w:b/>
      <w:bCs/>
      <w:sz w:val="28"/>
      <w:szCs w:val="28"/>
      <w:lang w:bidi="lo-LA"/>
    </w:rPr>
  </w:style>
  <w:style w:type="character" w:customStyle="1" w:styleId="Heading6Char">
    <w:name w:val="Heading 6 Char"/>
    <w:aliases w:val="Heading5 Char"/>
    <w:basedOn w:val="DefaultParagraphFont"/>
    <w:link w:val="Heading6"/>
    <w:uiPriority w:val="9"/>
    <w:rsid w:val="00153B92"/>
    <w:rPr>
      <w:rFonts w:ascii="Phetsarath OT" w:eastAsia="Phetsarath OT" w:hAnsi="Phetsarath OT" w:cs="Phetsarath OT"/>
      <w:bCs/>
      <w:spacing w:val="-10"/>
      <w:kern w:val="28"/>
      <w:sz w:val="24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E07B83"/>
    <w:rPr>
      <w:color w:val="605E5C"/>
      <w:shd w:val="clear" w:color="auto" w:fill="E1DFDD"/>
    </w:rPr>
  </w:style>
  <w:style w:type="paragraph" w:styleId="TOC6">
    <w:name w:val="toc 6"/>
    <w:basedOn w:val="Normal"/>
    <w:next w:val="Normal"/>
    <w:autoRedefine/>
    <w:uiPriority w:val="39"/>
    <w:unhideWhenUsed/>
    <w:rsid w:val="003C4A2B"/>
    <w:pPr>
      <w:tabs>
        <w:tab w:val="right" w:leader="dot" w:pos="9062"/>
      </w:tabs>
      <w:spacing w:after="100"/>
      <w:ind w:left="1200"/>
    </w:pPr>
    <w:rPr>
      <w:noProof/>
    </w:rPr>
  </w:style>
  <w:style w:type="character" w:customStyle="1" w:styleId="Heading7Char">
    <w:name w:val="Heading 7 Char"/>
    <w:basedOn w:val="DefaultParagraphFont"/>
    <w:link w:val="Heading7"/>
    <w:uiPriority w:val="9"/>
    <w:rsid w:val="00153B92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153B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153B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aed6baseonhead5">
    <w:name w:val="haed6 baseon head 5"/>
    <w:basedOn w:val="Normal"/>
    <w:next w:val="Normal"/>
    <w:link w:val="haed6baseonhead5Char"/>
    <w:qFormat/>
    <w:rsid w:val="00153B92"/>
  </w:style>
  <w:style w:type="character" w:customStyle="1" w:styleId="haed6baseonhead5Char">
    <w:name w:val="haed6 baseon head 5 Char"/>
    <w:basedOn w:val="DefaultParagraphFont"/>
    <w:link w:val="haed6baseonhead5"/>
    <w:rsid w:val="00153B92"/>
    <w:rPr>
      <w:rFonts w:ascii="Times New Roman" w:hAnsi="Times New Roman" w:cs="Phetsarath OT"/>
      <w:sz w:val="24"/>
      <w:szCs w:val="24"/>
    </w:rPr>
  </w:style>
  <w:style w:type="paragraph" w:customStyle="1" w:styleId="Style1">
    <w:name w:val="Style1"/>
    <w:basedOn w:val="Normal"/>
    <w:next w:val="Normal"/>
    <w:link w:val="Style1Char"/>
    <w:qFormat/>
    <w:rsid w:val="00153B92"/>
  </w:style>
  <w:style w:type="character" w:customStyle="1" w:styleId="Style1Char">
    <w:name w:val="Style1 Char"/>
    <w:basedOn w:val="DefaultParagraphFont"/>
    <w:link w:val="Style1"/>
    <w:rsid w:val="00153B92"/>
    <w:rPr>
      <w:rFonts w:ascii="Times New Roman" w:hAnsi="Times New Roman" w:cs="Phetsarath O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7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6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5.png"/><Relationship Id="rId28" Type="http://schemas.openxmlformats.org/officeDocument/2006/relationships/header" Target="header5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GION\Downloads\Template_website_LP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A2BE31068D3F42B9B836DC4B79246E" ma:contentTypeVersion="2" ma:contentTypeDescription="Create a new document." ma:contentTypeScope="" ma:versionID="384f5f80344bcab421b55a1a60221b95">
  <xsd:schema xmlns:xsd="http://www.w3.org/2001/XMLSchema" xmlns:xs="http://www.w3.org/2001/XMLSchema" xmlns:p="http://schemas.microsoft.com/office/2006/metadata/properties" xmlns:ns3="a48e8897-897a-4398-aa21-7df6b08c4253" targetNamespace="http://schemas.microsoft.com/office/2006/metadata/properties" ma:root="true" ma:fieldsID="b26554ffe2acb3e8cfd2d12800cef937" ns3:_="">
    <xsd:import namespace="a48e8897-897a-4398-aa21-7df6b08c42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8e8897-897a-4398-aa21-7df6b08c42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CA6D15-C8E9-438D-BB0F-7ACBFCFEE6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EF89D8A-D3A8-4343-8EAF-C6EFF978D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8e8897-897a-4398-aa21-7df6b08c42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758D3B-8311-4928-8D2B-265D6CA24C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CD25756-0B44-4CDD-9ACB-E90EBF538D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Template_website_LPB</Template>
  <TotalTime>1546</TotalTime>
  <Pages>27</Pages>
  <Words>2946</Words>
  <Characters>16798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pop pbm</cp:lastModifiedBy>
  <cp:revision>19</cp:revision>
  <dcterms:created xsi:type="dcterms:W3CDTF">2023-11-29T08:25:00Z</dcterms:created>
  <dcterms:modified xsi:type="dcterms:W3CDTF">2023-12-04T06:48:00Z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0x01010083A2BE31068D3F42B9B836DC4B79246E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2023-11-22T05:05:47Z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63fffdc3-8f2f-46c7-895c-3653d2a1bbe7</vt:lpwstr>
  </property>
  <property fmtid="{D5CDD505-2E9C-101B-9397-08002B2CF9AE}" pid="8" name="MSIP_Label_defa4170-0d19-0005-0004-bc88714345d2_ActionId">
    <vt:lpwstr>114885c3-8b5e-485c-9dd3-3d39a0401c1f</vt:lpwstr>
  </property>
  <property fmtid="{D5CDD505-2E9C-101B-9397-08002B2CF9AE}" pid="9" name="MSIP_Label_defa4170-0d19-0005-0004-bc88714345d2_ContentBits">
    <vt:lpwstr>0</vt:lpwstr>
  </property>
</Properties>
</file>